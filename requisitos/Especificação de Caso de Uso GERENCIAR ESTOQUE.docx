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3565E" w14:textId="14AC2CE4" w:rsidR="001F650A" w:rsidRDefault="00390994">
      <w:pPr>
        <w:pStyle w:val="Ttulo"/>
        <w:jc w:val="right"/>
      </w:pPr>
      <w:proofErr w:type="spellStart"/>
      <w:r>
        <w:t>BookStorage</w:t>
      </w:r>
      <w:proofErr w:type="spellEnd"/>
    </w:p>
    <w:p w14:paraId="5AD532EE" w14:textId="62ED5A36" w:rsidR="001F650A" w:rsidRDefault="00390994">
      <w:pPr>
        <w:pStyle w:val="Ttulo"/>
        <w:jc w:val="right"/>
      </w:pPr>
      <w:proofErr w:type="spellStart"/>
      <w:r w:rsidRPr="00390994">
        <w:t>Especificação</w:t>
      </w:r>
      <w:proofErr w:type="spellEnd"/>
      <w:r w:rsidRPr="00390994">
        <w:t xml:space="preserve"> de Caso de </w:t>
      </w:r>
      <w:proofErr w:type="spellStart"/>
      <w:r w:rsidRPr="00390994">
        <w:t>Uso</w:t>
      </w:r>
      <w:proofErr w:type="spellEnd"/>
      <w:r w:rsidRPr="00390994">
        <w:t xml:space="preserve">: </w:t>
      </w:r>
      <w:proofErr w:type="spellStart"/>
      <w:r>
        <w:t>Gerencia</w:t>
      </w:r>
      <w:r w:rsidR="00804918">
        <w:t>r</w:t>
      </w:r>
      <w:proofErr w:type="spellEnd"/>
      <w:r>
        <w:t xml:space="preserve"> </w:t>
      </w:r>
      <w:r w:rsidR="00804918">
        <w:t>de Estoque</w:t>
      </w:r>
    </w:p>
    <w:p w14:paraId="400FCC0C" w14:textId="77777777" w:rsidR="001F650A" w:rsidRDefault="001F650A">
      <w:pPr>
        <w:pStyle w:val="Ttulo"/>
        <w:jc w:val="right"/>
      </w:pPr>
    </w:p>
    <w:p w14:paraId="3913BE4E" w14:textId="77777777" w:rsidR="001F650A" w:rsidRDefault="00EB7A66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  <w:lang w:val="pt-BR"/>
        </w:rPr>
        <w:t>Versão &lt;1.0&gt;</w:t>
      </w:r>
    </w:p>
    <w:p w14:paraId="457876ED" w14:textId="77777777" w:rsidR="001F650A" w:rsidRDefault="001F650A"/>
    <w:p w14:paraId="2BD0940E" w14:textId="20CE2032" w:rsidR="001F650A" w:rsidRDefault="00EB7A66" w:rsidP="00804918">
      <w:pPr>
        <w:pStyle w:val="InfoBlue"/>
        <w:rPr>
          <w:lang w:val="fr-FR"/>
        </w:rPr>
      </w:pPr>
      <w:r>
        <w:rPr>
          <w:lang w:val="fr-FR"/>
        </w:rPr>
        <w:t xml:space="preserve"> </w:t>
      </w:r>
    </w:p>
    <w:p w14:paraId="7BCCA025" w14:textId="77777777" w:rsidR="001F650A" w:rsidRDefault="001F650A">
      <w:pPr>
        <w:rPr>
          <w:lang w:val="fr-FR"/>
        </w:rPr>
      </w:pPr>
    </w:p>
    <w:p w14:paraId="74289B15" w14:textId="77777777" w:rsidR="001F650A" w:rsidRDefault="001F650A">
      <w:pPr>
        <w:pStyle w:val="Corpodetexto"/>
        <w:rPr>
          <w:lang w:val="fr-FR"/>
        </w:rPr>
      </w:pPr>
    </w:p>
    <w:p w14:paraId="54D26758" w14:textId="77777777" w:rsidR="001F650A" w:rsidRDefault="001F650A">
      <w:pPr>
        <w:pStyle w:val="Corpodetexto"/>
        <w:rPr>
          <w:lang w:val="fr-FR"/>
        </w:rPr>
      </w:pPr>
    </w:p>
    <w:p w14:paraId="26D37868" w14:textId="77777777" w:rsidR="001F650A" w:rsidRDefault="001F650A">
      <w:pPr>
        <w:rPr>
          <w:lang w:val="fr-FR"/>
        </w:rPr>
        <w:sectPr w:rsidR="001F650A">
          <w:headerReference w:type="default" r:id="rId8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19BEF4AB" w14:textId="77777777" w:rsidR="001F650A" w:rsidRDefault="00EB7A66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F650A" w14:paraId="7CD0A7DF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BCF127" w14:textId="77777777" w:rsidR="001F650A" w:rsidRDefault="00EB7A66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C4560" w14:textId="77777777" w:rsidR="001F650A" w:rsidRDefault="00EB7A66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E5669" w14:textId="77777777" w:rsidR="001F650A" w:rsidRDefault="00EB7A66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C5A827" w14:textId="77777777" w:rsidR="001F650A" w:rsidRDefault="00EB7A66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1F650A" w14:paraId="2028E265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C50FB1" w14:textId="256C49E4" w:rsidR="001F650A" w:rsidRDefault="00390994">
            <w:pPr>
              <w:pStyle w:val="Tabletext"/>
            </w:pPr>
            <w:r>
              <w:rPr>
                <w:lang w:val="pt-BR"/>
              </w:rPr>
              <w:t>07/06/2021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7F8E8" w14:textId="033593FB" w:rsidR="001F650A" w:rsidRDefault="00390994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149CA6" w14:textId="3BB7C903" w:rsidR="001F650A" w:rsidRDefault="00804918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criação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CA40E8" w14:textId="50C9B62D" w:rsidR="001F650A" w:rsidRDefault="00390994">
            <w:pPr>
              <w:pStyle w:val="Tabletext"/>
            </w:pPr>
            <w:r>
              <w:rPr>
                <w:lang w:val="pt-BR"/>
              </w:rPr>
              <w:t>Daniel Lucas de Almeida</w:t>
            </w:r>
          </w:p>
        </w:tc>
      </w:tr>
      <w:tr w:rsidR="001F650A" w14:paraId="1D274160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81F590" w14:textId="0F974BF2" w:rsidR="001F650A" w:rsidRDefault="00626ABF">
            <w:pPr>
              <w:pStyle w:val="Tabletext"/>
            </w:pPr>
            <w:r>
              <w:t>15/06/2021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669FC" w14:textId="2F33327F" w:rsidR="001F650A" w:rsidRDefault="00626ABF">
            <w:pPr>
              <w:pStyle w:val="Tabletext"/>
            </w:pPr>
            <w: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CA5C4" w14:textId="09CC09EE" w:rsidR="001F650A" w:rsidRDefault="00626ABF">
            <w:pPr>
              <w:pStyle w:val="Tabletext"/>
            </w:pPr>
            <w:proofErr w:type="spellStart"/>
            <w:r>
              <w:t>Incremento</w:t>
            </w:r>
            <w:proofErr w:type="spellEnd"/>
            <w:r>
              <w:t xml:space="preserve"> de </w:t>
            </w:r>
            <w:proofErr w:type="spellStart"/>
            <w:r>
              <w:t>fluxos</w:t>
            </w:r>
            <w:proofErr w:type="spellEnd"/>
            <w:r>
              <w:t xml:space="preserve">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40130B" w14:textId="474B3ECD" w:rsidR="001F650A" w:rsidRDefault="00626ABF">
            <w:pPr>
              <w:pStyle w:val="Tabletext"/>
            </w:pPr>
            <w:r>
              <w:t>Daniel Lucas de Almeida</w:t>
            </w:r>
          </w:p>
        </w:tc>
      </w:tr>
      <w:tr w:rsidR="001F650A" w14:paraId="1E14A3E7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03B215" w14:textId="77777777" w:rsidR="001F650A" w:rsidRDefault="001F650A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37791" w14:textId="77777777" w:rsidR="001F650A" w:rsidRDefault="001F650A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EC866" w14:textId="77777777" w:rsidR="001F650A" w:rsidRDefault="001F650A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AB8EA" w14:textId="77777777" w:rsidR="001F650A" w:rsidRDefault="001F650A">
            <w:pPr>
              <w:pStyle w:val="Tabletext"/>
            </w:pPr>
          </w:p>
        </w:tc>
      </w:tr>
      <w:tr w:rsidR="001F650A" w14:paraId="3132A369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0A5EB" w14:textId="77777777" w:rsidR="001F650A" w:rsidRDefault="001F650A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9E968" w14:textId="77777777" w:rsidR="001F650A" w:rsidRDefault="001F650A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C2E19" w14:textId="77777777" w:rsidR="001F650A" w:rsidRDefault="001F650A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D13D89" w14:textId="77777777" w:rsidR="001F650A" w:rsidRDefault="001F650A">
            <w:pPr>
              <w:pStyle w:val="Tabletext"/>
            </w:pPr>
          </w:p>
        </w:tc>
      </w:tr>
    </w:tbl>
    <w:p w14:paraId="7EB3C9AF" w14:textId="77777777" w:rsidR="001F650A" w:rsidRDefault="001F650A"/>
    <w:p w14:paraId="524D36E9" w14:textId="77777777" w:rsidR="001F650A" w:rsidRDefault="00EB7A66">
      <w:pPr>
        <w:pStyle w:val="Ttulo"/>
      </w:pPr>
      <w:r>
        <w:br w:type="page"/>
      </w:r>
      <w:r>
        <w:rPr>
          <w:lang w:val="pt-BR"/>
        </w:rPr>
        <w:lastRenderedPageBreak/>
        <w:t>Índice Analítico</w:t>
      </w:r>
    </w:p>
    <w:p w14:paraId="0592279D" w14:textId="23037069" w:rsidR="00626ABF" w:rsidRPr="0031523E" w:rsidRDefault="00EB7A66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26ABF">
        <w:rPr>
          <w:noProof/>
        </w:rPr>
        <w:t>1.</w:t>
      </w:r>
      <w:r w:rsidR="00626ABF" w:rsidRPr="0031523E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="00626ABF" w:rsidRPr="00762EF8">
        <w:rPr>
          <w:noProof/>
          <w:lang w:val="pt-BR"/>
        </w:rPr>
        <w:t>Sistema de venda virtual de livros</w:t>
      </w:r>
      <w:r w:rsidR="00626ABF">
        <w:rPr>
          <w:noProof/>
        </w:rPr>
        <w:tab/>
      </w:r>
      <w:r w:rsidR="00626ABF">
        <w:rPr>
          <w:noProof/>
        </w:rPr>
        <w:fldChar w:fldCharType="begin"/>
      </w:r>
      <w:r w:rsidR="00626ABF">
        <w:rPr>
          <w:noProof/>
        </w:rPr>
        <w:instrText xml:space="preserve"> PAGEREF _Toc74909503 \h </w:instrText>
      </w:r>
      <w:r w:rsidR="00626ABF">
        <w:rPr>
          <w:noProof/>
        </w:rPr>
      </w:r>
      <w:r w:rsidR="00626ABF">
        <w:rPr>
          <w:noProof/>
        </w:rPr>
        <w:fldChar w:fldCharType="separate"/>
      </w:r>
      <w:r w:rsidR="00626ABF">
        <w:rPr>
          <w:noProof/>
        </w:rPr>
        <w:t>4</w:t>
      </w:r>
      <w:r w:rsidR="00626ABF">
        <w:rPr>
          <w:noProof/>
        </w:rPr>
        <w:fldChar w:fldCharType="end"/>
      </w:r>
    </w:p>
    <w:p w14:paraId="530666DC" w14:textId="651BBB76" w:rsidR="00626ABF" w:rsidRPr="0031523E" w:rsidRDefault="00626ABF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762EF8">
        <w:rPr>
          <w:noProof/>
          <w:lang w:val="pt-BR"/>
        </w:rPr>
        <w:t>1.1</w:t>
      </w:r>
      <w:r w:rsidRPr="0031523E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762EF8">
        <w:rPr>
          <w:noProof/>
          <w:lang w:val="pt-BR"/>
        </w:rPr>
        <w:t>Breve 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_Toc74909504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A4E1EF" w14:textId="1D088CC8" w:rsidR="00626ABF" w:rsidRPr="0031523E" w:rsidRDefault="00626ABF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762EF8">
        <w:rPr>
          <w:noProof/>
          <w:lang w:val="pt-BR"/>
        </w:rPr>
        <w:t>2.</w:t>
      </w:r>
      <w:r w:rsidRPr="0031523E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762EF8">
        <w:rPr>
          <w:noProof/>
          <w:lang w:val="pt-BR"/>
        </w:rPr>
        <w:t>Fluxo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_Toc74909505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7C69C3" w14:textId="43A82462" w:rsidR="00626ABF" w:rsidRPr="0031523E" w:rsidRDefault="00626ABF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762EF8">
        <w:rPr>
          <w:noProof/>
          <w:lang w:val="fr-FR"/>
        </w:rPr>
        <w:t>2.1</w:t>
      </w:r>
      <w:r w:rsidRPr="0031523E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762EF8">
        <w:rPr>
          <w:noProof/>
          <w:lang w:val="pt-BR"/>
        </w:rPr>
        <w:t>Fluxo básico Cadastrar Livro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_Toc74909506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EF232CE" w14:textId="2369300D" w:rsidR="00626ABF" w:rsidRPr="0031523E" w:rsidRDefault="00626ABF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762EF8">
        <w:rPr>
          <w:noProof/>
          <w:lang w:val="pt-BR"/>
        </w:rPr>
        <w:t>2.1.1</w:t>
      </w:r>
      <w:r w:rsidRPr="0031523E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762EF8">
        <w:rPr>
          <w:noProof/>
          <w:lang w:val="pt-BR"/>
        </w:rPr>
        <w:t>1° Fluxo: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_Toc74909507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94084A" w14:textId="07B14724" w:rsidR="00626ABF" w:rsidRPr="0031523E" w:rsidRDefault="00626ABF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762EF8">
        <w:rPr>
          <w:noProof/>
          <w:lang w:val="pt-BR"/>
        </w:rPr>
        <w:t>2.1.2</w:t>
      </w:r>
      <w:r w:rsidRPr="0031523E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762EF8">
        <w:rPr>
          <w:noProof/>
          <w:lang w:val="pt-BR"/>
        </w:rPr>
        <w:t>2° Fluxo: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_Toc74909508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0ED7AC" w14:textId="7AAD2A6A" w:rsidR="00626ABF" w:rsidRPr="0031523E" w:rsidRDefault="00626ABF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762EF8">
        <w:rPr>
          <w:noProof/>
          <w:lang w:val="pt-BR"/>
        </w:rPr>
        <w:t>2.1.3</w:t>
      </w:r>
      <w:r w:rsidRPr="0031523E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762EF8">
        <w:rPr>
          <w:noProof/>
          <w:lang w:val="pt-BR"/>
        </w:rPr>
        <w:t>3°Fluxo: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_Toc74909509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74C4B1" w14:textId="789649D5" w:rsidR="00626ABF" w:rsidRPr="0031523E" w:rsidRDefault="00626ABF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762EF8">
        <w:rPr>
          <w:noProof/>
          <w:lang w:val="pt-BR"/>
        </w:rPr>
        <w:t>2.1.4</w:t>
      </w:r>
      <w:r w:rsidRPr="0031523E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762EF8">
        <w:rPr>
          <w:noProof/>
          <w:lang w:val="pt-BR"/>
        </w:rPr>
        <w:t>4°Fluxo: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_Toc74909510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4AA80A9" w14:textId="0C1C8AA3" w:rsidR="00626ABF" w:rsidRPr="0031523E" w:rsidRDefault="00626ABF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762EF8">
        <w:rPr>
          <w:noProof/>
          <w:lang w:val="pt-BR"/>
        </w:rPr>
        <w:t>2.1.5</w:t>
      </w:r>
      <w:r w:rsidRPr="0031523E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762EF8">
        <w:rPr>
          <w:noProof/>
          <w:lang w:val="pt-BR"/>
        </w:rPr>
        <w:t>5°Fluxo: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_Toc74909511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C169C5F" w14:textId="5423E158" w:rsidR="00626ABF" w:rsidRPr="0031523E" w:rsidRDefault="00626ABF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762EF8">
        <w:rPr>
          <w:noProof/>
          <w:lang w:val="pt-BR"/>
        </w:rPr>
        <w:t>2.2</w:t>
      </w:r>
      <w:r w:rsidRPr="0031523E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762EF8">
        <w:rPr>
          <w:noProof/>
          <w:lang w:val="pt-BR"/>
        </w:rPr>
        <w:t>Fluxo básico Pesquisar livro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_Toc74909512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A79E591" w14:textId="569B97EC" w:rsidR="00626ABF" w:rsidRPr="0031523E" w:rsidRDefault="00626ABF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762EF8">
        <w:rPr>
          <w:rFonts w:cs="Arial"/>
          <w:bCs/>
          <w:noProof/>
          <w:lang w:val="fr-FR"/>
        </w:rPr>
        <w:t>2.2.1</w:t>
      </w:r>
      <w:r w:rsidRPr="0031523E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762EF8">
        <w:rPr>
          <w:rFonts w:cs="Arial"/>
          <w:bCs/>
          <w:noProof/>
          <w:lang w:val="pt-BR"/>
        </w:rPr>
        <w:t>1° Fluxo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_Toc74909513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168CBA8" w14:textId="4AD8315A" w:rsidR="00626ABF" w:rsidRPr="0031523E" w:rsidRDefault="00626ABF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762EF8">
        <w:rPr>
          <w:rFonts w:cs="Arial"/>
          <w:bCs/>
          <w:noProof/>
          <w:lang w:val="fr-FR"/>
        </w:rPr>
        <w:t>2.2.2</w:t>
      </w:r>
      <w:r w:rsidRPr="0031523E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762EF8">
        <w:rPr>
          <w:rFonts w:cs="Arial"/>
          <w:bCs/>
          <w:noProof/>
          <w:lang w:val="pt-BR"/>
        </w:rPr>
        <w:t>2° Fluxo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_Toc74909514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C59E005" w14:textId="0037CBA2" w:rsidR="00626ABF" w:rsidRPr="0031523E" w:rsidRDefault="00626ABF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762EF8">
        <w:rPr>
          <w:rFonts w:cs="Arial"/>
          <w:bCs/>
          <w:noProof/>
          <w:lang w:val="pt-BR"/>
        </w:rPr>
        <w:t>2.2.3</w:t>
      </w:r>
      <w:r w:rsidRPr="0031523E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762EF8">
        <w:rPr>
          <w:rFonts w:cs="Arial"/>
          <w:bCs/>
          <w:noProof/>
          <w:lang w:val="pt-BR"/>
        </w:rPr>
        <w:t>3° Fluxo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_Toc74909515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EF4008C" w14:textId="43E9052E" w:rsidR="00626ABF" w:rsidRPr="0031523E" w:rsidRDefault="00626ABF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762EF8">
        <w:rPr>
          <w:noProof/>
          <w:lang w:val="pt-BR"/>
        </w:rPr>
        <w:t>2.3</w:t>
      </w:r>
      <w:r w:rsidRPr="0031523E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762EF8">
        <w:rPr>
          <w:noProof/>
          <w:lang w:val="pt-BR"/>
        </w:rPr>
        <w:t>Fluxo básico Remover livro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_Toc74909516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1C5E7CD" w14:textId="4F67ABD2" w:rsidR="00626ABF" w:rsidRPr="0031523E" w:rsidRDefault="00626ABF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762EF8">
        <w:rPr>
          <w:rFonts w:cs="Arial"/>
          <w:bCs/>
          <w:noProof/>
          <w:lang w:val="fr-FR"/>
        </w:rPr>
        <w:t>2.3.1</w:t>
      </w:r>
      <w:r w:rsidRPr="0031523E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762EF8">
        <w:rPr>
          <w:rFonts w:cs="Arial"/>
          <w:bCs/>
          <w:noProof/>
          <w:lang w:val="pt-BR"/>
        </w:rPr>
        <w:t>1° Fluxo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_Toc74909517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05AA7DF" w14:textId="15B868ED" w:rsidR="00626ABF" w:rsidRPr="0031523E" w:rsidRDefault="00626ABF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762EF8">
        <w:rPr>
          <w:rFonts w:cs="Arial"/>
          <w:bCs/>
          <w:noProof/>
          <w:lang w:val="fr-FR"/>
        </w:rPr>
        <w:t>2.3.2</w:t>
      </w:r>
      <w:r w:rsidRPr="0031523E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762EF8">
        <w:rPr>
          <w:rFonts w:cs="Arial"/>
          <w:bCs/>
          <w:noProof/>
          <w:lang w:val="pt-BR"/>
        </w:rPr>
        <w:t>2° Fluxo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_Toc74909518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0E6EE5A" w14:textId="5B37A5DE" w:rsidR="00626ABF" w:rsidRPr="0031523E" w:rsidRDefault="00626ABF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762EF8">
        <w:rPr>
          <w:rFonts w:cs="Arial"/>
          <w:bCs/>
          <w:noProof/>
          <w:lang w:val="fr-FR"/>
        </w:rPr>
        <w:t>2.3.3</w:t>
      </w:r>
      <w:r w:rsidRPr="0031523E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762EF8">
        <w:rPr>
          <w:rFonts w:cs="Arial"/>
          <w:bCs/>
          <w:noProof/>
          <w:lang w:val="pt-BR"/>
        </w:rPr>
        <w:t>3° Fluxo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_Toc74909519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652D273" w14:textId="766903A5" w:rsidR="00626ABF" w:rsidRPr="0031523E" w:rsidRDefault="00626ABF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762EF8">
        <w:rPr>
          <w:noProof/>
          <w:lang w:val="fr-FR"/>
        </w:rPr>
        <w:t>2.3.4</w:t>
      </w:r>
      <w:r w:rsidRPr="0031523E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762EF8">
        <w:rPr>
          <w:noProof/>
          <w:lang w:val="fr-FR"/>
        </w:rPr>
        <w:t>4°Fluxo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_Toc74909520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2608B39" w14:textId="3BAC3426" w:rsidR="00626ABF" w:rsidRPr="0031523E" w:rsidRDefault="00626ABF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762EF8">
        <w:rPr>
          <w:noProof/>
          <w:lang w:val="fr-FR"/>
        </w:rPr>
        <w:t>2.3.5</w:t>
      </w:r>
      <w:r w:rsidRPr="0031523E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762EF8">
        <w:rPr>
          <w:noProof/>
          <w:lang w:val="fr-FR"/>
        </w:rPr>
        <w:t>5° Fluxo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_Toc74909521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CC9F6E1" w14:textId="69BCDED5" w:rsidR="00626ABF" w:rsidRPr="0031523E" w:rsidRDefault="00626ABF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762EF8">
        <w:rPr>
          <w:noProof/>
          <w:lang w:val="pt-BR"/>
        </w:rPr>
        <w:t>2.4</w:t>
      </w:r>
      <w:r w:rsidRPr="0031523E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762EF8">
        <w:rPr>
          <w:noProof/>
          <w:lang w:val="pt-BR"/>
        </w:rPr>
        <w:t>Fluxo básico adicionar  livro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_Toc74909522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B10E22A" w14:textId="05E99ABC" w:rsidR="00626ABF" w:rsidRPr="0031523E" w:rsidRDefault="00626ABF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762EF8">
        <w:rPr>
          <w:rFonts w:cs="Arial"/>
          <w:bCs/>
          <w:noProof/>
          <w:lang w:val="fr-FR"/>
        </w:rPr>
        <w:t>2.4.1</w:t>
      </w:r>
      <w:r w:rsidRPr="0031523E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762EF8">
        <w:rPr>
          <w:rFonts w:cs="Arial"/>
          <w:bCs/>
          <w:noProof/>
          <w:lang w:val="pt-BR"/>
        </w:rPr>
        <w:t>1° Fluxo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_Toc74909523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1C14997" w14:textId="1EB79CBF" w:rsidR="00626ABF" w:rsidRPr="0031523E" w:rsidRDefault="00626ABF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762EF8">
        <w:rPr>
          <w:rFonts w:cs="Arial"/>
          <w:bCs/>
          <w:noProof/>
          <w:lang w:val="fr-FR"/>
        </w:rPr>
        <w:t>2.4.2</w:t>
      </w:r>
      <w:r w:rsidRPr="0031523E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762EF8">
        <w:rPr>
          <w:rFonts w:cs="Arial"/>
          <w:bCs/>
          <w:noProof/>
          <w:lang w:val="pt-BR"/>
        </w:rPr>
        <w:t>2° Fluxo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_Toc74909524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F30E1A6" w14:textId="3ED846D4" w:rsidR="00626ABF" w:rsidRPr="0031523E" w:rsidRDefault="00626ABF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762EF8">
        <w:rPr>
          <w:rFonts w:cs="Arial"/>
          <w:bCs/>
          <w:noProof/>
          <w:lang w:val="fr-FR"/>
        </w:rPr>
        <w:t>2.4.3</w:t>
      </w:r>
      <w:r w:rsidRPr="0031523E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762EF8">
        <w:rPr>
          <w:rFonts w:cs="Arial"/>
          <w:bCs/>
          <w:noProof/>
          <w:lang w:val="pt-BR"/>
        </w:rPr>
        <w:t>3° Fluxo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_Toc74909525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14D7531" w14:textId="718F29E4" w:rsidR="00626ABF" w:rsidRPr="0031523E" w:rsidRDefault="00626ABF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762EF8">
        <w:rPr>
          <w:noProof/>
          <w:lang w:val="fr-FR"/>
        </w:rPr>
        <w:t>2.4.4</w:t>
      </w:r>
      <w:r w:rsidRPr="0031523E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762EF8">
        <w:rPr>
          <w:noProof/>
          <w:lang w:val="fr-FR"/>
        </w:rPr>
        <w:t>4°Fluxo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_Toc74909526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395DB7A" w14:textId="79AF8C67" w:rsidR="00626ABF" w:rsidRPr="0031523E" w:rsidRDefault="00626ABF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762EF8">
        <w:rPr>
          <w:noProof/>
          <w:lang w:val="fr-FR"/>
        </w:rPr>
        <w:t>2.4.5</w:t>
      </w:r>
      <w:r w:rsidRPr="0031523E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762EF8">
        <w:rPr>
          <w:noProof/>
          <w:lang w:val="fr-FR"/>
        </w:rPr>
        <w:t>5° Fluxo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_Toc74909527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711A8C4" w14:textId="20F6B8DF" w:rsidR="00626ABF" w:rsidRPr="0031523E" w:rsidRDefault="00626ABF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762EF8">
        <w:rPr>
          <w:noProof/>
          <w:lang w:val="pt-BR"/>
        </w:rPr>
        <w:t>2.5</w:t>
      </w:r>
      <w:r w:rsidRPr="0031523E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762EF8">
        <w:rPr>
          <w:noProof/>
          <w:lang w:val="pt-BR"/>
        </w:rPr>
        <w:t>Fluxo básico Alterar dados do livro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_Toc74909528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B84520D" w14:textId="13652F68" w:rsidR="00626ABF" w:rsidRPr="0031523E" w:rsidRDefault="00626ABF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762EF8">
        <w:rPr>
          <w:rFonts w:cs="Arial"/>
          <w:bCs/>
          <w:noProof/>
          <w:lang w:val="fr-FR"/>
        </w:rPr>
        <w:t>2.5.1</w:t>
      </w:r>
      <w:r w:rsidRPr="0031523E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762EF8">
        <w:rPr>
          <w:rFonts w:cs="Arial"/>
          <w:bCs/>
          <w:noProof/>
          <w:lang w:val="pt-BR"/>
        </w:rPr>
        <w:t>1° Fluxo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_Toc74909529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E4C9750" w14:textId="50D92088" w:rsidR="00626ABF" w:rsidRPr="0031523E" w:rsidRDefault="00626ABF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762EF8">
        <w:rPr>
          <w:rFonts w:cs="Arial"/>
          <w:bCs/>
          <w:noProof/>
          <w:lang w:val="fr-FR"/>
        </w:rPr>
        <w:t>2.5.2</w:t>
      </w:r>
      <w:r w:rsidRPr="0031523E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762EF8">
        <w:rPr>
          <w:rFonts w:cs="Arial"/>
          <w:bCs/>
          <w:noProof/>
          <w:lang w:val="pt-BR"/>
        </w:rPr>
        <w:t>2° Fluxo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_Toc74909530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B55A2B1" w14:textId="4F8D986E" w:rsidR="00626ABF" w:rsidRPr="0031523E" w:rsidRDefault="00626ABF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762EF8">
        <w:rPr>
          <w:noProof/>
          <w:lang w:val="pt-BR"/>
        </w:rPr>
        <w:t>2.5.3</w:t>
      </w:r>
      <w:r w:rsidRPr="0031523E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762EF8">
        <w:rPr>
          <w:noProof/>
          <w:lang w:val="pt-BR"/>
        </w:rPr>
        <w:t>3°Fluxo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_Toc74909531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F4F36D9" w14:textId="2818DB41" w:rsidR="00626ABF" w:rsidRPr="0031523E" w:rsidRDefault="00626ABF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762EF8">
        <w:rPr>
          <w:noProof/>
          <w:lang w:val="pt-BR"/>
        </w:rPr>
        <w:t>2.5.4</w:t>
      </w:r>
      <w:r w:rsidRPr="0031523E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762EF8">
        <w:rPr>
          <w:noProof/>
          <w:lang w:val="pt-BR"/>
        </w:rPr>
        <w:t>4°Fluxo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_Toc74909532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CF7CE70" w14:textId="7BFF6201" w:rsidR="00626ABF" w:rsidRPr="0031523E" w:rsidRDefault="00626ABF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762EF8">
        <w:rPr>
          <w:noProof/>
          <w:lang w:val="pt-BR"/>
        </w:rPr>
        <w:t>2.5.5</w:t>
      </w:r>
      <w:r w:rsidRPr="0031523E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762EF8">
        <w:rPr>
          <w:noProof/>
          <w:lang w:val="pt-BR"/>
        </w:rPr>
        <w:t>5°Fluxo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_Toc74909533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9B793F2" w14:textId="18D33EFB" w:rsidR="00626ABF" w:rsidRPr="0031523E" w:rsidRDefault="00626ABF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762EF8">
        <w:rPr>
          <w:noProof/>
          <w:lang w:val="pt-BR"/>
        </w:rPr>
        <w:t>2.6</w:t>
      </w:r>
      <w:r w:rsidRPr="0031523E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762EF8">
        <w:rPr>
          <w:noProof/>
          <w:lang w:val="pt-BR"/>
        </w:rPr>
        <w:t>Fluxo básico Listar livros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_Toc74909534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2B3B576" w14:textId="49B357DB" w:rsidR="00626ABF" w:rsidRPr="0031523E" w:rsidRDefault="00626ABF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762EF8">
        <w:rPr>
          <w:rFonts w:cs="Arial"/>
          <w:bCs/>
          <w:noProof/>
          <w:lang w:val="fr-FR"/>
        </w:rPr>
        <w:t>2.6.1</w:t>
      </w:r>
      <w:r w:rsidRPr="0031523E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762EF8">
        <w:rPr>
          <w:rFonts w:cs="Arial"/>
          <w:bCs/>
          <w:noProof/>
          <w:lang w:val="pt-BR"/>
        </w:rPr>
        <w:t>1° Fluxo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_Toc74909535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3451DCD" w14:textId="6952DC51" w:rsidR="00626ABF" w:rsidRPr="0031523E" w:rsidRDefault="00626ABF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762EF8">
        <w:rPr>
          <w:rFonts w:cs="Arial"/>
          <w:bCs/>
          <w:noProof/>
          <w:lang w:val="fr-FR"/>
        </w:rPr>
        <w:t>2.6.2</w:t>
      </w:r>
      <w:r w:rsidRPr="0031523E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762EF8">
        <w:rPr>
          <w:rFonts w:cs="Arial"/>
          <w:bCs/>
          <w:noProof/>
          <w:lang w:val="pt-BR"/>
        </w:rPr>
        <w:t>2° Fluxo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_Toc74909536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D950236" w14:textId="6B46A606" w:rsidR="00626ABF" w:rsidRPr="0031523E" w:rsidRDefault="00626ABF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762EF8">
        <w:rPr>
          <w:rFonts w:cs="Arial"/>
          <w:noProof/>
          <w:lang w:val="pt-BR"/>
        </w:rPr>
        <w:t>3.</w:t>
      </w:r>
      <w:r w:rsidRPr="0031523E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762EF8">
        <w:rPr>
          <w:rFonts w:cs="Arial"/>
          <w:noProof/>
          <w:lang w:val="pt-BR"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_Toc74909537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882A90F" w14:textId="16FB4C85" w:rsidR="00626ABF" w:rsidRPr="0031523E" w:rsidRDefault="00626ABF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762EF8">
        <w:rPr>
          <w:rFonts w:cs="Arial"/>
          <w:noProof/>
          <w:lang w:val="fr-FR"/>
        </w:rPr>
        <w:t>3.1</w:t>
      </w:r>
      <w:r w:rsidRPr="0031523E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762EF8">
        <w:rPr>
          <w:rFonts w:cs="Arial"/>
          <w:noProof/>
          <w:lang w:val="pt-BR"/>
        </w:rPr>
        <w:t>Preparado para a venda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_Toc74909538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8039189" w14:textId="079C7D51" w:rsidR="001F650A" w:rsidRDefault="00EB7A66">
      <w:pPr>
        <w:pStyle w:val="Ttulo"/>
      </w:pPr>
      <w:r>
        <w:fldChar w:fldCharType="end"/>
      </w:r>
      <w:r>
        <w:br w:type="page"/>
      </w:r>
      <w:proofErr w:type="spellStart"/>
      <w:r w:rsidR="00390994" w:rsidRPr="00390994">
        <w:lastRenderedPageBreak/>
        <w:t>Especificação</w:t>
      </w:r>
      <w:proofErr w:type="spellEnd"/>
      <w:r w:rsidR="00390994" w:rsidRPr="00390994">
        <w:t xml:space="preserve"> de Caso de </w:t>
      </w:r>
      <w:proofErr w:type="spellStart"/>
      <w:r w:rsidR="00390994" w:rsidRPr="00390994">
        <w:t>Uso</w:t>
      </w:r>
      <w:proofErr w:type="spellEnd"/>
      <w:r w:rsidR="00390994">
        <w:t xml:space="preserve"> </w:t>
      </w:r>
    </w:p>
    <w:p w14:paraId="1BF32085" w14:textId="77777777" w:rsidR="001F650A" w:rsidRDefault="001F650A">
      <w:pPr>
        <w:pStyle w:val="InfoBlue"/>
      </w:pPr>
    </w:p>
    <w:p w14:paraId="3429451C" w14:textId="64E5AB2A" w:rsidR="001F650A" w:rsidRPr="00390994" w:rsidRDefault="00390994">
      <w:pPr>
        <w:pStyle w:val="Ttulo1"/>
        <w:ind w:left="1080" w:hanging="360"/>
        <w:rPr>
          <w:sz w:val="24"/>
          <w:szCs w:val="24"/>
        </w:rPr>
      </w:pPr>
      <w:bookmarkStart w:id="0" w:name="_Toc425054504"/>
      <w:bookmarkStart w:id="1" w:name="_Toc423410238"/>
      <w:bookmarkStart w:id="2" w:name="_Toc74909503"/>
      <w:r w:rsidRPr="00390994">
        <w:rPr>
          <w:sz w:val="24"/>
          <w:szCs w:val="24"/>
          <w:lang w:val="pt-BR"/>
        </w:rPr>
        <w:t>Sistema de venda virtual de livros</w:t>
      </w:r>
      <w:bookmarkEnd w:id="2"/>
    </w:p>
    <w:p w14:paraId="2676D4D9" w14:textId="2A41C3D3" w:rsidR="00390994" w:rsidRPr="00390994" w:rsidRDefault="00EB7A66" w:rsidP="00390994">
      <w:pPr>
        <w:pStyle w:val="Ttulo2"/>
        <w:rPr>
          <w:sz w:val="24"/>
          <w:szCs w:val="24"/>
          <w:lang w:val="pt-BR"/>
        </w:rPr>
      </w:pPr>
      <w:bookmarkStart w:id="3" w:name="_Toc74909504"/>
      <w:r w:rsidRPr="00390994">
        <w:rPr>
          <w:sz w:val="24"/>
          <w:szCs w:val="24"/>
          <w:lang w:val="pt-BR"/>
        </w:rPr>
        <w:t>Breve Descrição</w:t>
      </w:r>
      <w:bookmarkEnd w:id="0"/>
      <w:bookmarkEnd w:id="1"/>
      <w:bookmarkEnd w:id="3"/>
    </w:p>
    <w:p w14:paraId="3802369E" w14:textId="5AD64550" w:rsidR="00390994" w:rsidRPr="00390994" w:rsidRDefault="00390994" w:rsidP="00390994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O foco desse documento é apresentar uma descrição das principais ações realizadas no </w:t>
      </w:r>
      <w:r w:rsidR="00804918">
        <w:rPr>
          <w:rFonts w:ascii="Arial" w:hAnsi="Arial" w:cs="Arial"/>
          <w:sz w:val="24"/>
          <w:szCs w:val="24"/>
          <w:lang w:val="pt-BR"/>
        </w:rPr>
        <w:t>gerenciador de estoque</w:t>
      </w:r>
      <w:r>
        <w:rPr>
          <w:rFonts w:ascii="Arial" w:hAnsi="Arial" w:cs="Arial"/>
          <w:sz w:val="24"/>
          <w:szCs w:val="24"/>
          <w:lang w:val="pt-BR"/>
        </w:rPr>
        <w:t>, onde os atores envolvidos tem algum benefício. Alguns trechos relatar</w:t>
      </w:r>
      <w:r w:rsidR="00804918">
        <w:rPr>
          <w:rFonts w:ascii="Arial" w:hAnsi="Arial" w:cs="Arial"/>
          <w:sz w:val="24"/>
          <w:szCs w:val="24"/>
          <w:lang w:val="pt-BR"/>
        </w:rPr>
        <w:t>ão</w:t>
      </w:r>
      <w:r>
        <w:rPr>
          <w:rFonts w:ascii="Arial" w:hAnsi="Arial" w:cs="Arial"/>
          <w:sz w:val="24"/>
          <w:szCs w:val="24"/>
          <w:lang w:val="pt-BR"/>
        </w:rPr>
        <w:t xml:space="preserve"> o fluxo </w:t>
      </w:r>
      <w:r w:rsidR="00804918">
        <w:rPr>
          <w:rFonts w:ascii="Arial" w:hAnsi="Arial" w:cs="Arial"/>
          <w:sz w:val="24"/>
          <w:szCs w:val="24"/>
          <w:lang w:val="pt-BR"/>
        </w:rPr>
        <w:t>d</w:t>
      </w:r>
      <w:r>
        <w:rPr>
          <w:rFonts w:ascii="Arial" w:hAnsi="Arial" w:cs="Arial"/>
          <w:sz w:val="24"/>
          <w:szCs w:val="24"/>
          <w:lang w:val="pt-BR"/>
        </w:rPr>
        <w:t>as ações envolvidas</w:t>
      </w:r>
      <w:r w:rsidR="00804918">
        <w:rPr>
          <w:rFonts w:ascii="Arial" w:hAnsi="Arial" w:cs="Arial"/>
          <w:sz w:val="24"/>
          <w:szCs w:val="24"/>
          <w:lang w:val="pt-BR"/>
        </w:rPr>
        <w:t>. As principais ações são, Cadastrar livro, remover livro, pesquisar por livro, listar livros</w:t>
      </w:r>
      <w:r w:rsidR="00846A13">
        <w:rPr>
          <w:rFonts w:ascii="Arial" w:hAnsi="Arial" w:cs="Arial"/>
          <w:sz w:val="24"/>
          <w:szCs w:val="24"/>
          <w:lang w:val="pt-BR"/>
        </w:rPr>
        <w:t>, Adicionar livro existe no estoque</w:t>
      </w:r>
      <w:r w:rsidR="00804918">
        <w:rPr>
          <w:rFonts w:ascii="Arial" w:hAnsi="Arial" w:cs="Arial"/>
          <w:sz w:val="24"/>
          <w:szCs w:val="24"/>
          <w:lang w:val="pt-BR"/>
        </w:rPr>
        <w:t xml:space="preserve"> e alterar dados dos livros. </w:t>
      </w:r>
    </w:p>
    <w:p w14:paraId="1893E9EC" w14:textId="4D3779D2" w:rsidR="00390994" w:rsidRDefault="00390994" w:rsidP="00390994">
      <w:pPr>
        <w:rPr>
          <w:rFonts w:ascii="Arial" w:hAnsi="Arial" w:cs="Arial"/>
          <w:sz w:val="24"/>
          <w:szCs w:val="24"/>
          <w:lang w:val="pt-BR"/>
        </w:rPr>
      </w:pPr>
    </w:p>
    <w:p w14:paraId="644938BD" w14:textId="77777777" w:rsidR="00D16D1A" w:rsidRPr="00390994" w:rsidRDefault="00D16D1A" w:rsidP="00390994">
      <w:pPr>
        <w:rPr>
          <w:rFonts w:ascii="Arial" w:hAnsi="Arial" w:cs="Arial"/>
          <w:sz w:val="24"/>
          <w:szCs w:val="24"/>
          <w:lang w:val="pt-BR"/>
        </w:rPr>
      </w:pPr>
    </w:p>
    <w:p w14:paraId="54B76772" w14:textId="715AACCF" w:rsidR="00921E38" w:rsidRPr="00D16D1A" w:rsidRDefault="00EB7A66" w:rsidP="00921E38">
      <w:pPr>
        <w:pStyle w:val="Ttulo1"/>
        <w:widowControl/>
        <w:ind w:left="1080" w:hanging="360"/>
        <w:rPr>
          <w:sz w:val="24"/>
          <w:szCs w:val="24"/>
          <w:lang w:val="pt-BR"/>
        </w:rPr>
      </w:pPr>
      <w:bookmarkStart w:id="4" w:name="_Toc425054505"/>
      <w:bookmarkStart w:id="5" w:name="_Toc423410239"/>
      <w:bookmarkStart w:id="6" w:name="_Toc74909505"/>
      <w:r w:rsidRPr="00E03BAE">
        <w:rPr>
          <w:sz w:val="24"/>
          <w:szCs w:val="24"/>
          <w:lang w:val="pt-BR"/>
        </w:rPr>
        <w:t>Fluxo de Eventos</w:t>
      </w:r>
      <w:bookmarkEnd w:id="4"/>
      <w:bookmarkEnd w:id="5"/>
      <w:bookmarkEnd w:id="6"/>
    </w:p>
    <w:p w14:paraId="0FCB2E42" w14:textId="0A9B4EEB" w:rsidR="00E03BAE" w:rsidRPr="00921E38" w:rsidRDefault="00804918" w:rsidP="00921E38">
      <w:pPr>
        <w:pStyle w:val="Ttulo2"/>
        <w:widowControl/>
        <w:rPr>
          <w:sz w:val="24"/>
          <w:szCs w:val="24"/>
          <w:lang w:val="fr-FR"/>
        </w:rPr>
      </w:pPr>
      <w:bookmarkStart w:id="7" w:name="_Toc74909506"/>
      <w:r>
        <w:rPr>
          <w:sz w:val="24"/>
          <w:szCs w:val="24"/>
          <w:lang w:val="pt-BR"/>
        </w:rPr>
        <w:t>Fluxo básico Cadastrar Livro</w:t>
      </w:r>
      <w:bookmarkEnd w:id="7"/>
      <w:r>
        <w:rPr>
          <w:sz w:val="24"/>
          <w:szCs w:val="24"/>
          <w:lang w:val="pt-BR"/>
        </w:rPr>
        <w:t xml:space="preserve"> </w:t>
      </w:r>
    </w:p>
    <w:p w14:paraId="341CCCCE" w14:textId="259B91F5" w:rsidR="00E03BAE" w:rsidRDefault="00E03BAE" w:rsidP="00A10A57">
      <w:pPr>
        <w:pStyle w:val="Corpodetexto"/>
        <w:ind w:left="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Ator: </w:t>
      </w:r>
      <w:r w:rsidR="00804918">
        <w:rPr>
          <w:rFonts w:ascii="Arial" w:hAnsi="Arial" w:cs="Arial"/>
          <w:sz w:val="24"/>
          <w:szCs w:val="24"/>
          <w:lang w:val="pt-BR"/>
        </w:rPr>
        <w:t>Administrador</w:t>
      </w:r>
    </w:p>
    <w:p w14:paraId="4D6E09DA" w14:textId="15C88874" w:rsidR="00E03BAE" w:rsidRDefault="00E03BAE" w:rsidP="00A10A57">
      <w:pPr>
        <w:pStyle w:val="Corpodetexto"/>
        <w:ind w:left="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Interface</w:t>
      </w:r>
      <w:r w:rsidR="002D5F6C">
        <w:rPr>
          <w:rFonts w:ascii="Arial" w:hAnsi="Arial" w:cs="Arial"/>
          <w:sz w:val="24"/>
          <w:szCs w:val="24"/>
          <w:lang w:val="pt-BR"/>
        </w:rPr>
        <w:t xml:space="preserve"> inicial</w:t>
      </w:r>
      <w:r>
        <w:rPr>
          <w:rFonts w:ascii="Arial" w:hAnsi="Arial" w:cs="Arial"/>
          <w:sz w:val="24"/>
          <w:szCs w:val="24"/>
          <w:lang w:val="pt-BR"/>
        </w:rPr>
        <w:t xml:space="preserve">: </w:t>
      </w:r>
      <w:r w:rsidR="00804918">
        <w:rPr>
          <w:rFonts w:ascii="Arial" w:hAnsi="Arial" w:cs="Arial"/>
          <w:sz w:val="24"/>
          <w:szCs w:val="24"/>
          <w:lang w:val="pt-BR"/>
        </w:rPr>
        <w:t>Menu estoque</w:t>
      </w:r>
    </w:p>
    <w:p w14:paraId="6711EA4E" w14:textId="1305C993" w:rsidR="00846A13" w:rsidRDefault="002D5F6C" w:rsidP="00846A13">
      <w:pPr>
        <w:pStyle w:val="Ttulo3"/>
        <w:rPr>
          <w:lang w:val="pt-BR"/>
        </w:rPr>
      </w:pPr>
      <w:bookmarkStart w:id="8" w:name="_Toc74909507"/>
      <w:r>
        <w:rPr>
          <w:lang w:val="pt-BR"/>
        </w:rPr>
        <w:t xml:space="preserve">1° </w:t>
      </w:r>
      <w:r w:rsidR="00E03BAE">
        <w:rPr>
          <w:lang w:val="pt-BR"/>
        </w:rPr>
        <w:t>Fluxo</w:t>
      </w:r>
      <w:r w:rsidR="00846A13">
        <w:rPr>
          <w:lang w:val="pt-BR"/>
        </w:rPr>
        <w:t>:</w:t>
      </w:r>
      <w:bookmarkEnd w:id="8"/>
    </w:p>
    <w:p w14:paraId="529158E1" w14:textId="3EA480F4" w:rsidR="00E03BAE" w:rsidRDefault="00846A13" w:rsidP="00A10A57">
      <w:pPr>
        <w:pStyle w:val="Corpodetexto"/>
        <w:ind w:left="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Será apresentado para o administrador um Menu com as principais ações do gerenciador de estoque, sendo assim o administrador seleciona o item de cadastrar livro.</w:t>
      </w:r>
    </w:p>
    <w:p w14:paraId="47F3DEF1" w14:textId="77777777" w:rsidR="00D16D1A" w:rsidRDefault="00D16D1A" w:rsidP="00A10A57">
      <w:pPr>
        <w:pStyle w:val="Corpodetexto"/>
        <w:ind w:left="0"/>
        <w:rPr>
          <w:rFonts w:ascii="Arial" w:hAnsi="Arial" w:cs="Arial"/>
          <w:sz w:val="24"/>
          <w:szCs w:val="24"/>
          <w:lang w:val="pt-BR"/>
        </w:rPr>
      </w:pPr>
    </w:p>
    <w:p w14:paraId="7985C277" w14:textId="77777777" w:rsidR="00846A13" w:rsidRDefault="002D5F6C" w:rsidP="00846A13">
      <w:pPr>
        <w:pStyle w:val="Ttulo3"/>
        <w:rPr>
          <w:lang w:val="pt-BR"/>
        </w:rPr>
      </w:pPr>
      <w:bookmarkStart w:id="9" w:name="_Toc74909508"/>
      <w:r>
        <w:rPr>
          <w:lang w:val="pt-BR"/>
        </w:rPr>
        <w:t>2° Fluxo:</w:t>
      </w:r>
      <w:bookmarkEnd w:id="9"/>
      <w:r>
        <w:rPr>
          <w:lang w:val="pt-BR"/>
        </w:rPr>
        <w:t xml:space="preserve"> </w:t>
      </w:r>
    </w:p>
    <w:p w14:paraId="757A371D" w14:textId="5723420B" w:rsidR="00E03BAE" w:rsidRDefault="00846A13" w:rsidP="006A471B">
      <w:pPr>
        <w:pStyle w:val="Corpodetexto"/>
        <w:ind w:left="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Irá aparecer uma tela para o administrador adicionar o id (serial do livro), pós adição deve ser apertado ‘OK’ para confirmar.</w:t>
      </w:r>
    </w:p>
    <w:p w14:paraId="7EA97722" w14:textId="71424D56" w:rsidR="00846A13" w:rsidRDefault="00846A13" w:rsidP="00846A13">
      <w:pPr>
        <w:pStyle w:val="Ttulo4"/>
        <w:rPr>
          <w:lang w:val="pt-BR"/>
        </w:rPr>
      </w:pPr>
      <w:r>
        <w:rPr>
          <w:lang w:val="pt-BR"/>
        </w:rPr>
        <w:t>1° Fluxo de exceção:</w:t>
      </w:r>
    </w:p>
    <w:p w14:paraId="179DD40E" w14:textId="71BC9645" w:rsidR="00C37289" w:rsidRDefault="00C37289" w:rsidP="00C37289">
      <w:pPr>
        <w:rPr>
          <w:rFonts w:ascii="Arial" w:hAnsi="Arial" w:cs="Arial"/>
          <w:sz w:val="24"/>
          <w:szCs w:val="24"/>
          <w:lang w:val="pt-BR"/>
        </w:rPr>
      </w:pPr>
      <w:r w:rsidRPr="00C37289">
        <w:rPr>
          <w:rFonts w:ascii="Arial" w:hAnsi="Arial" w:cs="Arial"/>
          <w:sz w:val="22"/>
          <w:szCs w:val="22"/>
          <w:lang w:val="pt-BR"/>
        </w:rPr>
        <w:t>Se</w:t>
      </w:r>
      <w:r w:rsidRPr="00C37289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 xml:space="preserve">o administrador digitar um id já existente </w:t>
      </w:r>
      <w:r>
        <w:rPr>
          <w:rFonts w:ascii="Arial" w:hAnsi="Arial" w:cs="Arial"/>
          <w:sz w:val="24"/>
          <w:szCs w:val="24"/>
          <w:lang w:val="pt-BR"/>
        </w:rPr>
        <w:t>e apertar em OK</w:t>
      </w:r>
      <w:r>
        <w:rPr>
          <w:rFonts w:ascii="Arial" w:hAnsi="Arial" w:cs="Arial"/>
          <w:sz w:val="24"/>
          <w:szCs w:val="24"/>
          <w:lang w:val="pt-BR"/>
        </w:rPr>
        <w:t>, aparecerá um alerta avisando que o id já existe, e com isso ele voltará para a tela de menu de estoque.</w:t>
      </w:r>
    </w:p>
    <w:p w14:paraId="6ADDC349" w14:textId="77777777" w:rsidR="00D16D1A" w:rsidRPr="00C37289" w:rsidRDefault="00D16D1A" w:rsidP="00C37289">
      <w:pPr>
        <w:rPr>
          <w:rFonts w:ascii="Arial" w:hAnsi="Arial" w:cs="Arial"/>
          <w:sz w:val="24"/>
          <w:szCs w:val="24"/>
          <w:lang w:val="pt-BR"/>
        </w:rPr>
      </w:pPr>
    </w:p>
    <w:p w14:paraId="711FC7CA" w14:textId="77777777" w:rsidR="00846A13" w:rsidRDefault="00846A13" w:rsidP="00846A13">
      <w:pPr>
        <w:pStyle w:val="Ttulo3"/>
        <w:rPr>
          <w:lang w:val="pt-BR"/>
        </w:rPr>
      </w:pPr>
      <w:bookmarkStart w:id="10" w:name="_Toc74909509"/>
      <w:r>
        <w:rPr>
          <w:lang w:val="pt-BR"/>
        </w:rPr>
        <w:t>3°Fluxo:</w:t>
      </w:r>
      <w:bookmarkEnd w:id="10"/>
      <w:r w:rsidRPr="00846A13">
        <w:rPr>
          <w:lang w:val="pt-BR"/>
        </w:rPr>
        <w:t xml:space="preserve"> </w:t>
      </w:r>
    </w:p>
    <w:p w14:paraId="608270B7" w14:textId="5899A8DA" w:rsidR="00846A13" w:rsidRDefault="00846A13" w:rsidP="006A471B">
      <w:pPr>
        <w:pStyle w:val="Corpodetexto"/>
        <w:ind w:left="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Irá aparecer uma tela para o administrador adicionar o </w:t>
      </w:r>
      <w:r>
        <w:rPr>
          <w:rFonts w:ascii="Arial" w:hAnsi="Arial" w:cs="Arial"/>
          <w:sz w:val="24"/>
          <w:szCs w:val="24"/>
          <w:lang w:val="pt-BR"/>
        </w:rPr>
        <w:t>nome do livro,</w:t>
      </w:r>
      <w:r>
        <w:rPr>
          <w:rFonts w:ascii="Arial" w:hAnsi="Arial" w:cs="Arial"/>
          <w:sz w:val="24"/>
          <w:szCs w:val="24"/>
          <w:lang w:val="pt-BR"/>
        </w:rPr>
        <w:t xml:space="preserve"> pós adição deve ser apertado ‘OK’ para confirmar.</w:t>
      </w:r>
    </w:p>
    <w:p w14:paraId="19EF8B3D" w14:textId="15BD670C" w:rsidR="00D16D1A" w:rsidRDefault="00D16D1A" w:rsidP="006A471B">
      <w:pPr>
        <w:pStyle w:val="Corpodetexto"/>
        <w:ind w:left="0"/>
        <w:rPr>
          <w:rFonts w:ascii="Arial" w:hAnsi="Arial" w:cs="Arial"/>
          <w:sz w:val="24"/>
          <w:szCs w:val="24"/>
          <w:lang w:val="pt-BR"/>
        </w:rPr>
      </w:pPr>
    </w:p>
    <w:p w14:paraId="1E270091" w14:textId="594D7FE9" w:rsidR="00D16D1A" w:rsidRDefault="00D16D1A" w:rsidP="006A471B">
      <w:pPr>
        <w:pStyle w:val="Corpodetexto"/>
        <w:ind w:left="0"/>
        <w:rPr>
          <w:rFonts w:ascii="Arial" w:hAnsi="Arial" w:cs="Arial"/>
          <w:sz w:val="24"/>
          <w:szCs w:val="24"/>
          <w:lang w:val="pt-BR"/>
        </w:rPr>
      </w:pPr>
    </w:p>
    <w:p w14:paraId="0D30E131" w14:textId="273BDC95" w:rsidR="00D16D1A" w:rsidRDefault="00D16D1A" w:rsidP="006A471B">
      <w:pPr>
        <w:pStyle w:val="Corpodetexto"/>
        <w:ind w:left="0"/>
        <w:rPr>
          <w:rFonts w:ascii="Arial" w:hAnsi="Arial" w:cs="Arial"/>
          <w:sz w:val="24"/>
          <w:szCs w:val="24"/>
          <w:lang w:val="pt-BR"/>
        </w:rPr>
      </w:pPr>
    </w:p>
    <w:p w14:paraId="3E8A1A6B" w14:textId="77777777" w:rsidR="00D16D1A" w:rsidRDefault="00D16D1A" w:rsidP="006A471B">
      <w:pPr>
        <w:pStyle w:val="Corpodetexto"/>
        <w:ind w:left="0"/>
        <w:rPr>
          <w:rFonts w:ascii="Arial" w:hAnsi="Arial" w:cs="Arial"/>
          <w:sz w:val="24"/>
          <w:szCs w:val="24"/>
          <w:lang w:val="pt-BR"/>
        </w:rPr>
      </w:pPr>
    </w:p>
    <w:p w14:paraId="2653C3B0" w14:textId="77777777" w:rsidR="00846A13" w:rsidRDefault="00846A13" w:rsidP="00846A13">
      <w:pPr>
        <w:pStyle w:val="Ttulo3"/>
        <w:rPr>
          <w:lang w:val="pt-BR"/>
        </w:rPr>
      </w:pPr>
      <w:bookmarkStart w:id="11" w:name="_Toc74909510"/>
      <w:r>
        <w:rPr>
          <w:lang w:val="pt-BR"/>
        </w:rPr>
        <w:lastRenderedPageBreak/>
        <w:t>4</w:t>
      </w:r>
      <w:r>
        <w:rPr>
          <w:lang w:val="pt-BR"/>
        </w:rPr>
        <w:t>°Fluxo:</w:t>
      </w:r>
      <w:bookmarkEnd w:id="11"/>
      <w:r w:rsidRPr="00846A13">
        <w:rPr>
          <w:lang w:val="pt-BR"/>
        </w:rPr>
        <w:t xml:space="preserve"> </w:t>
      </w:r>
    </w:p>
    <w:p w14:paraId="293969CE" w14:textId="7B677C52" w:rsidR="00846A13" w:rsidRDefault="00846A13" w:rsidP="00846A13">
      <w:pPr>
        <w:pStyle w:val="Corpodetexto"/>
        <w:ind w:left="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Irá aparecer uma tela para o administrador adicionar </w:t>
      </w:r>
      <w:r>
        <w:rPr>
          <w:rFonts w:ascii="Arial" w:hAnsi="Arial" w:cs="Arial"/>
          <w:sz w:val="24"/>
          <w:szCs w:val="24"/>
          <w:lang w:val="pt-BR"/>
        </w:rPr>
        <w:t>a quantidade de</w:t>
      </w:r>
      <w:r>
        <w:rPr>
          <w:rFonts w:ascii="Arial" w:hAnsi="Arial" w:cs="Arial"/>
          <w:sz w:val="24"/>
          <w:szCs w:val="24"/>
          <w:lang w:val="pt-BR"/>
        </w:rPr>
        <w:t xml:space="preserve"> livro</w:t>
      </w:r>
      <w:r>
        <w:rPr>
          <w:rFonts w:ascii="Arial" w:hAnsi="Arial" w:cs="Arial"/>
          <w:sz w:val="24"/>
          <w:szCs w:val="24"/>
          <w:lang w:val="pt-BR"/>
        </w:rPr>
        <w:t>s que devem ser adicionados no estoque</w:t>
      </w:r>
      <w:r>
        <w:rPr>
          <w:rFonts w:ascii="Arial" w:hAnsi="Arial" w:cs="Arial"/>
          <w:sz w:val="24"/>
          <w:szCs w:val="24"/>
          <w:lang w:val="pt-BR"/>
        </w:rPr>
        <w:t>, pós adição deve ser apertado ‘OK’ para confirmar.</w:t>
      </w:r>
    </w:p>
    <w:p w14:paraId="4C1955EB" w14:textId="37A55B1D" w:rsidR="00C37289" w:rsidRDefault="00C37289" w:rsidP="00C37289">
      <w:pPr>
        <w:pStyle w:val="Ttulo4"/>
        <w:rPr>
          <w:lang w:val="pt-BR"/>
        </w:rPr>
      </w:pPr>
      <w:r>
        <w:rPr>
          <w:lang w:val="pt-BR"/>
        </w:rPr>
        <w:t>1°Fluxo de exceção:</w:t>
      </w:r>
    </w:p>
    <w:p w14:paraId="0CE6080F" w14:textId="7199CBAF" w:rsidR="00C37289" w:rsidRDefault="00C37289" w:rsidP="00C37289">
      <w:pPr>
        <w:rPr>
          <w:rFonts w:ascii="Arial" w:hAnsi="Arial" w:cs="Arial"/>
          <w:sz w:val="24"/>
          <w:szCs w:val="24"/>
          <w:lang w:val="pt-BR"/>
        </w:rPr>
      </w:pPr>
      <w:r w:rsidRPr="00C37289">
        <w:rPr>
          <w:rFonts w:ascii="Arial" w:hAnsi="Arial" w:cs="Arial"/>
          <w:sz w:val="22"/>
          <w:szCs w:val="22"/>
          <w:lang w:val="pt-BR"/>
        </w:rPr>
        <w:t>Se</w:t>
      </w:r>
      <w:r w:rsidRPr="00C37289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o administrador digitar um</w:t>
      </w:r>
      <w:r>
        <w:rPr>
          <w:rFonts w:ascii="Arial" w:hAnsi="Arial" w:cs="Arial"/>
          <w:sz w:val="24"/>
          <w:szCs w:val="24"/>
          <w:lang w:val="pt-BR"/>
        </w:rPr>
        <w:t xml:space="preserve">a quantidade negativa </w:t>
      </w:r>
      <w:r>
        <w:rPr>
          <w:rFonts w:ascii="Arial" w:hAnsi="Arial" w:cs="Arial"/>
          <w:sz w:val="24"/>
          <w:szCs w:val="24"/>
          <w:lang w:val="pt-BR"/>
        </w:rPr>
        <w:t xml:space="preserve">e apertar em OK, aparecerá um alerta avisando que </w:t>
      </w:r>
      <w:r>
        <w:rPr>
          <w:rFonts w:ascii="Arial" w:hAnsi="Arial" w:cs="Arial"/>
          <w:sz w:val="24"/>
          <w:szCs w:val="24"/>
          <w:lang w:val="pt-BR"/>
        </w:rPr>
        <w:t>não é permitido adicionar quantidades negativas</w:t>
      </w:r>
      <w:r>
        <w:rPr>
          <w:rFonts w:ascii="Arial" w:hAnsi="Arial" w:cs="Arial"/>
          <w:sz w:val="24"/>
          <w:szCs w:val="24"/>
          <w:lang w:val="pt-BR"/>
        </w:rPr>
        <w:t xml:space="preserve">, </w:t>
      </w:r>
      <w:r>
        <w:rPr>
          <w:rFonts w:ascii="Arial" w:hAnsi="Arial" w:cs="Arial"/>
          <w:sz w:val="24"/>
          <w:szCs w:val="24"/>
          <w:lang w:val="pt-BR"/>
        </w:rPr>
        <w:t>ele precisará digitar novamente um número valido.</w:t>
      </w:r>
    </w:p>
    <w:p w14:paraId="49BC38DB" w14:textId="50A8974C" w:rsidR="00C37289" w:rsidRDefault="00C37289" w:rsidP="00C37289">
      <w:pPr>
        <w:pStyle w:val="Ttulo4"/>
        <w:rPr>
          <w:lang w:val="pt-BR"/>
        </w:rPr>
      </w:pPr>
      <w:r>
        <w:rPr>
          <w:lang w:val="pt-BR"/>
        </w:rPr>
        <w:t>2</w:t>
      </w:r>
      <w:r>
        <w:rPr>
          <w:lang w:val="pt-BR"/>
        </w:rPr>
        <w:t>°Fluxo de exceção:</w:t>
      </w:r>
    </w:p>
    <w:p w14:paraId="54DE0FE9" w14:textId="3C37C36F" w:rsidR="00C37289" w:rsidRPr="00C37289" w:rsidRDefault="00C37289" w:rsidP="00C37289">
      <w:pPr>
        <w:rPr>
          <w:rFonts w:ascii="Arial" w:hAnsi="Arial" w:cs="Arial"/>
          <w:sz w:val="24"/>
          <w:szCs w:val="24"/>
          <w:lang w:val="pt-BR"/>
        </w:rPr>
      </w:pPr>
      <w:r w:rsidRPr="00C37289">
        <w:rPr>
          <w:rFonts w:ascii="Arial" w:hAnsi="Arial" w:cs="Arial"/>
          <w:sz w:val="22"/>
          <w:szCs w:val="22"/>
          <w:lang w:val="pt-BR"/>
        </w:rPr>
        <w:t>Se</w:t>
      </w:r>
      <w:r w:rsidRPr="00C37289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 xml:space="preserve">o administrador digitar </w:t>
      </w:r>
      <w:r>
        <w:rPr>
          <w:rFonts w:ascii="Arial" w:hAnsi="Arial" w:cs="Arial"/>
          <w:sz w:val="24"/>
          <w:szCs w:val="24"/>
          <w:lang w:val="pt-BR"/>
        </w:rPr>
        <w:t xml:space="preserve">na lacuna de quantidade algum caractere que não seja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numero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e apertar em OK</w:t>
      </w:r>
      <w:r>
        <w:rPr>
          <w:rFonts w:ascii="Arial" w:hAnsi="Arial" w:cs="Arial"/>
          <w:sz w:val="24"/>
          <w:szCs w:val="24"/>
          <w:lang w:val="pt-BR"/>
        </w:rPr>
        <w:t xml:space="preserve">, aparecerá um alerta avisando que não é permitido adicionar quantidades negativas, e com isso ele </w:t>
      </w:r>
      <w:r>
        <w:rPr>
          <w:rFonts w:ascii="Arial" w:hAnsi="Arial" w:cs="Arial"/>
          <w:sz w:val="24"/>
          <w:szCs w:val="24"/>
          <w:lang w:val="pt-BR"/>
        </w:rPr>
        <w:t>precisará digitar um numero valido</w:t>
      </w:r>
    </w:p>
    <w:p w14:paraId="4A98247A" w14:textId="77777777" w:rsidR="00C37289" w:rsidRPr="00C37289" w:rsidRDefault="00C37289" w:rsidP="00C37289">
      <w:pPr>
        <w:rPr>
          <w:rFonts w:ascii="Arial" w:hAnsi="Arial" w:cs="Arial"/>
          <w:sz w:val="24"/>
          <w:szCs w:val="24"/>
          <w:lang w:val="pt-BR"/>
        </w:rPr>
      </w:pPr>
    </w:p>
    <w:p w14:paraId="5DA52C8B" w14:textId="646BBFAE" w:rsidR="00C37289" w:rsidRPr="00C37289" w:rsidRDefault="00C37289" w:rsidP="00C37289">
      <w:pPr>
        <w:rPr>
          <w:lang w:val="pt-BR"/>
        </w:rPr>
      </w:pPr>
    </w:p>
    <w:p w14:paraId="339916A0" w14:textId="77777777" w:rsidR="00846A13" w:rsidRDefault="00846A13" w:rsidP="00846A13">
      <w:pPr>
        <w:pStyle w:val="Ttulo3"/>
        <w:rPr>
          <w:lang w:val="pt-BR"/>
        </w:rPr>
      </w:pPr>
      <w:bookmarkStart w:id="12" w:name="_Toc74909511"/>
      <w:r>
        <w:rPr>
          <w:lang w:val="pt-BR"/>
        </w:rPr>
        <w:t>5°Fluxo:</w:t>
      </w:r>
      <w:bookmarkEnd w:id="12"/>
      <w:r>
        <w:rPr>
          <w:lang w:val="pt-BR"/>
        </w:rPr>
        <w:t xml:space="preserve"> </w:t>
      </w:r>
    </w:p>
    <w:p w14:paraId="108AC9C4" w14:textId="696FB40B" w:rsidR="00846A13" w:rsidRDefault="00846A13" w:rsidP="00846A13">
      <w:pPr>
        <w:pStyle w:val="Corpodetexto"/>
        <w:ind w:left="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livro é adicionado no estoque e o administrador volta para a tela de menu do estoque.</w:t>
      </w:r>
    </w:p>
    <w:p w14:paraId="26121341" w14:textId="77777777" w:rsidR="006A471B" w:rsidRPr="00E03BAE" w:rsidRDefault="006A471B" w:rsidP="006A471B">
      <w:pPr>
        <w:pStyle w:val="Corpodetexto"/>
        <w:ind w:left="0"/>
        <w:rPr>
          <w:rFonts w:ascii="Arial" w:hAnsi="Arial" w:cs="Arial"/>
          <w:sz w:val="24"/>
          <w:szCs w:val="24"/>
          <w:lang w:val="pt-BR"/>
        </w:rPr>
      </w:pPr>
    </w:p>
    <w:p w14:paraId="2A884634" w14:textId="53244FFD" w:rsidR="002D5F6C" w:rsidRDefault="00EB7A66" w:rsidP="002D5F6C">
      <w:pPr>
        <w:pStyle w:val="Ttulo2"/>
        <w:widowControl/>
        <w:rPr>
          <w:sz w:val="24"/>
          <w:szCs w:val="24"/>
          <w:lang w:val="pt-BR"/>
        </w:rPr>
      </w:pPr>
      <w:bookmarkStart w:id="13" w:name="_Toc425054507"/>
      <w:bookmarkStart w:id="14" w:name="_Toc423410241"/>
      <w:bookmarkStart w:id="15" w:name="_Toc74909512"/>
      <w:r w:rsidRPr="00A10A57">
        <w:rPr>
          <w:sz w:val="24"/>
          <w:szCs w:val="24"/>
          <w:lang w:val="pt-BR"/>
        </w:rPr>
        <w:t xml:space="preserve">Fluxo </w:t>
      </w:r>
      <w:bookmarkEnd w:id="13"/>
      <w:bookmarkEnd w:id="14"/>
      <w:r w:rsidR="001A0FDB">
        <w:rPr>
          <w:sz w:val="24"/>
          <w:szCs w:val="24"/>
          <w:lang w:val="pt-BR"/>
        </w:rPr>
        <w:t>básico Pesquisar livro</w:t>
      </w:r>
      <w:bookmarkEnd w:id="15"/>
    </w:p>
    <w:p w14:paraId="095139DE" w14:textId="77777777" w:rsidR="001A0FDB" w:rsidRDefault="001A0FDB" w:rsidP="001A0FDB">
      <w:pPr>
        <w:pStyle w:val="Corpodetexto"/>
        <w:ind w:left="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Ator: Administrador</w:t>
      </w:r>
    </w:p>
    <w:p w14:paraId="00459AD3" w14:textId="7008AEA2" w:rsidR="001A0FDB" w:rsidRPr="001A0FDB" w:rsidRDefault="001A0FDB" w:rsidP="001A0FDB">
      <w:pPr>
        <w:pStyle w:val="Corpodetexto"/>
        <w:ind w:left="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Interface inicial: Menu estoque</w:t>
      </w:r>
    </w:p>
    <w:p w14:paraId="790BFA19" w14:textId="6AB3B57F" w:rsidR="002D5F6C" w:rsidRPr="00A10A57" w:rsidRDefault="001A0FDB" w:rsidP="002D5F6C">
      <w:pPr>
        <w:pStyle w:val="Ttulo3"/>
        <w:widowControl/>
        <w:rPr>
          <w:rFonts w:cs="Arial"/>
          <w:b w:val="0"/>
          <w:bCs/>
          <w:szCs w:val="24"/>
          <w:lang w:val="fr-FR"/>
        </w:rPr>
      </w:pPr>
      <w:bookmarkStart w:id="16" w:name="_Toc425054508"/>
      <w:bookmarkStart w:id="17" w:name="_Toc423410242"/>
      <w:bookmarkStart w:id="18" w:name="_Toc74909513"/>
      <w:r>
        <w:rPr>
          <w:rFonts w:cs="Arial"/>
          <w:bCs/>
          <w:szCs w:val="24"/>
          <w:lang w:val="pt-BR"/>
        </w:rPr>
        <w:t>1°</w:t>
      </w:r>
      <w:r w:rsidR="00EB7A66" w:rsidRPr="00A10A57">
        <w:rPr>
          <w:rFonts w:cs="Arial"/>
          <w:bCs/>
          <w:szCs w:val="24"/>
          <w:lang w:val="pt-BR"/>
        </w:rPr>
        <w:t xml:space="preserve"> Fluxo</w:t>
      </w:r>
      <w:bookmarkEnd w:id="18"/>
      <w:r w:rsidR="00EB7A66" w:rsidRPr="00A10A57">
        <w:rPr>
          <w:rFonts w:cs="Arial"/>
          <w:bCs/>
          <w:szCs w:val="24"/>
          <w:lang w:val="pt-BR"/>
        </w:rPr>
        <w:t xml:space="preserve"> </w:t>
      </w:r>
      <w:bookmarkEnd w:id="16"/>
      <w:bookmarkEnd w:id="17"/>
    </w:p>
    <w:p w14:paraId="2C592D83" w14:textId="450D9362" w:rsidR="002D5F6C" w:rsidRDefault="00846A13" w:rsidP="002D5F6C">
      <w:pPr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 xml:space="preserve">1°Fluxo : </w:t>
      </w:r>
      <w:r w:rsidR="001A0FDB">
        <w:rPr>
          <w:rFonts w:ascii="Arial" w:hAnsi="Arial" w:cs="Arial"/>
          <w:sz w:val="24"/>
          <w:szCs w:val="24"/>
          <w:lang w:val="fr-FR"/>
        </w:rPr>
        <w:t>O administrado estando na tela de menu estoque íra selecionar a opção de ‘ Pesquisar Livro ‘, com isso ele será redirecionado para um pagina seguinte.</w:t>
      </w:r>
    </w:p>
    <w:p w14:paraId="190BE9D9" w14:textId="624B5661" w:rsidR="00A10A57" w:rsidRDefault="00A10A57" w:rsidP="002D5F6C">
      <w:pPr>
        <w:rPr>
          <w:rFonts w:ascii="Arial" w:hAnsi="Arial" w:cs="Arial"/>
          <w:sz w:val="24"/>
          <w:szCs w:val="24"/>
          <w:lang w:val="fr-FR"/>
        </w:rPr>
      </w:pPr>
    </w:p>
    <w:p w14:paraId="7F3DB109" w14:textId="77777777" w:rsidR="00D16D1A" w:rsidRDefault="00D16D1A" w:rsidP="002D5F6C">
      <w:pPr>
        <w:rPr>
          <w:rFonts w:ascii="Arial" w:hAnsi="Arial" w:cs="Arial"/>
          <w:sz w:val="24"/>
          <w:szCs w:val="24"/>
          <w:lang w:val="fr-FR"/>
        </w:rPr>
      </w:pPr>
    </w:p>
    <w:p w14:paraId="37FC994C" w14:textId="1BAD0DFC" w:rsidR="00A10A57" w:rsidRPr="00B3313C" w:rsidRDefault="001A0FDB" w:rsidP="00A10A57">
      <w:pPr>
        <w:pStyle w:val="Ttulo3"/>
        <w:widowControl/>
        <w:rPr>
          <w:rFonts w:cs="Arial"/>
          <w:b w:val="0"/>
          <w:bCs/>
          <w:szCs w:val="24"/>
          <w:lang w:val="fr-FR"/>
        </w:rPr>
      </w:pPr>
      <w:bookmarkStart w:id="19" w:name="_Toc74909514"/>
      <w:r>
        <w:rPr>
          <w:rFonts w:cs="Arial"/>
          <w:bCs/>
          <w:szCs w:val="24"/>
          <w:lang w:val="pt-BR"/>
        </w:rPr>
        <w:t>2</w:t>
      </w:r>
      <w:r>
        <w:rPr>
          <w:rFonts w:cs="Arial"/>
          <w:bCs/>
          <w:szCs w:val="24"/>
          <w:lang w:val="pt-BR"/>
        </w:rPr>
        <w:t>°</w:t>
      </w:r>
      <w:r w:rsidRPr="00A10A57">
        <w:rPr>
          <w:rFonts w:cs="Arial"/>
          <w:bCs/>
          <w:szCs w:val="24"/>
          <w:lang w:val="pt-BR"/>
        </w:rPr>
        <w:t xml:space="preserve"> Fluxo</w:t>
      </w:r>
      <w:bookmarkEnd w:id="19"/>
      <w:r w:rsidRPr="00A10A57">
        <w:rPr>
          <w:rFonts w:cs="Arial"/>
          <w:bCs/>
          <w:szCs w:val="24"/>
          <w:lang w:val="pt-BR"/>
        </w:rPr>
        <w:t xml:space="preserve"> </w:t>
      </w:r>
    </w:p>
    <w:p w14:paraId="50616A88" w14:textId="52DE1638" w:rsidR="00A10A57" w:rsidRDefault="001A0FDB" w:rsidP="00A10A57">
      <w:pPr>
        <w:spacing w:line="240" w:lineRule="auto"/>
        <w:rPr>
          <w:rFonts w:ascii="Arial" w:hAnsi="Arial" w:cs="Arial"/>
          <w:sz w:val="24"/>
          <w:szCs w:val="24"/>
          <w:lang w:val="fr-FR"/>
        </w:rPr>
      </w:pPr>
      <w:r w:rsidRPr="001A0FDB">
        <w:rPr>
          <w:rFonts w:ascii="Arial" w:hAnsi="Arial" w:cs="Arial"/>
          <w:sz w:val="24"/>
          <w:szCs w:val="24"/>
          <w:lang w:val="fr-FR"/>
        </w:rPr>
        <w:t>Aparecerá uma tela solicitando a escrita do nome do livro que deseja procurar, sendo assim o administrador irá digitar e clicar em OK.</w:t>
      </w:r>
    </w:p>
    <w:p w14:paraId="0A20E2CD" w14:textId="77777777" w:rsidR="00B3313C" w:rsidRDefault="00B3313C" w:rsidP="00B3313C">
      <w:pPr>
        <w:pStyle w:val="Ttulo4"/>
        <w:rPr>
          <w:lang w:val="fr-FR"/>
        </w:rPr>
      </w:pPr>
      <w:r>
        <w:rPr>
          <w:lang w:val="fr-FR"/>
        </w:rPr>
        <w:t>1° fluxo de exceção :</w:t>
      </w:r>
    </w:p>
    <w:p w14:paraId="2AA987C0" w14:textId="77777777" w:rsidR="00B3313C" w:rsidRDefault="00B3313C" w:rsidP="00B3313C">
      <w:pPr>
        <w:rPr>
          <w:lang w:val="fr-FR"/>
        </w:rPr>
      </w:pPr>
      <w:r>
        <w:rPr>
          <w:lang w:val="fr-FR"/>
        </w:rPr>
        <w:t>Se o sistema não encontrar o nome do livro digitado, irá apresentar uma tela de mensagem dizendo que o livro não foi encontrado, e assim o administrador voltará para a tela de menu de estoque.</w:t>
      </w:r>
    </w:p>
    <w:p w14:paraId="2D073FA2" w14:textId="331D83F0" w:rsidR="00B3313C" w:rsidRDefault="00B3313C" w:rsidP="00A10A57">
      <w:pPr>
        <w:spacing w:line="240" w:lineRule="auto"/>
        <w:rPr>
          <w:rFonts w:ascii="Arial" w:hAnsi="Arial" w:cs="Arial"/>
          <w:sz w:val="24"/>
          <w:szCs w:val="24"/>
          <w:lang w:val="fr-FR"/>
        </w:rPr>
      </w:pPr>
    </w:p>
    <w:p w14:paraId="0E5B5EAA" w14:textId="77777777" w:rsidR="00D16D1A" w:rsidRPr="001A0FDB" w:rsidRDefault="00D16D1A" w:rsidP="00A10A57">
      <w:pPr>
        <w:spacing w:line="240" w:lineRule="auto"/>
        <w:rPr>
          <w:rFonts w:ascii="Arial" w:hAnsi="Arial" w:cs="Arial"/>
          <w:sz w:val="24"/>
          <w:szCs w:val="24"/>
          <w:lang w:val="fr-FR"/>
        </w:rPr>
      </w:pPr>
    </w:p>
    <w:p w14:paraId="3D986236" w14:textId="430ABDDB" w:rsidR="001A0FDB" w:rsidRPr="001A0FDB" w:rsidRDefault="001A0FDB" w:rsidP="001A0FDB">
      <w:pPr>
        <w:pStyle w:val="Ttulo3"/>
        <w:widowControl/>
        <w:rPr>
          <w:rFonts w:cs="Arial"/>
          <w:bCs/>
          <w:szCs w:val="24"/>
          <w:lang w:val="pt-BR"/>
        </w:rPr>
      </w:pPr>
      <w:bookmarkStart w:id="20" w:name="_Toc74909515"/>
      <w:r w:rsidRPr="001A0FDB">
        <w:rPr>
          <w:rFonts w:cs="Arial"/>
          <w:bCs/>
          <w:szCs w:val="24"/>
          <w:lang w:val="pt-BR"/>
        </w:rPr>
        <w:t>3</w:t>
      </w:r>
      <w:r w:rsidRPr="001A0FDB">
        <w:rPr>
          <w:rFonts w:cs="Arial"/>
          <w:bCs/>
          <w:szCs w:val="24"/>
          <w:lang w:val="pt-BR"/>
        </w:rPr>
        <w:t>° Fluxo</w:t>
      </w:r>
      <w:bookmarkEnd w:id="20"/>
      <w:r w:rsidRPr="001A0FDB">
        <w:rPr>
          <w:rFonts w:cs="Arial"/>
          <w:bCs/>
          <w:szCs w:val="24"/>
          <w:lang w:val="pt-BR"/>
        </w:rPr>
        <w:t xml:space="preserve"> </w:t>
      </w:r>
    </w:p>
    <w:p w14:paraId="6A164929" w14:textId="69A6AA8F" w:rsidR="00B3313C" w:rsidRDefault="001A0FDB" w:rsidP="00AC6BB9">
      <w:pPr>
        <w:spacing w:line="240" w:lineRule="auto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O sistema irá encontrar o livro solicitado e apresentará-lo em uma tela monstrando todas informações, como o nome, quantidade em estoque, autor, sinopsem ano de edição, tematica, custo, preço que será vendido. Após conferido o administrador clicará em ok e será retornado para o menu de estoque.</w:t>
      </w:r>
    </w:p>
    <w:p w14:paraId="39EA2117" w14:textId="77777777" w:rsidR="00AC6BB9" w:rsidRPr="00AC6BB9" w:rsidRDefault="00AC6BB9" w:rsidP="00AC6BB9">
      <w:pPr>
        <w:spacing w:line="240" w:lineRule="auto"/>
        <w:rPr>
          <w:rFonts w:ascii="Arial" w:hAnsi="Arial" w:cs="Arial"/>
          <w:sz w:val="24"/>
          <w:szCs w:val="24"/>
          <w:lang w:val="fr-FR"/>
        </w:rPr>
      </w:pPr>
    </w:p>
    <w:p w14:paraId="129581A5" w14:textId="7CBD9263" w:rsidR="00B3313C" w:rsidRDefault="00B3313C" w:rsidP="00B3313C">
      <w:pPr>
        <w:pStyle w:val="Ttulo2"/>
        <w:widowControl/>
        <w:rPr>
          <w:sz w:val="24"/>
          <w:szCs w:val="24"/>
          <w:lang w:val="pt-BR"/>
        </w:rPr>
      </w:pPr>
      <w:bookmarkStart w:id="21" w:name="_Toc74909516"/>
      <w:r w:rsidRPr="00A10A57">
        <w:rPr>
          <w:sz w:val="24"/>
          <w:szCs w:val="24"/>
          <w:lang w:val="pt-BR"/>
        </w:rPr>
        <w:t xml:space="preserve">Fluxo </w:t>
      </w:r>
      <w:r>
        <w:rPr>
          <w:sz w:val="24"/>
          <w:szCs w:val="24"/>
          <w:lang w:val="pt-BR"/>
        </w:rPr>
        <w:t xml:space="preserve">básico </w:t>
      </w:r>
      <w:r>
        <w:rPr>
          <w:sz w:val="24"/>
          <w:szCs w:val="24"/>
          <w:lang w:val="pt-BR"/>
        </w:rPr>
        <w:t>Remover</w:t>
      </w:r>
      <w:r>
        <w:rPr>
          <w:sz w:val="24"/>
          <w:szCs w:val="24"/>
          <w:lang w:val="pt-BR"/>
        </w:rPr>
        <w:t xml:space="preserve"> livro</w:t>
      </w:r>
      <w:bookmarkEnd w:id="21"/>
    </w:p>
    <w:p w14:paraId="0C9B5369" w14:textId="77777777" w:rsidR="00B3313C" w:rsidRDefault="00B3313C" w:rsidP="00B3313C">
      <w:pPr>
        <w:pStyle w:val="Corpodetexto"/>
        <w:ind w:left="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Ator: Administrador</w:t>
      </w:r>
    </w:p>
    <w:p w14:paraId="3DDBAD06" w14:textId="77777777" w:rsidR="00B3313C" w:rsidRPr="001A0FDB" w:rsidRDefault="00B3313C" w:rsidP="00B3313C">
      <w:pPr>
        <w:pStyle w:val="Corpodetexto"/>
        <w:ind w:left="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Interface inicial: Menu estoque</w:t>
      </w:r>
    </w:p>
    <w:p w14:paraId="2F899CC4" w14:textId="77777777" w:rsidR="00B3313C" w:rsidRPr="00A10A57" w:rsidRDefault="00B3313C" w:rsidP="00B3313C">
      <w:pPr>
        <w:pStyle w:val="Ttulo3"/>
        <w:widowControl/>
        <w:rPr>
          <w:rFonts w:cs="Arial"/>
          <w:b w:val="0"/>
          <w:bCs/>
          <w:szCs w:val="24"/>
          <w:lang w:val="fr-FR"/>
        </w:rPr>
      </w:pPr>
      <w:bookmarkStart w:id="22" w:name="_Toc74909517"/>
      <w:r>
        <w:rPr>
          <w:rFonts w:cs="Arial"/>
          <w:bCs/>
          <w:szCs w:val="24"/>
          <w:lang w:val="pt-BR"/>
        </w:rPr>
        <w:t>1°</w:t>
      </w:r>
      <w:r w:rsidRPr="00A10A57">
        <w:rPr>
          <w:rFonts w:cs="Arial"/>
          <w:bCs/>
          <w:szCs w:val="24"/>
          <w:lang w:val="pt-BR"/>
        </w:rPr>
        <w:t xml:space="preserve"> Fluxo</w:t>
      </w:r>
      <w:bookmarkEnd w:id="22"/>
      <w:r w:rsidRPr="00A10A57">
        <w:rPr>
          <w:rFonts w:cs="Arial"/>
          <w:bCs/>
          <w:szCs w:val="24"/>
          <w:lang w:val="pt-BR"/>
        </w:rPr>
        <w:t xml:space="preserve"> </w:t>
      </w:r>
    </w:p>
    <w:p w14:paraId="7EF55F9E" w14:textId="3F768535" w:rsidR="00B3313C" w:rsidRDefault="00B3313C" w:rsidP="00B3313C">
      <w:pPr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 xml:space="preserve">O administrado estando na tela de menu estoque íra selecionar a opção de ‘ </w:t>
      </w:r>
      <w:r>
        <w:rPr>
          <w:rFonts w:ascii="Arial" w:hAnsi="Arial" w:cs="Arial"/>
          <w:sz w:val="24"/>
          <w:szCs w:val="24"/>
          <w:lang w:val="fr-FR"/>
        </w:rPr>
        <w:t>Remover</w:t>
      </w:r>
      <w:r>
        <w:rPr>
          <w:rFonts w:ascii="Arial" w:hAnsi="Arial" w:cs="Arial"/>
          <w:sz w:val="24"/>
          <w:szCs w:val="24"/>
          <w:lang w:val="fr-FR"/>
        </w:rPr>
        <w:t xml:space="preserve"> Livro ‘, com isso ele será redirecionado para um </w:t>
      </w:r>
      <w:r>
        <w:rPr>
          <w:rFonts w:ascii="Arial" w:hAnsi="Arial" w:cs="Arial"/>
          <w:sz w:val="24"/>
          <w:szCs w:val="24"/>
          <w:lang w:val="fr-FR"/>
        </w:rPr>
        <w:t>tela</w:t>
      </w:r>
      <w:r>
        <w:rPr>
          <w:rFonts w:ascii="Arial" w:hAnsi="Arial" w:cs="Arial"/>
          <w:sz w:val="24"/>
          <w:szCs w:val="24"/>
          <w:lang w:val="fr-FR"/>
        </w:rPr>
        <w:t xml:space="preserve"> seguinte.</w:t>
      </w:r>
    </w:p>
    <w:p w14:paraId="40E11F3D" w14:textId="0FA5E45E" w:rsidR="00B3313C" w:rsidRDefault="00B3313C" w:rsidP="00B3313C">
      <w:pPr>
        <w:rPr>
          <w:rFonts w:ascii="Arial" w:hAnsi="Arial" w:cs="Arial"/>
          <w:sz w:val="24"/>
          <w:szCs w:val="24"/>
          <w:lang w:val="fr-FR"/>
        </w:rPr>
      </w:pPr>
    </w:p>
    <w:p w14:paraId="6A369C20" w14:textId="77777777" w:rsidR="00D16D1A" w:rsidRDefault="00D16D1A" w:rsidP="00B3313C">
      <w:pPr>
        <w:rPr>
          <w:rFonts w:ascii="Arial" w:hAnsi="Arial" w:cs="Arial"/>
          <w:sz w:val="24"/>
          <w:szCs w:val="24"/>
          <w:lang w:val="fr-FR"/>
        </w:rPr>
      </w:pPr>
    </w:p>
    <w:p w14:paraId="4AD2B096" w14:textId="473017C4" w:rsidR="00B3313C" w:rsidRPr="00B3313C" w:rsidRDefault="00B3313C" w:rsidP="00B3313C">
      <w:pPr>
        <w:pStyle w:val="Ttulo3"/>
        <w:widowControl/>
        <w:rPr>
          <w:rFonts w:cs="Arial"/>
          <w:b w:val="0"/>
          <w:bCs/>
          <w:szCs w:val="24"/>
          <w:lang w:val="fr-FR"/>
        </w:rPr>
      </w:pPr>
      <w:bookmarkStart w:id="23" w:name="_Toc74909518"/>
      <w:r>
        <w:rPr>
          <w:rFonts w:cs="Arial"/>
          <w:bCs/>
          <w:szCs w:val="24"/>
          <w:lang w:val="pt-BR"/>
        </w:rPr>
        <w:t>2</w:t>
      </w:r>
      <w:r>
        <w:rPr>
          <w:rFonts w:cs="Arial"/>
          <w:bCs/>
          <w:szCs w:val="24"/>
          <w:lang w:val="pt-BR"/>
        </w:rPr>
        <w:t>°</w:t>
      </w:r>
      <w:r w:rsidRPr="00A10A57">
        <w:rPr>
          <w:rFonts w:cs="Arial"/>
          <w:bCs/>
          <w:szCs w:val="24"/>
          <w:lang w:val="pt-BR"/>
        </w:rPr>
        <w:t xml:space="preserve"> Fluxo</w:t>
      </w:r>
      <w:bookmarkEnd w:id="23"/>
      <w:r w:rsidRPr="00A10A57">
        <w:rPr>
          <w:rFonts w:cs="Arial"/>
          <w:bCs/>
          <w:szCs w:val="24"/>
          <w:lang w:val="pt-BR"/>
        </w:rPr>
        <w:t xml:space="preserve"> </w:t>
      </w:r>
    </w:p>
    <w:p w14:paraId="0FCD3BF1" w14:textId="03AADCF2" w:rsidR="00B3313C" w:rsidRDefault="00B3313C" w:rsidP="00B3313C">
      <w:pPr>
        <w:spacing w:line="240" w:lineRule="auto"/>
        <w:rPr>
          <w:rFonts w:ascii="Arial" w:hAnsi="Arial" w:cs="Arial"/>
          <w:sz w:val="24"/>
          <w:szCs w:val="24"/>
          <w:lang w:val="fr-FR"/>
        </w:rPr>
      </w:pPr>
      <w:r w:rsidRPr="001A0FDB">
        <w:rPr>
          <w:rFonts w:ascii="Arial" w:hAnsi="Arial" w:cs="Arial"/>
          <w:sz w:val="24"/>
          <w:szCs w:val="24"/>
          <w:lang w:val="fr-FR"/>
        </w:rPr>
        <w:t xml:space="preserve">Aparecerá uma tela solicitando a escrita do nome do livro que deseja </w:t>
      </w:r>
      <w:r w:rsidR="00AC6BB9">
        <w:rPr>
          <w:rFonts w:ascii="Arial" w:hAnsi="Arial" w:cs="Arial"/>
          <w:sz w:val="24"/>
          <w:szCs w:val="24"/>
          <w:lang w:val="fr-FR"/>
        </w:rPr>
        <w:t>remover</w:t>
      </w:r>
      <w:r w:rsidRPr="001A0FDB">
        <w:rPr>
          <w:rFonts w:ascii="Arial" w:hAnsi="Arial" w:cs="Arial"/>
          <w:sz w:val="24"/>
          <w:szCs w:val="24"/>
          <w:lang w:val="fr-FR"/>
        </w:rPr>
        <w:t>, sendo assim o administrador irá digitar e clicar em OK.</w:t>
      </w:r>
    </w:p>
    <w:p w14:paraId="4F815109" w14:textId="77777777" w:rsidR="00B3313C" w:rsidRDefault="00B3313C" w:rsidP="00B3313C">
      <w:pPr>
        <w:pStyle w:val="Ttulo4"/>
        <w:rPr>
          <w:lang w:val="fr-FR"/>
        </w:rPr>
      </w:pPr>
      <w:r>
        <w:rPr>
          <w:lang w:val="fr-FR"/>
        </w:rPr>
        <w:t>1° fluxo de exceção :</w:t>
      </w:r>
    </w:p>
    <w:p w14:paraId="2F0EA0DC" w14:textId="68BF4641" w:rsidR="00B3313C" w:rsidRDefault="00B3313C" w:rsidP="00B3313C">
      <w:pPr>
        <w:rPr>
          <w:lang w:val="fr-FR"/>
        </w:rPr>
      </w:pPr>
      <w:r>
        <w:rPr>
          <w:lang w:val="fr-FR"/>
        </w:rPr>
        <w:t>Se o sistema não encontrar o nome do livro digitado, irá apresentar uma tela de mensagem dizendo que o livro não foi encontrado, e assim o administrador voltará para a tela de menu de estoque.</w:t>
      </w:r>
    </w:p>
    <w:p w14:paraId="7C67FB7F" w14:textId="77777777" w:rsidR="00B07BE1" w:rsidRDefault="00B07BE1" w:rsidP="00B07BE1">
      <w:pPr>
        <w:pStyle w:val="Ttulo4"/>
        <w:rPr>
          <w:lang w:val="fr-FR"/>
        </w:rPr>
      </w:pPr>
      <w:r>
        <w:rPr>
          <w:lang w:val="fr-FR"/>
        </w:rPr>
        <w:t>Fluxo de exceção</w:t>
      </w:r>
    </w:p>
    <w:p w14:paraId="0CF70ADA" w14:textId="00156465" w:rsidR="00B07BE1" w:rsidRDefault="00B07BE1" w:rsidP="00B3313C">
      <w:pPr>
        <w:rPr>
          <w:lang w:val="fr-FR"/>
        </w:rPr>
      </w:pPr>
      <w:r>
        <w:rPr>
          <w:lang w:val="fr-FR"/>
        </w:rPr>
        <w:t>Se for clicado em cancelar o usuário será redirecionado para a tela de menu de estoque. </w:t>
      </w:r>
    </w:p>
    <w:p w14:paraId="7DC6B31F" w14:textId="4C105762" w:rsidR="00B3313C" w:rsidRDefault="00B3313C" w:rsidP="00B3313C">
      <w:pPr>
        <w:rPr>
          <w:rFonts w:ascii="Arial" w:hAnsi="Arial" w:cs="Arial"/>
          <w:sz w:val="24"/>
          <w:szCs w:val="24"/>
          <w:lang w:val="fr-FR"/>
        </w:rPr>
      </w:pPr>
    </w:p>
    <w:p w14:paraId="29F529B0" w14:textId="77777777" w:rsidR="00D16D1A" w:rsidRDefault="00D16D1A" w:rsidP="00B3313C">
      <w:pPr>
        <w:rPr>
          <w:rFonts w:ascii="Arial" w:hAnsi="Arial" w:cs="Arial"/>
          <w:sz w:val="24"/>
          <w:szCs w:val="24"/>
          <w:lang w:val="fr-FR"/>
        </w:rPr>
      </w:pPr>
    </w:p>
    <w:p w14:paraId="119A3ADF" w14:textId="4F110279" w:rsidR="00B3313C" w:rsidRPr="00B3313C" w:rsidRDefault="00AC6BB9" w:rsidP="00B3313C">
      <w:pPr>
        <w:pStyle w:val="Ttulo3"/>
        <w:widowControl/>
        <w:rPr>
          <w:rFonts w:cs="Arial"/>
          <w:b w:val="0"/>
          <w:bCs/>
          <w:szCs w:val="24"/>
          <w:lang w:val="fr-FR"/>
        </w:rPr>
      </w:pPr>
      <w:bookmarkStart w:id="24" w:name="_Toc74909519"/>
      <w:r>
        <w:rPr>
          <w:rFonts w:cs="Arial"/>
          <w:bCs/>
          <w:szCs w:val="24"/>
          <w:lang w:val="pt-BR"/>
        </w:rPr>
        <w:t>3</w:t>
      </w:r>
      <w:r w:rsidR="00B3313C">
        <w:rPr>
          <w:rFonts w:cs="Arial"/>
          <w:bCs/>
          <w:szCs w:val="24"/>
          <w:lang w:val="pt-BR"/>
        </w:rPr>
        <w:t>°</w:t>
      </w:r>
      <w:r w:rsidR="00B3313C" w:rsidRPr="00A10A57">
        <w:rPr>
          <w:rFonts w:cs="Arial"/>
          <w:bCs/>
          <w:szCs w:val="24"/>
          <w:lang w:val="pt-BR"/>
        </w:rPr>
        <w:t xml:space="preserve"> Fluxo</w:t>
      </w:r>
      <w:bookmarkEnd w:id="24"/>
      <w:r w:rsidR="00B3313C" w:rsidRPr="00A10A57">
        <w:rPr>
          <w:rFonts w:cs="Arial"/>
          <w:bCs/>
          <w:szCs w:val="24"/>
          <w:lang w:val="pt-BR"/>
        </w:rPr>
        <w:t xml:space="preserve"> </w:t>
      </w:r>
    </w:p>
    <w:p w14:paraId="714AFA7F" w14:textId="1CA460AD" w:rsidR="00A10A57" w:rsidRDefault="00B3313C" w:rsidP="00AC6BB9">
      <w:pPr>
        <w:rPr>
          <w:rFonts w:ascii="Arial" w:hAnsi="Arial" w:cs="Arial"/>
          <w:sz w:val="24"/>
          <w:szCs w:val="24"/>
          <w:lang w:val="fr-FR"/>
        </w:rPr>
      </w:pPr>
      <w:r w:rsidRPr="001A0FDB">
        <w:rPr>
          <w:rFonts w:ascii="Arial" w:hAnsi="Arial" w:cs="Arial"/>
          <w:sz w:val="24"/>
          <w:szCs w:val="24"/>
          <w:lang w:val="fr-FR"/>
        </w:rPr>
        <w:t xml:space="preserve">Aparecerá uma tela solicitando a escrita </w:t>
      </w:r>
      <w:r w:rsidR="00AC6BB9">
        <w:rPr>
          <w:rFonts w:ascii="Arial" w:hAnsi="Arial" w:cs="Arial"/>
          <w:sz w:val="24"/>
          <w:szCs w:val="24"/>
          <w:lang w:val="fr-FR"/>
        </w:rPr>
        <w:t>da quantidade de livros que deseja remover.Após a digitação deve ser clicado em OK</w:t>
      </w:r>
      <w:r w:rsidR="00D86804">
        <w:rPr>
          <w:rFonts w:ascii="Arial" w:hAnsi="Arial" w:cs="Arial"/>
          <w:sz w:val="24"/>
          <w:szCs w:val="24"/>
          <w:lang w:val="fr-FR"/>
        </w:rPr>
        <w:t>, o usuário será redirecionado para outra tela.</w:t>
      </w:r>
    </w:p>
    <w:p w14:paraId="2C1DC8C8" w14:textId="20775C3C" w:rsidR="00AC6BB9" w:rsidRDefault="00AC6BB9" w:rsidP="00AC6BB9">
      <w:pPr>
        <w:rPr>
          <w:rFonts w:ascii="Arial" w:hAnsi="Arial" w:cs="Arial"/>
          <w:sz w:val="24"/>
          <w:szCs w:val="24"/>
          <w:lang w:val="fr-FR"/>
        </w:rPr>
      </w:pPr>
    </w:p>
    <w:p w14:paraId="1E1A1A6E" w14:textId="32DE3965" w:rsidR="00D86804" w:rsidRDefault="00D86804" w:rsidP="00D86804">
      <w:pPr>
        <w:pStyle w:val="Ttulo4"/>
        <w:rPr>
          <w:lang w:val="fr-FR"/>
        </w:rPr>
      </w:pPr>
      <w:r>
        <w:rPr>
          <w:lang w:val="fr-FR"/>
        </w:rPr>
        <w:t xml:space="preserve"> 1°Fluxo de exceção</w:t>
      </w:r>
    </w:p>
    <w:p w14:paraId="400F0048" w14:textId="23A1B510" w:rsidR="00D86804" w:rsidRDefault="00D86804" w:rsidP="00D86804">
      <w:pPr>
        <w:rPr>
          <w:lang w:val="fr-FR"/>
        </w:rPr>
      </w:pPr>
      <w:r>
        <w:rPr>
          <w:lang w:val="fr-FR"/>
        </w:rPr>
        <w:t>Se o numero digitado não for interiro positivo, quando o administrado clicar em OK aparecerá um mensagem dizendo que só é permitido digitar numeros inteiros positivos.</w:t>
      </w:r>
    </w:p>
    <w:p w14:paraId="169FA683" w14:textId="77777777" w:rsidR="00B07BE1" w:rsidRDefault="00B07BE1" w:rsidP="00B07BE1">
      <w:pPr>
        <w:pStyle w:val="Ttulo4"/>
        <w:rPr>
          <w:lang w:val="fr-FR"/>
        </w:rPr>
      </w:pPr>
      <w:r>
        <w:rPr>
          <w:lang w:val="fr-FR"/>
        </w:rPr>
        <w:t>Fluxo de exceção</w:t>
      </w:r>
    </w:p>
    <w:p w14:paraId="05C3B008" w14:textId="77777777" w:rsidR="00B07BE1" w:rsidRDefault="00B07BE1" w:rsidP="00B07BE1">
      <w:pPr>
        <w:rPr>
          <w:lang w:val="fr-FR"/>
        </w:rPr>
      </w:pPr>
      <w:r>
        <w:rPr>
          <w:lang w:val="fr-FR"/>
        </w:rPr>
        <w:t>Se for clicado em cancelar o usuário será redirecionado para a tela de menu de estoque. </w:t>
      </w:r>
    </w:p>
    <w:p w14:paraId="0DABE5E8" w14:textId="3D4D0BAC" w:rsidR="00B07BE1" w:rsidRDefault="00B07BE1" w:rsidP="00D86804">
      <w:pPr>
        <w:rPr>
          <w:lang w:val="fr-FR"/>
        </w:rPr>
      </w:pPr>
    </w:p>
    <w:p w14:paraId="4FC58AF1" w14:textId="77777777" w:rsidR="00D16D1A" w:rsidRDefault="00D16D1A" w:rsidP="00D86804">
      <w:pPr>
        <w:rPr>
          <w:lang w:val="fr-FR"/>
        </w:rPr>
      </w:pPr>
    </w:p>
    <w:p w14:paraId="4D1E7B65" w14:textId="77777777" w:rsidR="00D86804" w:rsidRDefault="00D86804" w:rsidP="00D86804">
      <w:pPr>
        <w:pStyle w:val="Ttulo3"/>
        <w:rPr>
          <w:lang w:val="fr-FR"/>
        </w:rPr>
      </w:pPr>
      <w:bookmarkStart w:id="25" w:name="_Toc74909520"/>
      <w:r>
        <w:rPr>
          <w:lang w:val="fr-FR"/>
        </w:rPr>
        <w:t>4°Fluxo</w:t>
      </w:r>
      <w:bookmarkEnd w:id="25"/>
    </w:p>
    <w:p w14:paraId="0D569F65" w14:textId="68702800" w:rsidR="00B07BE1" w:rsidRDefault="00D86804" w:rsidP="00D86804">
      <w:pPr>
        <w:rPr>
          <w:lang w:val="fr-FR"/>
        </w:rPr>
      </w:pPr>
      <w:r>
        <w:rPr>
          <w:lang w:val="fr-FR"/>
        </w:rPr>
        <w:t>I</w:t>
      </w:r>
      <w:r>
        <w:rPr>
          <w:lang w:val="fr-FR"/>
        </w:rPr>
        <w:t>rá aparecer uma tela de informações sobre o estado atual do livro no estoque, apresentando a quantidade ainda existente e suas informações,como  nome, autor, ano de edição, custo, preço de venda e temática.</w:t>
      </w:r>
      <w:r>
        <w:rPr>
          <w:lang w:val="fr-FR"/>
        </w:rPr>
        <w:t xml:space="preserve"> E também uma pergunta sobre se o usuarío realmente quer remover as quantidfades de livros estabelecidos</w:t>
      </w:r>
      <w:r w:rsidR="00B07BE1">
        <w:rPr>
          <w:lang w:val="fr-FR"/>
        </w:rPr>
        <w:t>, contendo as opções de ‘yes’ e ‘no’.</w:t>
      </w:r>
    </w:p>
    <w:p w14:paraId="31BB69C8" w14:textId="7DD5F911" w:rsidR="00D16D1A" w:rsidRDefault="00D16D1A" w:rsidP="00D86804">
      <w:pPr>
        <w:rPr>
          <w:lang w:val="fr-FR"/>
        </w:rPr>
      </w:pPr>
    </w:p>
    <w:p w14:paraId="14C0F218" w14:textId="77777777" w:rsidR="00D16D1A" w:rsidRDefault="00D16D1A" w:rsidP="00D86804">
      <w:pPr>
        <w:rPr>
          <w:lang w:val="fr-FR"/>
        </w:rPr>
      </w:pPr>
    </w:p>
    <w:p w14:paraId="1DB42FEE" w14:textId="249F8A0A" w:rsidR="00B07BE1" w:rsidRDefault="00B07BE1" w:rsidP="00D86804">
      <w:pPr>
        <w:rPr>
          <w:lang w:val="fr-FR"/>
        </w:rPr>
      </w:pPr>
    </w:p>
    <w:p w14:paraId="177F6D8A" w14:textId="1E10623B" w:rsidR="00B07BE1" w:rsidRPr="00D86804" w:rsidRDefault="00B07BE1" w:rsidP="00B07BE1">
      <w:pPr>
        <w:pStyle w:val="Ttulo3"/>
        <w:rPr>
          <w:lang w:val="fr-FR"/>
        </w:rPr>
      </w:pPr>
      <w:bookmarkStart w:id="26" w:name="_Toc74909521"/>
      <w:r>
        <w:rPr>
          <w:lang w:val="fr-FR"/>
        </w:rPr>
        <w:lastRenderedPageBreak/>
        <w:t>5° Fluxo</w:t>
      </w:r>
      <w:bookmarkEnd w:id="26"/>
    </w:p>
    <w:p w14:paraId="34514BCB" w14:textId="12ACA346" w:rsidR="00B07BE1" w:rsidRDefault="00B07BE1" w:rsidP="00B07BE1">
      <w:pPr>
        <w:rPr>
          <w:lang w:val="fr-FR"/>
        </w:rPr>
      </w:pPr>
      <w:r>
        <w:rPr>
          <w:lang w:val="fr-FR"/>
        </w:rPr>
        <w:t xml:space="preserve">O usuario clicando em ‘ yes’ o livro será removido do estoque e </w:t>
      </w:r>
      <w:r>
        <w:rPr>
          <w:lang w:val="fr-FR"/>
        </w:rPr>
        <w:t>ele será redirecionado para a tela de menu de estoque.</w:t>
      </w:r>
    </w:p>
    <w:p w14:paraId="2E09E838" w14:textId="2DD589E8" w:rsidR="00D86804" w:rsidRDefault="00D86804" w:rsidP="00D86804">
      <w:pPr>
        <w:rPr>
          <w:lang w:val="fr-FR"/>
        </w:rPr>
      </w:pPr>
    </w:p>
    <w:p w14:paraId="7030E652" w14:textId="7409A952" w:rsidR="00B07BE1" w:rsidRDefault="00B07BE1" w:rsidP="00B07BE1">
      <w:pPr>
        <w:pStyle w:val="Ttulo4"/>
        <w:rPr>
          <w:lang w:val="fr-FR"/>
        </w:rPr>
      </w:pPr>
      <w:r>
        <w:rPr>
          <w:lang w:val="fr-FR"/>
        </w:rPr>
        <w:t>1</w:t>
      </w:r>
      <w:r>
        <w:rPr>
          <w:lang w:val="fr-FR"/>
        </w:rPr>
        <w:t>°Fluxo de exceção</w:t>
      </w:r>
    </w:p>
    <w:p w14:paraId="1F00D585" w14:textId="31B191EC" w:rsidR="00B07BE1" w:rsidRDefault="00B07BE1" w:rsidP="00B07BE1">
      <w:pPr>
        <w:rPr>
          <w:lang w:val="fr-FR"/>
        </w:rPr>
      </w:pPr>
      <w:r>
        <w:rPr>
          <w:lang w:val="fr-FR"/>
        </w:rPr>
        <w:t>Se o usuário digitar um numero superior a quantidade existente no estoque, aparecerá uma mensagem dizendo que não há essa quantidade no estoque.</w:t>
      </w:r>
    </w:p>
    <w:p w14:paraId="0437CA34" w14:textId="6B54DA98" w:rsidR="00B07BE1" w:rsidRDefault="00B07BE1" w:rsidP="00B07BE1">
      <w:pPr>
        <w:rPr>
          <w:lang w:val="fr-FR"/>
        </w:rPr>
      </w:pPr>
    </w:p>
    <w:p w14:paraId="5612432C" w14:textId="77777777" w:rsidR="00B07BE1" w:rsidRDefault="00B07BE1" w:rsidP="00B07BE1">
      <w:pPr>
        <w:pStyle w:val="Ttulo4"/>
        <w:rPr>
          <w:lang w:val="fr-FR"/>
        </w:rPr>
      </w:pPr>
      <w:r>
        <w:rPr>
          <w:lang w:val="fr-FR"/>
        </w:rPr>
        <w:t>2°Fluxo de exceção</w:t>
      </w:r>
    </w:p>
    <w:p w14:paraId="15A7CDB2" w14:textId="02551EAB" w:rsidR="00B07BE1" w:rsidRDefault="00B07BE1" w:rsidP="00B07BE1">
      <w:pPr>
        <w:rPr>
          <w:lang w:val="fr-FR"/>
        </w:rPr>
      </w:pPr>
      <w:r>
        <w:rPr>
          <w:lang w:val="fr-FR"/>
        </w:rPr>
        <w:t xml:space="preserve">Se o usuário </w:t>
      </w:r>
      <w:r>
        <w:rPr>
          <w:lang w:val="fr-FR"/>
        </w:rPr>
        <w:t>selecionar em ‘No’, a remoção do livro será cancelada e ele será redirecionado para a tela de menu de estoque.</w:t>
      </w:r>
    </w:p>
    <w:p w14:paraId="3152F1C8" w14:textId="77777777" w:rsidR="00B07BE1" w:rsidRDefault="00B07BE1" w:rsidP="00B07BE1">
      <w:pPr>
        <w:rPr>
          <w:lang w:val="fr-FR"/>
        </w:rPr>
      </w:pPr>
    </w:p>
    <w:p w14:paraId="37B6859F" w14:textId="48F3E786" w:rsidR="00B07BE1" w:rsidRDefault="00B07BE1" w:rsidP="00B07BE1">
      <w:pPr>
        <w:pStyle w:val="Ttulo4"/>
        <w:rPr>
          <w:lang w:val="fr-FR"/>
        </w:rPr>
      </w:pPr>
      <w:r>
        <w:rPr>
          <w:lang w:val="fr-FR"/>
        </w:rPr>
        <w:t>3°Fluxo de exceção</w:t>
      </w:r>
    </w:p>
    <w:p w14:paraId="18F5D889" w14:textId="640432A3" w:rsidR="00B07BE1" w:rsidRDefault="00B07BE1" w:rsidP="00D86804">
      <w:pPr>
        <w:rPr>
          <w:lang w:val="fr-FR"/>
        </w:rPr>
      </w:pPr>
      <w:r>
        <w:rPr>
          <w:lang w:val="fr-FR"/>
        </w:rPr>
        <w:t>Se for clicado em cancelar o usuário será redirecionado para a tela de menu de estoque. </w:t>
      </w:r>
    </w:p>
    <w:p w14:paraId="368680D1" w14:textId="4FB925E5" w:rsidR="00D86804" w:rsidRDefault="00D86804" w:rsidP="00D86804">
      <w:pPr>
        <w:rPr>
          <w:lang w:val="fr-FR"/>
        </w:rPr>
      </w:pPr>
    </w:p>
    <w:p w14:paraId="0CEFACAB" w14:textId="61BFE181" w:rsidR="00B07BE1" w:rsidRDefault="00B07BE1" w:rsidP="00D86804">
      <w:pPr>
        <w:rPr>
          <w:lang w:val="fr-FR"/>
        </w:rPr>
      </w:pPr>
    </w:p>
    <w:p w14:paraId="193AF359" w14:textId="05965CE0" w:rsidR="00B07BE1" w:rsidRDefault="00B07BE1" w:rsidP="00D86804">
      <w:pPr>
        <w:rPr>
          <w:lang w:val="fr-FR"/>
        </w:rPr>
      </w:pPr>
    </w:p>
    <w:p w14:paraId="5699963E" w14:textId="3DD7906C" w:rsidR="00B07BE1" w:rsidRDefault="00B07BE1" w:rsidP="00B07BE1">
      <w:pPr>
        <w:pStyle w:val="Ttulo2"/>
        <w:widowControl/>
        <w:rPr>
          <w:sz w:val="24"/>
          <w:szCs w:val="24"/>
          <w:lang w:val="pt-BR"/>
        </w:rPr>
      </w:pPr>
      <w:bookmarkStart w:id="27" w:name="_Toc74909522"/>
      <w:r w:rsidRPr="00A10A57">
        <w:rPr>
          <w:sz w:val="24"/>
          <w:szCs w:val="24"/>
          <w:lang w:val="pt-BR"/>
        </w:rPr>
        <w:t xml:space="preserve">Fluxo </w:t>
      </w:r>
      <w:r>
        <w:rPr>
          <w:sz w:val="24"/>
          <w:szCs w:val="24"/>
          <w:lang w:val="pt-BR"/>
        </w:rPr>
        <w:t xml:space="preserve">básico </w:t>
      </w:r>
      <w:r>
        <w:rPr>
          <w:sz w:val="24"/>
          <w:szCs w:val="24"/>
          <w:lang w:val="pt-BR"/>
        </w:rPr>
        <w:t xml:space="preserve">adicionar </w:t>
      </w:r>
      <w:r>
        <w:rPr>
          <w:sz w:val="24"/>
          <w:szCs w:val="24"/>
          <w:lang w:val="pt-BR"/>
        </w:rPr>
        <w:t xml:space="preserve"> livro</w:t>
      </w:r>
      <w:bookmarkEnd w:id="27"/>
    </w:p>
    <w:p w14:paraId="11CC4E36" w14:textId="77777777" w:rsidR="00B07BE1" w:rsidRDefault="00B07BE1" w:rsidP="00B07BE1">
      <w:pPr>
        <w:pStyle w:val="Corpodetexto"/>
        <w:ind w:left="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Ator: Administrador</w:t>
      </w:r>
    </w:p>
    <w:p w14:paraId="65E13253" w14:textId="1DD7B7E3" w:rsidR="00B07BE1" w:rsidRDefault="00B07BE1" w:rsidP="00B07BE1">
      <w:pPr>
        <w:pStyle w:val="Corpodetexto"/>
        <w:ind w:left="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Interface inicial: Menu estoque</w:t>
      </w:r>
    </w:p>
    <w:p w14:paraId="77B6431F" w14:textId="2639FD4A" w:rsidR="00B07BE1" w:rsidRDefault="00B07BE1" w:rsidP="00B07BE1">
      <w:pPr>
        <w:pStyle w:val="Corpodetexto"/>
        <w:ind w:left="0"/>
        <w:rPr>
          <w:rFonts w:ascii="Arial" w:hAnsi="Arial" w:cs="Arial"/>
          <w:sz w:val="24"/>
          <w:szCs w:val="24"/>
          <w:lang w:val="pt-BR"/>
        </w:rPr>
      </w:pPr>
    </w:p>
    <w:p w14:paraId="6C212E50" w14:textId="77777777" w:rsidR="00B07BE1" w:rsidRPr="00A10A57" w:rsidRDefault="00B07BE1" w:rsidP="00B07BE1">
      <w:pPr>
        <w:pStyle w:val="Ttulo3"/>
        <w:widowControl/>
        <w:rPr>
          <w:rFonts w:cs="Arial"/>
          <w:b w:val="0"/>
          <w:bCs/>
          <w:szCs w:val="24"/>
          <w:lang w:val="fr-FR"/>
        </w:rPr>
      </w:pPr>
      <w:bookmarkStart w:id="28" w:name="_Toc74909523"/>
      <w:r>
        <w:rPr>
          <w:rFonts w:cs="Arial"/>
          <w:bCs/>
          <w:szCs w:val="24"/>
          <w:lang w:val="pt-BR"/>
        </w:rPr>
        <w:t>1°</w:t>
      </w:r>
      <w:r w:rsidRPr="00A10A57">
        <w:rPr>
          <w:rFonts w:cs="Arial"/>
          <w:bCs/>
          <w:szCs w:val="24"/>
          <w:lang w:val="pt-BR"/>
        </w:rPr>
        <w:t xml:space="preserve"> Fluxo</w:t>
      </w:r>
      <w:bookmarkEnd w:id="28"/>
      <w:r w:rsidRPr="00A10A57">
        <w:rPr>
          <w:rFonts w:cs="Arial"/>
          <w:bCs/>
          <w:szCs w:val="24"/>
          <w:lang w:val="pt-BR"/>
        </w:rPr>
        <w:t xml:space="preserve"> </w:t>
      </w:r>
    </w:p>
    <w:p w14:paraId="4FFAA1E1" w14:textId="334006B6" w:rsidR="00B07BE1" w:rsidRDefault="00B07BE1" w:rsidP="00B07BE1">
      <w:pPr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 xml:space="preserve">O administrado estando na tela de menu estoque íra selecionar a opção de ‘ </w:t>
      </w:r>
      <w:r>
        <w:rPr>
          <w:rFonts w:ascii="Arial" w:hAnsi="Arial" w:cs="Arial"/>
          <w:sz w:val="24"/>
          <w:szCs w:val="24"/>
          <w:lang w:val="fr-FR"/>
        </w:rPr>
        <w:t>Adicionar</w:t>
      </w:r>
      <w:r>
        <w:rPr>
          <w:rFonts w:ascii="Arial" w:hAnsi="Arial" w:cs="Arial"/>
          <w:sz w:val="24"/>
          <w:szCs w:val="24"/>
          <w:lang w:val="fr-FR"/>
        </w:rPr>
        <w:t xml:space="preserve"> Livro ‘, com isso ele será redirecionado para um tela seguinte.</w:t>
      </w:r>
    </w:p>
    <w:p w14:paraId="5D212774" w14:textId="4914525E" w:rsidR="00B07BE1" w:rsidRDefault="00B07BE1" w:rsidP="00B07BE1">
      <w:pPr>
        <w:rPr>
          <w:rFonts w:ascii="Arial" w:hAnsi="Arial" w:cs="Arial"/>
          <w:sz w:val="24"/>
          <w:szCs w:val="24"/>
          <w:lang w:val="fr-FR"/>
        </w:rPr>
      </w:pPr>
    </w:p>
    <w:p w14:paraId="2BA8BD36" w14:textId="77777777" w:rsidR="00D16D1A" w:rsidRDefault="00D16D1A" w:rsidP="00B07BE1">
      <w:pPr>
        <w:rPr>
          <w:rFonts w:ascii="Arial" w:hAnsi="Arial" w:cs="Arial"/>
          <w:sz w:val="24"/>
          <w:szCs w:val="24"/>
          <w:lang w:val="fr-FR"/>
        </w:rPr>
      </w:pPr>
    </w:p>
    <w:p w14:paraId="5BF36A80" w14:textId="77777777" w:rsidR="00B07BE1" w:rsidRPr="00B3313C" w:rsidRDefault="00B07BE1" w:rsidP="00B07BE1">
      <w:pPr>
        <w:pStyle w:val="Ttulo3"/>
        <w:widowControl/>
        <w:rPr>
          <w:rFonts w:cs="Arial"/>
          <w:b w:val="0"/>
          <w:bCs/>
          <w:szCs w:val="24"/>
          <w:lang w:val="fr-FR"/>
        </w:rPr>
      </w:pPr>
      <w:bookmarkStart w:id="29" w:name="_Toc74909524"/>
      <w:r>
        <w:rPr>
          <w:rFonts w:cs="Arial"/>
          <w:bCs/>
          <w:szCs w:val="24"/>
          <w:lang w:val="pt-BR"/>
        </w:rPr>
        <w:t>2°</w:t>
      </w:r>
      <w:r w:rsidRPr="00A10A57">
        <w:rPr>
          <w:rFonts w:cs="Arial"/>
          <w:bCs/>
          <w:szCs w:val="24"/>
          <w:lang w:val="pt-BR"/>
        </w:rPr>
        <w:t xml:space="preserve"> Fluxo</w:t>
      </w:r>
      <w:bookmarkEnd w:id="29"/>
      <w:r w:rsidRPr="00A10A57">
        <w:rPr>
          <w:rFonts w:cs="Arial"/>
          <w:bCs/>
          <w:szCs w:val="24"/>
          <w:lang w:val="pt-BR"/>
        </w:rPr>
        <w:t xml:space="preserve"> </w:t>
      </w:r>
    </w:p>
    <w:p w14:paraId="244996C7" w14:textId="5C454184" w:rsidR="00B07BE1" w:rsidRDefault="00B07BE1" w:rsidP="00B07BE1">
      <w:pPr>
        <w:spacing w:line="240" w:lineRule="auto"/>
        <w:rPr>
          <w:rFonts w:ascii="Arial" w:hAnsi="Arial" w:cs="Arial"/>
          <w:sz w:val="24"/>
          <w:szCs w:val="24"/>
          <w:lang w:val="fr-FR"/>
        </w:rPr>
      </w:pPr>
      <w:r w:rsidRPr="001A0FDB">
        <w:rPr>
          <w:rFonts w:ascii="Arial" w:hAnsi="Arial" w:cs="Arial"/>
          <w:sz w:val="24"/>
          <w:szCs w:val="24"/>
          <w:lang w:val="fr-FR"/>
        </w:rPr>
        <w:t xml:space="preserve">Aparecerá uma tela solicitando a escrita do nome do livro que deseja </w:t>
      </w:r>
      <w:r>
        <w:rPr>
          <w:rFonts w:ascii="Arial" w:hAnsi="Arial" w:cs="Arial"/>
          <w:sz w:val="24"/>
          <w:szCs w:val="24"/>
          <w:lang w:val="fr-FR"/>
        </w:rPr>
        <w:t>adicionar</w:t>
      </w:r>
      <w:r w:rsidRPr="001A0FDB">
        <w:rPr>
          <w:rFonts w:ascii="Arial" w:hAnsi="Arial" w:cs="Arial"/>
          <w:sz w:val="24"/>
          <w:szCs w:val="24"/>
          <w:lang w:val="fr-FR"/>
        </w:rPr>
        <w:t>, sendo assim o administrador irá digitar e clicar em OK.</w:t>
      </w:r>
    </w:p>
    <w:p w14:paraId="362A27CF" w14:textId="77777777" w:rsidR="00B07BE1" w:rsidRDefault="00B07BE1" w:rsidP="00B07BE1">
      <w:pPr>
        <w:pStyle w:val="Ttulo4"/>
        <w:rPr>
          <w:lang w:val="fr-FR"/>
        </w:rPr>
      </w:pPr>
      <w:r>
        <w:rPr>
          <w:lang w:val="fr-FR"/>
        </w:rPr>
        <w:t>1° fluxo de exceção :</w:t>
      </w:r>
    </w:p>
    <w:p w14:paraId="0A461009" w14:textId="77777777" w:rsidR="00B07BE1" w:rsidRDefault="00B07BE1" w:rsidP="00B07BE1">
      <w:pPr>
        <w:rPr>
          <w:lang w:val="fr-FR"/>
        </w:rPr>
      </w:pPr>
      <w:r>
        <w:rPr>
          <w:lang w:val="fr-FR"/>
        </w:rPr>
        <w:t>Se o sistema não encontrar o nome do livro digitado, irá apresentar uma tela de mensagem dizendo que o livro não foi encontrado, e assim o administrador voltará para a tela de menu de estoque.</w:t>
      </w:r>
    </w:p>
    <w:p w14:paraId="3CE1E8F6" w14:textId="77777777" w:rsidR="00B07BE1" w:rsidRDefault="00B07BE1" w:rsidP="00B07BE1">
      <w:pPr>
        <w:pStyle w:val="Ttulo4"/>
        <w:rPr>
          <w:lang w:val="fr-FR"/>
        </w:rPr>
      </w:pPr>
      <w:r>
        <w:rPr>
          <w:lang w:val="fr-FR"/>
        </w:rPr>
        <w:t>Fluxo de exceção</w:t>
      </w:r>
    </w:p>
    <w:p w14:paraId="41B2E7FB" w14:textId="036F8B06" w:rsidR="00B07BE1" w:rsidRDefault="00B07BE1" w:rsidP="00B07BE1">
      <w:pPr>
        <w:rPr>
          <w:lang w:val="fr-FR"/>
        </w:rPr>
      </w:pPr>
      <w:r>
        <w:rPr>
          <w:lang w:val="fr-FR"/>
        </w:rPr>
        <w:t>Se for clicado em cancelar o usuário será redirecionado para a tela de menu de estoque. </w:t>
      </w:r>
    </w:p>
    <w:p w14:paraId="693526D1" w14:textId="371EFE43" w:rsidR="00D16D1A" w:rsidRDefault="00D16D1A" w:rsidP="00B07BE1">
      <w:pPr>
        <w:rPr>
          <w:lang w:val="fr-FR"/>
        </w:rPr>
      </w:pPr>
    </w:p>
    <w:p w14:paraId="3B0D1E1E" w14:textId="77777777" w:rsidR="00D16D1A" w:rsidRDefault="00D16D1A" w:rsidP="00B07BE1">
      <w:pPr>
        <w:rPr>
          <w:lang w:val="fr-FR"/>
        </w:rPr>
      </w:pPr>
    </w:p>
    <w:p w14:paraId="074B849D" w14:textId="77777777" w:rsidR="002F15FC" w:rsidRPr="00B3313C" w:rsidRDefault="002F15FC" w:rsidP="002F15FC">
      <w:pPr>
        <w:pStyle w:val="Ttulo3"/>
        <w:widowControl/>
        <w:rPr>
          <w:rFonts w:cs="Arial"/>
          <w:b w:val="0"/>
          <w:bCs/>
          <w:szCs w:val="24"/>
          <w:lang w:val="fr-FR"/>
        </w:rPr>
      </w:pPr>
      <w:bookmarkStart w:id="30" w:name="_Toc74909525"/>
      <w:r>
        <w:rPr>
          <w:rFonts w:cs="Arial"/>
          <w:bCs/>
          <w:szCs w:val="24"/>
          <w:lang w:val="pt-BR"/>
        </w:rPr>
        <w:t>3°</w:t>
      </w:r>
      <w:r w:rsidRPr="00A10A57">
        <w:rPr>
          <w:rFonts w:cs="Arial"/>
          <w:bCs/>
          <w:szCs w:val="24"/>
          <w:lang w:val="pt-BR"/>
        </w:rPr>
        <w:t xml:space="preserve"> Fluxo</w:t>
      </w:r>
      <w:bookmarkEnd w:id="30"/>
      <w:r w:rsidRPr="00A10A57">
        <w:rPr>
          <w:rFonts w:cs="Arial"/>
          <w:bCs/>
          <w:szCs w:val="24"/>
          <w:lang w:val="pt-BR"/>
        </w:rPr>
        <w:t xml:space="preserve"> </w:t>
      </w:r>
    </w:p>
    <w:p w14:paraId="772B23DE" w14:textId="202D4BB9" w:rsidR="002F15FC" w:rsidRDefault="002F15FC" w:rsidP="002F15FC">
      <w:pPr>
        <w:rPr>
          <w:rFonts w:ascii="Arial" w:hAnsi="Arial" w:cs="Arial"/>
          <w:sz w:val="24"/>
          <w:szCs w:val="24"/>
          <w:lang w:val="fr-FR"/>
        </w:rPr>
      </w:pPr>
      <w:r w:rsidRPr="001A0FDB">
        <w:rPr>
          <w:rFonts w:ascii="Arial" w:hAnsi="Arial" w:cs="Arial"/>
          <w:sz w:val="24"/>
          <w:szCs w:val="24"/>
          <w:lang w:val="fr-FR"/>
        </w:rPr>
        <w:t xml:space="preserve">Aparecerá uma tela solicitando a escrita </w:t>
      </w:r>
      <w:r>
        <w:rPr>
          <w:rFonts w:ascii="Arial" w:hAnsi="Arial" w:cs="Arial"/>
          <w:sz w:val="24"/>
          <w:szCs w:val="24"/>
          <w:lang w:val="fr-FR"/>
        </w:rPr>
        <w:t xml:space="preserve">da quantidade de livros que deseja </w:t>
      </w:r>
      <w:r>
        <w:rPr>
          <w:rFonts w:ascii="Arial" w:hAnsi="Arial" w:cs="Arial"/>
          <w:sz w:val="24"/>
          <w:szCs w:val="24"/>
          <w:lang w:val="fr-FR"/>
        </w:rPr>
        <w:t>adicionar</w:t>
      </w:r>
      <w:r>
        <w:rPr>
          <w:rFonts w:ascii="Arial" w:hAnsi="Arial" w:cs="Arial"/>
          <w:sz w:val="24"/>
          <w:szCs w:val="24"/>
          <w:lang w:val="fr-FR"/>
        </w:rPr>
        <w:t>.Após a digitação deve ser clicado em OK, o usuário será redirecionado para outra tela.</w:t>
      </w:r>
    </w:p>
    <w:p w14:paraId="4D0BFBA0" w14:textId="77777777" w:rsidR="002F15FC" w:rsidRDefault="002F15FC" w:rsidP="002F15FC">
      <w:pPr>
        <w:rPr>
          <w:rFonts w:ascii="Arial" w:hAnsi="Arial" w:cs="Arial"/>
          <w:sz w:val="24"/>
          <w:szCs w:val="24"/>
          <w:lang w:val="fr-FR"/>
        </w:rPr>
      </w:pPr>
    </w:p>
    <w:p w14:paraId="5FC10C41" w14:textId="77777777" w:rsidR="002F15FC" w:rsidRDefault="002F15FC" w:rsidP="002F15FC">
      <w:pPr>
        <w:pStyle w:val="Ttulo4"/>
        <w:rPr>
          <w:lang w:val="fr-FR"/>
        </w:rPr>
      </w:pPr>
      <w:r>
        <w:rPr>
          <w:lang w:val="fr-FR"/>
        </w:rPr>
        <w:lastRenderedPageBreak/>
        <w:t xml:space="preserve"> 1°Fluxo de exceção</w:t>
      </w:r>
    </w:p>
    <w:p w14:paraId="0BFFFF5F" w14:textId="77777777" w:rsidR="002F15FC" w:rsidRDefault="002F15FC" w:rsidP="002F15FC">
      <w:pPr>
        <w:rPr>
          <w:lang w:val="fr-FR"/>
        </w:rPr>
      </w:pPr>
      <w:r>
        <w:rPr>
          <w:lang w:val="fr-FR"/>
        </w:rPr>
        <w:t>Se o numero digitado não for interiro positivo, quando o administrado clicar em OK aparecerá um mensagem dizendo que só é permitido digitar numeros inteiros positivos.</w:t>
      </w:r>
    </w:p>
    <w:p w14:paraId="76F4863F" w14:textId="77777777" w:rsidR="002F15FC" w:rsidRDefault="002F15FC" w:rsidP="002F15FC">
      <w:pPr>
        <w:pStyle w:val="Ttulo4"/>
        <w:rPr>
          <w:lang w:val="fr-FR"/>
        </w:rPr>
      </w:pPr>
      <w:r>
        <w:rPr>
          <w:lang w:val="fr-FR"/>
        </w:rPr>
        <w:t>Fluxo de exceção</w:t>
      </w:r>
    </w:p>
    <w:p w14:paraId="1DCF1B92" w14:textId="77777777" w:rsidR="002F15FC" w:rsidRDefault="002F15FC" w:rsidP="002F15FC">
      <w:pPr>
        <w:rPr>
          <w:lang w:val="fr-FR"/>
        </w:rPr>
      </w:pPr>
      <w:r>
        <w:rPr>
          <w:lang w:val="fr-FR"/>
        </w:rPr>
        <w:t>Se for clicado em cancelar o usuário será redirecionado para a tela de menu de estoque. </w:t>
      </w:r>
    </w:p>
    <w:p w14:paraId="115C6A4B" w14:textId="01492D35" w:rsidR="002F15FC" w:rsidRDefault="002F15FC" w:rsidP="00B07BE1">
      <w:pPr>
        <w:rPr>
          <w:lang w:val="pt-BR"/>
        </w:rPr>
      </w:pPr>
    </w:p>
    <w:p w14:paraId="6F580897" w14:textId="77777777" w:rsidR="00D16D1A" w:rsidRDefault="00D16D1A" w:rsidP="00B07BE1">
      <w:pPr>
        <w:rPr>
          <w:lang w:val="pt-BR"/>
        </w:rPr>
      </w:pPr>
    </w:p>
    <w:p w14:paraId="6E105215" w14:textId="77777777" w:rsidR="002F15FC" w:rsidRDefault="002F15FC" w:rsidP="002F15FC">
      <w:pPr>
        <w:pStyle w:val="Ttulo3"/>
        <w:rPr>
          <w:lang w:val="fr-FR"/>
        </w:rPr>
      </w:pPr>
      <w:bookmarkStart w:id="31" w:name="_Toc74909526"/>
      <w:r>
        <w:rPr>
          <w:lang w:val="fr-FR"/>
        </w:rPr>
        <w:t>4°Fluxo</w:t>
      </w:r>
      <w:bookmarkEnd w:id="31"/>
    </w:p>
    <w:p w14:paraId="0329F049" w14:textId="01E2B7DB" w:rsidR="002F15FC" w:rsidRDefault="002F15FC" w:rsidP="002F15FC">
      <w:pPr>
        <w:rPr>
          <w:lang w:val="fr-FR"/>
        </w:rPr>
      </w:pPr>
      <w:r>
        <w:rPr>
          <w:lang w:val="fr-FR"/>
        </w:rPr>
        <w:t>Irá aparecer uma tela de informações sobre o estado atual do livro no estoque, apresentando a quantidade ainda existente e suas informações,como  nome, autor, ano de edição, custo, preço de venda e temática. E também uma pergunta sobre se o usu</w:t>
      </w:r>
      <w:r>
        <w:rPr>
          <w:lang w:val="fr-FR"/>
        </w:rPr>
        <w:t>á</w:t>
      </w:r>
      <w:r>
        <w:rPr>
          <w:lang w:val="fr-FR"/>
        </w:rPr>
        <w:t>r</w:t>
      </w:r>
      <w:r>
        <w:rPr>
          <w:lang w:val="fr-FR"/>
        </w:rPr>
        <w:t>i</w:t>
      </w:r>
      <w:r>
        <w:rPr>
          <w:lang w:val="fr-FR"/>
        </w:rPr>
        <w:t xml:space="preserve">o realmente quer </w:t>
      </w:r>
      <w:r>
        <w:rPr>
          <w:lang w:val="fr-FR"/>
        </w:rPr>
        <w:t>adicionar</w:t>
      </w:r>
      <w:r>
        <w:rPr>
          <w:lang w:val="fr-FR"/>
        </w:rPr>
        <w:t xml:space="preserve"> as quantidades de livros estabelecidos, contendo as opções de ‘yes’ e ‘no’.</w:t>
      </w:r>
    </w:p>
    <w:p w14:paraId="7AF3CF59" w14:textId="1F4E8DDB" w:rsidR="002F15FC" w:rsidRDefault="002F15FC" w:rsidP="002F15FC">
      <w:pPr>
        <w:rPr>
          <w:lang w:val="fr-FR"/>
        </w:rPr>
      </w:pPr>
    </w:p>
    <w:p w14:paraId="23A4D976" w14:textId="77777777" w:rsidR="00D16D1A" w:rsidRDefault="00D16D1A" w:rsidP="002F15FC">
      <w:pPr>
        <w:rPr>
          <w:lang w:val="fr-FR"/>
        </w:rPr>
      </w:pPr>
    </w:p>
    <w:p w14:paraId="76667753" w14:textId="77777777" w:rsidR="002F15FC" w:rsidRPr="00D86804" w:rsidRDefault="002F15FC" w:rsidP="002F15FC">
      <w:pPr>
        <w:pStyle w:val="Ttulo3"/>
        <w:rPr>
          <w:lang w:val="fr-FR"/>
        </w:rPr>
      </w:pPr>
      <w:bookmarkStart w:id="32" w:name="_Toc74909527"/>
      <w:r>
        <w:rPr>
          <w:lang w:val="fr-FR"/>
        </w:rPr>
        <w:t>5° Fluxo</w:t>
      </w:r>
      <w:bookmarkEnd w:id="32"/>
    </w:p>
    <w:p w14:paraId="53FCB4F2" w14:textId="6912562C" w:rsidR="002F15FC" w:rsidRDefault="002F15FC" w:rsidP="002F15FC">
      <w:pPr>
        <w:rPr>
          <w:lang w:val="fr-FR"/>
        </w:rPr>
      </w:pPr>
      <w:r>
        <w:rPr>
          <w:lang w:val="fr-FR"/>
        </w:rPr>
        <w:t xml:space="preserve">O usuario clicando em ‘ yes’ o livro será </w:t>
      </w:r>
      <w:r>
        <w:rPr>
          <w:lang w:val="fr-FR"/>
        </w:rPr>
        <w:t>adicionado</w:t>
      </w:r>
      <w:r>
        <w:rPr>
          <w:lang w:val="fr-FR"/>
        </w:rPr>
        <w:t xml:space="preserve"> </w:t>
      </w:r>
      <w:r>
        <w:rPr>
          <w:lang w:val="fr-FR"/>
        </w:rPr>
        <w:t>n</w:t>
      </w:r>
      <w:r>
        <w:rPr>
          <w:lang w:val="fr-FR"/>
        </w:rPr>
        <w:t>o estoque e ele será redirecionado para a tela de menu de estoque.</w:t>
      </w:r>
    </w:p>
    <w:p w14:paraId="4F25D06D" w14:textId="08BD6E1E" w:rsidR="002F15FC" w:rsidRDefault="002F15FC" w:rsidP="002F15FC">
      <w:pPr>
        <w:rPr>
          <w:lang w:val="fr-FR"/>
        </w:rPr>
      </w:pPr>
      <w:r>
        <w:rPr>
          <w:lang w:val="fr-FR"/>
        </w:rPr>
        <w:t>.</w:t>
      </w:r>
    </w:p>
    <w:p w14:paraId="78B9B7A4" w14:textId="77777777" w:rsidR="002F15FC" w:rsidRDefault="002F15FC" w:rsidP="002F15FC">
      <w:pPr>
        <w:pStyle w:val="Ttulo4"/>
        <w:rPr>
          <w:lang w:val="fr-FR"/>
        </w:rPr>
      </w:pPr>
      <w:r>
        <w:rPr>
          <w:lang w:val="fr-FR"/>
        </w:rPr>
        <w:t>2°Fluxo de exceção</w:t>
      </w:r>
    </w:p>
    <w:p w14:paraId="07C70AD0" w14:textId="715B1746" w:rsidR="002F15FC" w:rsidRDefault="002F15FC" w:rsidP="002F15FC">
      <w:pPr>
        <w:rPr>
          <w:lang w:val="fr-FR"/>
        </w:rPr>
      </w:pPr>
      <w:r>
        <w:rPr>
          <w:lang w:val="fr-FR"/>
        </w:rPr>
        <w:t xml:space="preserve">Se o usuário selecionar em ‘No’, a </w:t>
      </w:r>
      <w:r>
        <w:rPr>
          <w:lang w:val="fr-FR"/>
        </w:rPr>
        <w:t>adição</w:t>
      </w:r>
      <w:r>
        <w:rPr>
          <w:lang w:val="fr-FR"/>
        </w:rPr>
        <w:t xml:space="preserve"> do livro será cancelada e ele será redirecionado para a tela de menu de estoque.</w:t>
      </w:r>
    </w:p>
    <w:p w14:paraId="79F68754" w14:textId="77777777" w:rsidR="002F15FC" w:rsidRDefault="002F15FC" w:rsidP="002F15FC">
      <w:pPr>
        <w:rPr>
          <w:lang w:val="fr-FR"/>
        </w:rPr>
      </w:pPr>
    </w:p>
    <w:p w14:paraId="01B2A372" w14:textId="77777777" w:rsidR="002F15FC" w:rsidRDefault="002F15FC" w:rsidP="002F15FC">
      <w:pPr>
        <w:pStyle w:val="Ttulo4"/>
        <w:rPr>
          <w:lang w:val="fr-FR"/>
        </w:rPr>
      </w:pPr>
      <w:r>
        <w:rPr>
          <w:lang w:val="fr-FR"/>
        </w:rPr>
        <w:t>3°Fluxo de exceção</w:t>
      </w:r>
    </w:p>
    <w:p w14:paraId="3D34FEB1" w14:textId="77777777" w:rsidR="002F15FC" w:rsidRDefault="002F15FC" w:rsidP="002F15FC">
      <w:pPr>
        <w:rPr>
          <w:lang w:val="fr-FR"/>
        </w:rPr>
      </w:pPr>
      <w:r>
        <w:rPr>
          <w:lang w:val="fr-FR"/>
        </w:rPr>
        <w:t>Se for clicado em cancelar o usuário será redirecionado para a tela de menu de estoque. </w:t>
      </w:r>
    </w:p>
    <w:p w14:paraId="717A1E51" w14:textId="74EA031B" w:rsidR="002F15FC" w:rsidRDefault="002F15FC" w:rsidP="00B07BE1">
      <w:pPr>
        <w:rPr>
          <w:lang w:val="pt-BR"/>
        </w:rPr>
      </w:pPr>
    </w:p>
    <w:p w14:paraId="530BD1F9" w14:textId="07832AEE" w:rsidR="002F15FC" w:rsidRDefault="002F15FC" w:rsidP="00B07BE1">
      <w:pPr>
        <w:rPr>
          <w:lang w:val="pt-BR"/>
        </w:rPr>
      </w:pPr>
    </w:p>
    <w:p w14:paraId="79B964B8" w14:textId="4401586B" w:rsidR="002F15FC" w:rsidRDefault="002F15FC" w:rsidP="002F15FC">
      <w:pPr>
        <w:pStyle w:val="Ttulo2"/>
        <w:widowControl/>
        <w:rPr>
          <w:sz w:val="24"/>
          <w:szCs w:val="24"/>
          <w:lang w:val="pt-BR"/>
        </w:rPr>
      </w:pPr>
      <w:bookmarkStart w:id="33" w:name="_Toc74909528"/>
      <w:r w:rsidRPr="00A10A57">
        <w:rPr>
          <w:sz w:val="24"/>
          <w:szCs w:val="24"/>
          <w:lang w:val="pt-BR"/>
        </w:rPr>
        <w:t xml:space="preserve">Fluxo </w:t>
      </w:r>
      <w:r>
        <w:rPr>
          <w:sz w:val="24"/>
          <w:szCs w:val="24"/>
          <w:lang w:val="pt-BR"/>
        </w:rPr>
        <w:t xml:space="preserve">básico </w:t>
      </w:r>
      <w:r w:rsidR="00626ABF">
        <w:rPr>
          <w:sz w:val="24"/>
          <w:szCs w:val="24"/>
          <w:lang w:val="pt-BR"/>
        </w:rPr>
        <w:t>Alterar</w:t>
      </w:r>
      <w:r>
        <w:rPr>
          <w:sz w:val="24"/>
          <w:szCs w:val="24"/>
          <w:lang w:val="pt-BR"/>
        </w:rPr>
        <w:t xml:space="preserve"> </w:t>
      </w:r>
      <w:r w:rsidR="00626ABF">
        <w:rPr>
          <w:sz w:val="24"/>
          <w:szCs w:val="24"/>
          <w:lang w:val="pt-BR"/>
        </w:rPr>
        <w:t xml:space="preserve">dados do </w:t>
      </w:r>
      <w:r>
        <w:rPr>
          <w:sz w:val="24"/>
          <w:szCs w:val="24"/>
          <w:lang w:val="pt-BR"/>
        </w:rPr>
        <w:t>livro</w:t>
      </w:r>
      <w:bookmarkEnd w:id="33"/>
    </w:p>
    <w:p w14:paraId="5859E971" w14:textId="77777777" w:rsidR="002F15FC" w:rsidRDefault="002F15FC" w:rsidP="002F15FC">
      <w:pPr>
        <w:pStyle w:val="Corpodetexto"/>
        <w:ind w:left="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Ator: Administrador</w:t>
      </w:r>
    </w:p>
    <w:p w14:paraId="7AC2EDAA" w14:textId="76F11010" w:rsidR="002F15FC" w:rsidRDefault="002F15FC" w:rsidP="002F15FC">
      <w:pPr>
        <w:pStyle w:val="Corpodetexto"/>
        <w:ind w:left="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Interface inicial: Menu estoque</w:t>
      </w:r>
    </w:p>
    <w:p w14:paraId="23248F37" w14:textId="77777777" w:rsidR="002F15FC" w:rsidRPr="00A10A57" w:rsidRDefault="002F15FC" w:rsidP="002F15FC">
      <w:pPr>
        <w:pStyle w:val="Ttulo3"/>
        <w:widowControl/>
        <w:rPr>
          <w:rFonts w:cs="Arial"/>
          <w:b w:val="0"/>
          <w:bCs/>
          <w:szCs w:val="24"/>
          <w:lang w:val="fr-FR"/>
        </w:rPr>
      </w:pPr>
      <w:bookmarkStart w:id="34" w:name="_Toc74909529"/>
      <w:r>
        <w:rPr>
          <w:rFonts w:cs="Arial"/>
          <w:bCs/>
          <w:szCs w:val="24"/>
          <w:lang w:val="pt-BR"/>
        </w:rPr>
        <w:t>1°</w:t>
      </w:r>
      <w:r w:rsidRPr="00A10A57">
        <w:rPr>
          <w:rFonts w:cs="Arial"/>
          <w:bCs/>
          <w:szCs w:val="24"/>
          <w:lang w:val="pt-BR"/>
        </w:rPr>
        <w:t xml:space="preserve"> Fluxo</w:t>
      </w:r>
      <w:bookmarkEnd w:id="34"/>
      <w:r w:rsidRPr="00A10A57">
        <w:rPr>
          <w:rFonts w:cs="Arial"/>
          <w:bCs/>
          <w:szCs w:val="24"/>
          <w:lang w:val="pt-BR"/>
        </w:rPr>
        <w:t xml:space="preserve"> </w:t>
      </w:r>
    </w:p>
    <w:p w14:paraId="4C96FF94" w14:textId="7E436FE4" w:rsidR="002F15FC" w:rsidRDefault="002F15FC" w:rsidP="002F15FC">
      <w:pPr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 xml:space="preserve">O administrado estando na tela de menu estoque íra selecionar a opção de ‘ </w:t>
      </w:r>
      <w:r>
        <w:rPr>
          <w:rFonts w:ascii="Arial" w:hAnsi="Arial" w:cs="Arial"/>
          <w:sz w:val="24"/>
          <w:szCs w:val="24"/>
          <w:lang w:val="fr-FR"/>
        </w:rPr>
        <w:t xml:space="preserve">Alterar dados do </w:t>
      </w:r>
      <w:r>
        <w:rPr>
          <w:rFonts w:ascii="Arial" w:hAnsi="Arial" w:cs="Arial"/>
          <w:sz w:val="24"/>
          <w:szCs w:val="24"/>
          <w:lang w:val="fr-FR"/>
        </w:rPr>
        <w:t xml:space="preserve"> Livro ‘, com isso ele será redirecionado para um tela seguinte.</w:t>
      </w:r>
    </w:p>
    <w:p w14:paraId="57D7BF5C" w14:textId="77777777" w:rsidR="002F15FC" w:rsidRDefault="002F15FC" w:rsidP="002F15FC">
      <w:pPr>
        <w:rPr>
          <w:rFonts w:ascii="Arial" w:hAnsi="Arial" w:cs="Arial"/>
          <w:sz w:val="24"/>
          <w:szCs w:val="24"/>
          <w:lang w:val="fr-FR"/>
        </w:rPr>
      </w:pPr>
    </w:p>
    <w:p w14:paraId="0AD50A29" w14:textId="77777777" w:rsidR="002F15FC" w:rsidRPr="00B3313C" w:rsidRDefault="002F15FC" w:rsidP="002F15FC">
      <w:pPr>
        <w:pStyle w:val="Ttulo3"/>
        <w:widowControl/>
        <w:rPr>
          <w:rFonts w:cs="Arial"/>
          <w:b w:val="0"/>
          <w:bCs/>
          <w:szCs w:val="24"/>
          <w:lang w:val="fr-FR"/>
        </w:rPr>
      </w:pPr>
      <w:bookmarkStart w:id="35" w:name="_Toc74909530"/>
      <w:r>
        <w:rPr>
          <w:rFonts w:cs="Arial"/>
          <w:bCs/>
          <w:szCs w:val="24"/>
          <w:lang w:val="pt-BR"/>
        </w:rPr>
        <w:t>2°</w:t>
      </w:r>
      <w:r w:rsidRPr="00A10A57">
        <w:rPr>
          <w:rFonts w:cs="Arial"/>
          <w:bCs/>
          <w:szCs w:val="24"/>
          <w:lang w:val="pt-BR"/>
        </w:rPr>
        <w:t xml:space="preserve"> Fluxo</w:t>
      </w:r>
      <w:bookmarkEnd w:id="35"/>
      <w:r w:rsidRPr="00A10A57">
        <w:rPr>
          <w:rFonts w:cs="Arial"/>
          <w:bCs/>
          <w:szCs w:val="24"/>
          <w:lang w:val="pt-BR"/>
        </w:rPr>
        <w:t xml:space="preserve"> </w:t>
      </w:r>
    </w:p>
    <w:p w14:paraId="29F3834A" w14:textId="58DDFB36" w:rsidR="002F15FC" w:rsidRDefault="002F15FC" w:rsidP="002F15FC">
      <w:pPr>
        <w:spacing w:line="240" w:lineRule="auto"/>
        <w:rPr>
          <w:rFonts w:ascii="Arial" w:hAnsi="Arial" w:cs="Arial"/>
          <w:sz w:val="24"/>
          <w:szCs w:val="24"/>
          <w:lang w:val="fr-FR"/>
        </w:rPr>
      </w:pPr>
      <w:r w:rsidRPr="001A0FDB">
        <w:rPr>
          <w:rFonts w:ascii="Arial" w:hAnsi="Arial" w:cs="Arial"/>
          <w:sz w:val="24"/>
          <w:szCs w:val="24"/>
          <w:lang w:val="fr-FR"/>
        </w:rPr>
        <w:t xml:space="preserve">Aparecerá uma tela solicitando a escrita do nome do livro que deseja </w:t>
      </w:r>
      <w:r>
        <w:rPr>
          <w:rFonts w:ascii="Arial" w:hAnsi="Arial" w:cs="Arial"/>
          <w:sz w:val="24"/>
          <w:szCs w:val="24"/>
          <w:lang w:val="fr-FR"/>
        </w:rPr>
        <w:t>alterar as informações</w:t>
      </w:r>
      <w:r w:rsidRPr="001A0FDB">
        <w:rPr>
          <w:rFonts w:ascii="Arial" w:hAnsi="Arial" w:cs="Arial"/>
          <w:sz w:val="24"/>
          <w:szCs w:val="24"/>
          <w:lang w:val="fr-FR"/>
        </w:rPr>
        <w:t>, sendo assim o administrador irá digitar e clicar em OK.</w:t>
      </w:r>
    </w:p>
    <w:p w14:paraId="7E0070CA" w14:textId="27D99282" w:rsidR="002F15FC" w:rsidRDefault="002F15FC" w:rsidP="002F15FC">
      <w:pPr>
        <w:pStyle w:val="Ttulo4"/>
        <w:rPr>
          <w:lang w:val="fr-FR"/>
        </w:rPr>
      </w:pPr>
      <w:r>
        <w:rPr>
          <w:lang w:val="fr-FR"/>
        </w:rPr>
        <w:t>1°</w:t>
      </w:r>
      <w:r>
        <w:rPr>
          <w:lang w:val="fr-FR"/>
        </w:rPr>
        <w:t>F</w:t>
      </w:r>
      <w:r>
        <w:rPr>
          <w:lang w:val="fr-FR"/>
        </w:rPr>
        <w:t>luxo de exceção :</w:t>
      </w:r>
    </w:p>
    <w:p w14:paraId="71F3FD73" w14:textId="77777777" w:rsidR="002F15FC" w:rsidRDefault="002F15FC" w:rsidP="002F15FC">
      <w:pPr>
        <w:rPr>
          <w:lang w:val="fr-FR"/>
        </w:rPr>
      </w:pPr>
      <w:r>
        <w:rPr>
          <w:lang w:val="fr-FR"/>
        </w:rPr>
        <w:t>Se o sistema não encontrar o nome do livro digitado, irá apresentar uma tela de mensagem dizendo que o livro não foi encontrado, e assim o administrador voltará para a tela de menu de estoque.</w:t>
      </w:r>
    </w:p>
    <w:p w14:paraId="384F1F96" w14:textId="29A486F1" w:rsidR="002F15FC" w:rsidRDefault="002F15FC" w:rsidP="00FB1B6B">
      <w:pPr>
        <w:pStyle w:val="Ttulo4"/>
        <w:rPr>
          <w:lang w:val="fr-FR"/>
        </w:rPr>
      </w:pPr>
      <w:r>
        <w:rPr>
          <w:lang w:val="fr-FR"/>
        </w:rPr>
        <w:t xml:space="preserve"> 2°</w:t>
      </w:r>
      <w:r>
        <w:rPr>
          <w:lang w:val="fr-FR"/>
        </w:rPr>
        <w:t>Fluxo de exceção</w:t>
      </w:r>
    </w:p>
    <w:p w14:paraId="5124CFDA" w14:textId="0637419D" w:rsidR="002F15FC" w:rsidRDefault="002F15FC" w:rsidP="00B07BE1">
      <w:pPr>
        <w:rPr>
          <w:lang w:val="pt-BR"/>
        </w:rPr>
      </w:pPr>
      <w:r>
        <w:rPr>
          <w:lang w:val="fr-FR"/>
        </w:rPr>
        <w:t>Se for clicado em cancelar o usuário será redirecionado para a tela de menu de estoque</w:t>
      </w:r>
    </w:p>
    <w:p w14:paraId="0FEC847F" w14:textId="217A236D" w:rsidR="002F15FC" w:rsidRDefault="002F15FC" w:rsidP="002F15FC">
      <w:pPr>
        <w:pStyle w:val="Ttulo3"/>
        <w:rPr>
          <w:lang w:val="pt-BR"/>
        </w:rPr>
      </w:pPr>
      <w:bookmarkStart w:id="36" w:name="_Toc74909531"/>
      <w:r>
        <w:rPr>
          <w:lang w:val="pt-BR"/>
        </w:rPr>
        <w:lastRenderedPageBreak/>
        <w:t>3°Fluxo</w:t>
      </w:r>
      <w:bookmarkEnd w:id="36"/>
      <w:r>
        <w:rPr>
          <w:lang w:val="pt-BR"/>
        </w:rPr>
        <w:t xml:space="preserve"> </w:t>
      </w:r>
    </w:p>
    <w:p w14:paraId="65ADC7F0" w14:textId="60D65F97" w:rsidR="002F15FC" w:rsidRDefault="002F15FC" w:rsidP="002F15FC">
      <w:pPr>
        <w:rPr>
          <w:lang w:val="pt-BR"/>
        </w:rPr>
      </w:pPr>
      <w:r>
        <w:rPr>
          <w:lang w:val="pt-BR"/>
        </w:rPr>
        <w:t>Será apresentado para o usuário um menu com todos os dados do livro, menos o ID, e nisso o usuário poderá selecionar qual item deseja alterar.</w:t>
      </w:r>
    </w:p>
    <w:p w14:paraId="0235636F" w14:textId="55345A83" w:rsidR="002F15FC" w:rsidRDefault="002F15FC" w:rsidP="002F15FC">
      <w:pPr>
        <w:rPr>
          <w:lang w:val="pt-BR"/>
        </w:rPr>
      </w:pPr>
    </w:p>
    <w:p w14:paraId="7AE0FBD2" w14:textId="77777777" w:rsidR="002F15FC" w:rsidRDefault="002F15FC" w:rsidP="002F15FC">
      <w:pPr>
        <w:pStyle w:val="Ttulo4"/>
        <w:rPr>
          <w:lang w:val="fr-FR"/>
        </w:rPr>
      </w:pPr>
      <w:r>
        <w:rPr>
          <w:lang w:val="fr-FR"/>
        </w:rPr>
        <w:t>Fluxo de exceção</w:t>
      </w:r>
    </w:p>
    <w:p w14:paraId="2429B102" w14:textId="20F98453" w:rsidR="002F15FC" w:rsidRDefault="002F15FC" w:rsidP="002F15FC">
      <w:pPr>
        <w:rPr>
          <w:lang w:val="fr-FR"/>
        </w:rPr>
      </w:pPr>
      <w:r>
        <w:rPr>
          <w:lang w:val="fr-FR"/>
        </w:rPr>
        <w:t>Se for clicado em cancelar o usuário será redirecionado para a tela de menu de estoque</w:t>
      </w:r>
      <w:r>
        <w:rPr>
          <w:lang w:val="fr-FR"/>
        </w:rPr>
        <w:t>.</w:t>
      </w:r>
    </w:p>
    <w:p w14:paraId="1F562F4F" w14:textId="77777777" w:rsidR="00D16D1A" w:rsidRDefault="00D16D1A" w:rsidP="002F15FC">
      <w:pPr>
        <w:rPr>
          <w:lang w:val="pt-BR"/>
        </w:rPr>
      </w:pPr>
    </w:p>
    <w:p w14:paraId="54812E7B" w14:textId="77777777" w:rsidR="002F15FC" w:rsidRPr="002F15FC" w:rsidRDefault="002F15FC" w:rsidP="002F15FC">
      <w:pPr>
        <w:rPr>
          <w:lang w:val="pt-BR"/>
        </w:rPr>
      </w:pPr>
    </w:p>
    <w:p w14:paraId="72FC1E0A" w14:textId="512B34C6" w:rsidR="00FB1B6B" w:rsidRDefault="00FB1B6B" w:rsidP="00FB1B6B">
      <w:pPr>
        <w:pStyle w:val="Ttulo3"/>
        <w:rPr>
          <w:lang w:val="pt-BR"/>
        </w:rPr>
      </w:pPr>
      <w:bookmarkStart w:id="37" w:name="_Toc74909532"/>
      <w:r>
        <w:rPr>
          <w:lang w:val="pt-BR"/>
        </w:rPr>
        <w:t>4</w:t>
      </w:r>
      <w:r>
        <w:rPr>
          <w:lang w:val="pt-BR"/>
        </w:rPr>
        <w:t>°Fluxo</w:t>
      </w:r>
      <w:bookmarkEnd w:id="37"/>
      <w:r>
        <w:rPr>
          <w:lang w:val="pt-BR"/>
        </w:rPr>
        <w:t xml:space="preserve"> </w:t>
      </w:r>
    </w:p>
    <w:p w14:paraId="472D1958" w14:textId="19DCFC1A" w:rsidR="002F15FC" w:rsidRDefault="00FB1B6B" w:rsidP="00B07BE1">
      <w:pPr>
        <w:rPr>
          <w:lang w:val="pt-BR"/>
        </w:rPr>
      </w:pPr>
      <w:r>
        <w:rPr>
          <w:lang w:val="pt-BR"/>
        </w:rPr>
        <w:t xml:space="preserve">Selecionando qualquer </w:t>
      </w:r>
      <w:r w:rsidR="00D16D1A">
        <w:rPr>
          <w:lang w:val="pt-BR"/>
        </w:rPr>
        <w:t>destes itens</w:t>
      </w:r>
      <w:r>
        <w:rPr>
          <w:lang w:val="pt-BR"/>
        </w:rPr>
        <w:t>, nome, autor, sinopse, ano de edição e temática, será apresentado uma tela de renomeação, onde deve ser escrito o a palavra que alterará a atual e clicar em OK.</w:t>
      </w:r>
    </w:p>
    <w:p w14:paraId="244DCE76" w14:textId="57F64F45" w:rsidR="002F15FC" w:rsidRDefault="002F15FC" w:rsidP="00B07BE1">
      <w:pPr>
        <w:rPr>
          <w:lang w:val="pt-BR"/>
        </w:rPr>
      </w:pPr>
    </w:p>
    <w:p w14:paraId="1F067EBA" w14:textId="54542E37" w:rsidR="00FB1B6B" w:rsidRDefault="00FB1B6B" w:rsidP="00FB1B6B">
      <w:pPr>
        <w:pStyle w:val="Ttulo4"/>
        <w:rPr>
          <w:lang w:val="fr-FR"/>
        </w:rPr>
      </w:pPr>
      <w:r>
        <w:rPr>
          <w:lang w:val="fr-FR"/>
        </w:rPr>
        <w:t>1°</w:t>
      </w:r>
      <w:r>
        <w:rPr>
          <w:lang w:val="fr-FR"/>
        </w:rPr>
        <w:t>Fluxo de exceção</w:t>
      </w:r>
    </w:p>
    <w:p w14:paraId="573871FF" w14:textId="6560E368" w:rsidR="00FB1B6B" w:rsidRDefault="00FB1B6B" w:rsidP="00FB1B6B">
      <w:pPr>
        <w:rPr>
          <w:lang w:val="fr-FR"/>
        </w:rPr>
      </w:pPr>
      <w:r>
        <w:rPr>
          <w:lang w:val="fr-FR"/>
        </w:rPr>
        <w:t xml:space="preserve">Se for </w:t>
      </w:r>
      <w:r>
        <w:rPr>
          <w:lang w:val="fr-FR"/>
        </w:rPr>
        <w:t>selecionado os itens de custo e preco de venda, será apresentado uma tela de alteração, onde deve ser digitado o novo valor do item selecionado, e clicado em OK.</w:t>
      </w:r>
    </w:p>
    <w:p w14:paraId="76A6135A" w14:textId="3C7989E5" w:rsidR="00FB1B6B" w:rsidRDefault="00FB1B6B" w:rsidP="00FB1B6B">
      <w:pPr>
        <w:pStyle w:val="Ttulo5"/>
        <w:rPr>
          <w:lang w:val="fr-FR"/>
        </w:rPr>
      </w:pPr>
      <w:r>
        <w:rPr>
          <w:lang w:val="fr-FR"/>
        </w:rPr>
        <w:t>Fluxo de exceção</w:t>
      </w:r>
    </w:p>
    <w:p w14:paraId="1DABE2B2" w14:textId="386E1B3F" w:rsidR="00FB1B6B" w:rsidRPr="00FB1B6B" w:rsidRDefault="00FB1B6B" w:rsidP="00FB1B6B">
      <w:pPr>
        <w:rPr>
          <w:lang w:val="fr-FR"/>
        </w:rPr>
      </w:pPr>
      <w:r>
        <w:rPr>
          <w:lang w:val="fr-FR"/>
        </w:rPr>
        <w:t>Se o valor digitado for um caractere especiaç ou letra, o sistema irá informar que o valor é invalido e ira cancelar a alteração, retornando o usuário para a tela do menu de alteração.</w:t>
      </w:r>
    </w:p>
    <w:p w14:paraId="1F4BF212" w14:textId="3F925483" w:rsidR="002F15FC" w:rsidRDefault="002F15FC" w:rsidP="00B07BE1">
      <w:pPr>
        <w:rPr>
          <w:lang w:val="pt-BR"/>
        </w:rPr>
      </w:pPr>
    </w:p>
    <w:p w14:paraId="5BD29DFF" w14:textId="77777777" w:rsidR="00FB1B6B" w:rsidRDefault="00FB1B6B" w:rsidP="00FB1B6B">
      <w:pPr>
        <w:pStyle w:val="Ttulo4"/>
        <w:rPr>
          <w:lang w:val="fr-FR"/>
        </w:rPr>
      </w:pPr>
      <w:r>
        <w:rPr>
          <w:lang w:val="fr-FR"/>
        </w:rPr>
        <w:t>Fluxo de exceção</w:t>
      </w:r>
    </w:p>
    <w:p w14:paraId="3A0439C5" w14:textId="4DC02718" w:rsidR="00FB1B6B" w:rsidRDefault="00FB1B6B" w:rsidP="00FB1B6B">
      <w:pPr>
        <w:rPr>
          <w:lang w:val="fr-FR"/>
        </w:rPr>
      </w:pPr>
      <w:r>
        <w:rPr>
          <w:lang w:val="fr-FR"/>
        </w:rPr>
        <w:t>Se for clicado em cancelar o usuário será redirecionado para a tela de menu de estoque.</w:t>
      </w:r>
    </w:p>
    <w:p w14:paraId="5FA8AB28" w14:textId="64BB012F" w:rsidR="00D16D1A" w:rsidRDefault="00D16D1A" w:rsidP="00FB1B6B">
      <w:pPr>
        <w:rPr>
          <w:lang w:val="fr-FR"/>
        </w:rPr>
      </w:pPr>
    </w:p>
    <w:p w14:paraId="7529583D" w14:textId="77777777" w:rsidR="00D16D1A" w:rsidRDefault="00D16D1A" w:rsidP="00FB1B6B">
      <w:pPr>
        <w:rPr>
          <w:lang w:val="pt-BR"/>
        </w:rPr>
      </w:pPr>
    </w:p>
    <w:p w14:paraId="3F38BAA0" w14:textId="7AC08348" w:rsidR="00FB1B6B" w:rsidRDefault="00FB1B6B" w:rsidP="00FB1B6B">
      <w:pPr>
        <w:pStyle w:val="Ttulo3"/>
        <w:rPr>
          <w:lang w:val="pt-BR"/>
        </w:rPr>
      </w:pPr>
      <w:bookmarkStart w:id="38" w:name="_Toc74909533"/>
      <w:r>
        <w:rPr>
          <w:lang w:val="pt-BR"/>
        </w:rPr>
        <w:t>5</w:t>
      </w:r>
      <w:r>
        <w:rPr>
          <w:lang w:val="pt-BR"/>
        </w:rPr>
        <w:t>°Fluxo</w:t>
      </w:r>
      <w:bookmarkEnd w:id="38"/>
      <w:r>
        <w:rPr>
          <w:lang w:val="pt-BR"/>
        </w:rPr>
        <w:t xml:space="preserve"> </w:t>
      </w:r>
    </w:p>
    <w:p w14:paraId="7E5C7339" w14:textId="72B730E1" w:rsidR="00FB1B6B" w:rsidRDefault="00FB1B6B" w:rsidP="00FB1B6B">
      <w:pPr>
        <w:rPr>
          <w:lang w:val="pt-BR"/>
        </w:rPr>
      </w:pPr>
      <w:r>
        <w:rPr>
          <w:lang w:val="pt-BR"/>
        </w:rPr>
        <w:t>Após alteração o usuário é redirecionado para a tela de menu de alteração de dados, para verificar se deseja ou não realizar mais alguma alteração.</w:t>
      </w:r>
      <w:r w:rsidR="00A77570">
        <w:rPr>
          <w:lang w:val="pt-BR"/>
        </w:rPr>
        <w:t xml:space="preserve"> Voltando para a </w:t>
      </w:r>
      <w:proofErr w:type="spellStart"/>
      <w:r w:rsidR="00A77570">
        <w:rPr>
          <w:lang w:val="pt-BR"/>
        </w:rPr>
        <w:t>sequencia</w:t>
      </w:r>
      <w:proofErr w:type="spellEnd"/>
      <w:r w:rsidR="00A77570">
        <w:rPr>
          <w:lang w:val="pt-BR"/>
        </w:rPr>
        <w:t xml:space="preserve"> do fluxo 3°.</w:t>
      </w:r>
    </w:p>
    <w:p w14:paraId="0C55BC23" w14:textId="77777777" w:rsidR="00A77570" w:rsidRDefault="00A77570" w:rsidP="00A77570">
      <w:pPr>
        <w:pStyle w:val="Ttulo4"/>
        <w:rPr>
          <w:lang w:val="fr-FR"/>
        </w:rPr>
      </w:pPr>
      <w:r>
        <w:rPr>
          <w:lang w:val="fr-FR"/>
        </w:rPr>
        <w:t>Fluxo de exceção</w:t>
      </w:r>
    </w:p>
    <w:p w14:paraId="501F54AB" w14:textId="77777777" w:rsidR="00A77570" w:rsidRDefault="00A77570" w:rsidP="00A77570">
      <w:pPr>
        <w:rPr>
          <w:lang w:val="pt-BR"/>
        </w:rPr>
      </w:pPr>
      <w:r>
        <w:rPr>
          <w:lang w:val="fr-FR"/>
        </w:rPr>
        <w:t>Se for clicado em cancelar o usuário será redirecionado para a tela de menu de estoque.</w:t>
      </w:r>
    </w:p>
    <w:p w14:paraId="6BC0F35D" w14:textId="64452574" w:rsidR="002F15FC" w:rsidRDefault="002F15FC" w:rsidP="00B07BE1">
      <w:pPr>
        <w:rPr>
          <w:lang w:val="pt-BR"/>
        </w:rPr>
      </w:pPr>
    </w:p>
    <w:p w14:paraId="4BBAB7EB" w14:textId="552E97F9" w:rsidR="002F15FC" w:rsidRDefault="002F15FC" w:rsidP="00B07BE1">
      <w:pPr>
        <w:rPr>
          <w:lang w:val="pt-BR"/>
        </w:rPr>
      </w:pPr>
    </w:p>
    <w:p w14:paraId="778910FB" w14:textId="605D721B" w:rsidR="002F15FC" w:rsidRDefault="002F15FC" w:rsidP="00B07BE1">
      <w:pPr>
        <w:rPr>
          <w:lang w:val="pt-BR"/>
        </w:rPr>
      </w:pPr>
    </w:p>
    <w:p w14:paraId="50895C65" w14:textId="4E2B1924" w:rsidR="00A77570" w:rsidRDefault="00A77570" w:rsidP="00A77570">
      <w:pPr>
        <w:pStyle w:val="Ttulo2"/>
        <w:widowControl/>
        <w:rPr>
          <w:sz w:val="24"/>
          <w:szCs w:val="24"/>
          <w:lang w:val="pt-BR"/>
        </w:rPr>
      </w:pPr>
      <w:bookmarkStart w:id="39" w:name="_Toc74909534"/>
      <w:r w:rsidRPr="00A10A57">
        <w:rPr>
          <w:sz w:val="24"/>
          <w:szCs w:val="24"/>
          <w:lang w:val="pt-BR"/>
        </w:rPr>
        <w:t xml:space="preserve">Fluxo </w:t>
      </w:r>
      <w:r>
        <w:rPr>
          <w:sz w:val="24"/>
          <w:szCs w:val="24"/>
          <w:lang w:val="pt-BR"/>
        </w:rPr>
        <w:t xml:space="preserve">básico </w:t>
      </w:r>
      <w:r>
        <w:rPr>
          <w:sz w:val="24"/>
          <w:szCs w:val="24"/>
          <w:lang w:val="pt-BR"/>
        </w:rPr>
        <w:t>Listar</w:t>
      </w:r>
      <w:r>
        <w:rPr>
          <w:sz w:val="24"/>
          <w:szCs w:val="24"/>
          <w:lang w:val="pt-BR"/>
        </w:rPr>
        <w:t xml:space="preserve"> livro</w:t>
      </w:r>
      <w:r>
        <w:rPr>
          <w:sz w:val="24"/>
          <w:szCs w:val="24"/>
          <w:lang w:val="pt-BR"/>
        </w:rPr>
        <w:t>s</w:t>
      </w:r>
      <w:bookmarkEnd w:id="39"/>
    </w:p>
    <w:p w14:paraId="40AA65FC" w14:textId="77777777" w:rsidR="00A77570" w:rsidRDefault="00A77570" w:rsidP="00A77570">
      <w:pPr>
        <w:pStyle w:val="Corpodetexto"/>
        <w:ind w:left="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Ator: Administrador</w:t>
      </w:r>
    </w:p>
    <w:p w14:paraId="64173F79" w14:textId="77777777" w:rsidR="00A77570" w:rsidRPr="001A0FDB" w:rsidRDefault="00A77570" w:rsidP="00A77570">
      <w:pPr>
        <w:pStyle w:val="Corpodetexto"/>
        <w:ind w:left="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Interface inicial: Menu estoque</w:t>
      </w:r>
    </w:p>
    <w:p w14:paraId="7BEF58A3" w14:textId="28285576" w:rsidR="002F15FC" w:rsidRDefault="002F15FC" w:rsidP="00B07BE1">
      <w:pPr>
        <w:rPr>
          <w:lang w:val="pt-BR"/>
        </w:rPr>
      </w:pPr>
    </w:p>
    <w:p w14:paraId="59606C9E" w14:textId="77777777" w:rsidR="00A77570" w:rsidRPr="00A10A57" w:rsidRDefault="00A77570" w:rsidP="00A77570">
      <w:pPr>
        <w:pStyle w:val="Ttulo3"/>
        <w:widowControl/>
        <w:rPr>
          <w:rFonts w:cs="Arial"/>
          <w:b w:val="0"/>
          <w:bCs/>
          <w:szCs w:val="24"/>
          <w:lang w:val="fr-FR"/>
        </w:rPr>
      </w:pPr>
      <w:bookmarkStart w:id="40" w:name="_Toc74909535"/>
      <w:r>
        <w:rPr>
          <w:rFonts w:cs="Arial"/>
          <w:bCs/>
          <w:szCs w:val="24"/>
          <w:lang w:val="pt-BR"/>
        </w:rPr>
        <w:t>1°</w:t>
      </w:r>
      <w:r w:rsidRPr="00A10A57">
        <w:rPr>
          <w:rFonts w:cs="Arial"/>
          <w:bCs/>
          <w:szCs w:val="24"/>
          <w:lang w:val="pt-BR"/>
        </w:rPr>
        <w:t xml:space="preserve"> Fluxo</w:t>
      </w:r>
      <w:bookmarkEnd w:id="40"/>
      <w:r w:rsidRPr="00A10A57">
        <w:rPr>
          <w:rFonts w:cs="Arial"/>
          <w:bCs/>
          <w:szCs w:val="24"/>
          <w:lang w:val="pt-BR"/>
        </w:rPr>
        <w:t xml:space="preserve"> </w:t>
      </w:r>
    </w:p>
    <w:p w14:paraId="6333DA77" w14:textId="203DC919" w:rsidR="00A77570" w:rsidRDefault="00A77570" w:rsidP="00A77570">
      <w:pPr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 xml:space="preserve">O administrado estando na tela de menu estoque íra selecionar a opção de ‘ </w:t>
      </w:r>
      <w:r>
        <w:rPr>
          <w:rFonts w:ascii="Arial" w:hAnsi="Arial" w:cs="Arial"/>
          <w:sz w:val="24"/>
          <w:szCs w:val="24"/>
          <w:lang w:val="fr-FR"/>
        </w:rPr>
        <w:t>Listar</w:t>
      </w:r>
      <w:r>
        <w:rPr>
          <w:rFonts w:ascii="Arial" w:hAnsi="Arial" w:cs="Arial"/>
          <w:sz w:val="24"/>
          <w:szCs w:val="24"/>
          <w:lang w:val="fr-FR"/>
        </w:rPr>
        <w:t xml:space="preserve"> Livro</w:t>
      </w:r>
      <w:r>
        <w:rPr>
          <w:rFonts w:ascii="Arial" w:hAnsi="Arial" w:cs="Arial"/>
          <w:sz w:val="24"/>
          <w:szCs w:val="24"/>
          <w:lang w:val="fr-FR"/>
        </w:rPr>
        <w:t>s</w:t>
      </w:r>
      <w:r>
        <w:rPr>
          <w:rFonts w:ascii="Arial" w:hAnsi="Arial" w:cs="Arial"/>
          <w:sz w:val="24"/>
          <w:szCs w:val="24"/>
          <w:lang w:val="fr-FR"/>
        </w:rPr>
        <w:t> ‘, com isso ele será redirecionado para um tela seguinte.</w:t>
      </w:r>
    </w:p>
    <w:p w14:paraId="499E5034" w14:textId="77777777" w:rsidR="00A77570" w:rsidRDefault="00A77570" w:rsidP="00A77570">
      <w:pPr>
        <w:pStyle w:val="Ttulo4"/>
        <w:rPr>
          <w:lang w:val="fr-FR"/>
        </w:rPr>
      </w:pPr>
      <w:r>
        <w:rPr>
          <w:lang w:val="fr-FR"/>
        </w:rPr>
        <w:t>Fluxo de exceção</w:t>
      </w:r>
    </w:p>
    <w:p w14:paraId="5977AB70" w14:textId="4861A44B" w:rsidR="00A77570" w:rsidRDefault="00A77570" w:rsidP="00A77570">
      <w:pPr>
        <w:rPr>
          <w:lang w:val="fr-FR"/>
        </w:rPr>
      </w:pPr>
      <w:r>
        <w:rPr>
          <w:lang w:val="fr-FR"/>
        </w:rPr>
        <w:t>Se for clicado em cancelar o usuário será redirecionado para a tela de menu de estoque.</w:t>
      </w:r>
    </w:p>
    <w:p w14:paraId="64E8ACBB" w14:textId="77777777" w:rsidR="00D16D1A" w:rsidRDefault="00D16D1A" w:rsidP="00A77570">
      <w:pPr>
        <w:rPr>
          <w:lang w:val="pt-BR"/>
        </w:rPr>
      </w:pPr>
    </w:p>
    <w:p w14:paraId="568EDD17" w14:textId="6B8C5DAE" w:rsidR="00A77570" w:rsidRPr="00A10A57" w:rsidRDefault="00A77570" w:rsidP="00A77570">
      <w:pPr>
        <w:pStyle w:val="Ttulo3"/>
        <w:widowControl/>
        <w:rPr>
          <w:rFonts w:cs="Arial"/>
          <w:b w:val="0"/>
          <w:bCs/>
          <w:szCs w:val="24"/>
          <w:lang w:val="fr-FR"/>
        </w:rPr>
      </w:pPr>
      <w:bookmarkStart w:id="41" w:name="_Toc74909536"/>
      <w:r>
        <w:rPr>
          <w:rFonts w:cs="Arial"/>
          <w:bCs/>
          <w:szCs w:val="24"/>
          <w:lang w:val="pt-BR"/>
        </w:rPr>
        <w:lastRenderedPageBreak/>
        <w:t>2</w:t>
      </w:r>
      <w:r>
        <w:rPr>
          <w:rFonts w:cs="Arial"/>
          <w:bCs/>
          <w:szCs w:val="24"/>
          <w:lang w:val="pt-BR"/>
        </w:rPr>
        <w:t>°</w:t>
      </w:r>
      <w:r w:rsidRPr="00A10A57">
        <w:rPr>
          <w:rFonts w:cs="Arial"/>
          <w:bCs/>
          <w:szCs w:val="24"/>
          <w:lang w:val="pt-BR"/>
        </w:rPr>
        <w:t xml:space="preserve"> Fluxo</w:t>
      </w:r>
      <w:bookmarkEnd w:id="41"/>
      <w:r w:rsidRPr="00A10A57">
        <w:rPr>
          <w:rFonts w:cs="Arial"/>
          <w:bCs/>
          <w:szCs w:val="24"/>
          <w:lang w:val="pt-BR"/>
        </w:rPr>
        <w:t xml:space="preserve"> </w:t>
      </w:r>
    </w:p>
    <w:p w14:paraId="7D589021" w14:textId="0E4D2A86" w:rsidR="00A77570" w:rsidRDefault="00A77570" w:rsidP="00A77570">
      <w:pPr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 xml:space="preserve">Será apresentado em ordem crescente de ID todos os nomes dos livros e quantidades correspondente dentro do estoque. Após o usuário verificar ele pode clicar em OK e será encaminhado para a tela de menu de estoque. </w:t>
      </w:r>
    </w:p>
    <w:p w14:paraId="2640AAAA" w14:textId="7D2EAE52" w:rsidR="001F650A" w:rsidRPr="001A0FDB" w:rsidRDefault="001F650A" w:rsidP="006A471B">
      <w:pPr>
        <w:pStyle w:val="Ttulo3"/>
        <w:widowControl/>
        <w:numPr>
          <w:ilvl w:val="0"/>
          <w:numId w:val="0"/>
        </w:numPr>
        <w:rPr>
          <w:rFonts w:cs="Arial"/>
          <w:szCs w:val="24"/>
          <w:lang w:val="fr-FR"/>
        </w:rPr>
      </w:pPr>
    </w:p>
    <w:p w14:paraId="5417EED4" w14:textId="3E885101" w:rsidR="001F650A" w:rsidRDefault="00EB7A66" w:rsidP="00A77570">
      <w:pPr>
        <w:pStyle w:val="Ttulo1"/>
        <w:widowControl/>
        <w:ind w:left="1080" w:hanging="360"/>
        <w:rPr>
          <w:rFonts w:cs="Arial"/>
          <w:sz w:val="24"/>
          <w:szCs w:val="24"/>
          <w:lang w:val="pt-BR"/>
        </w:rPr>
      </w:pPr>
      <w:bookmarkStart w:id="42" w:name="_Toc425054514"/>
      <w:bookmarkStart w:id="43" w:name="_Toc423410255"/>
      <w:bookmarkStart w:id="44" w:name="_Toc74909537"/>
      <w:r w:rsidRPr="001A0FDB">
        <w:rPr>
          <w:rFonts w:cs="Arial"/>
          <w:sz w:val="24"/>
          <w:szCs w:val="24"/>
          <w:lang w:val="pt-BR"/>
        </w:rPr>
        <w:t>Pós-condições</w:t>
      </w:r>
      <w:bookmarkEnd w:id="42"/>
      <w:bookmarkEnd w:id="43"/>
      <w:bookmarkEnd w:id="44"/>
    </w:p>
    <w:p w14:paraId="35321C93" w14:textId="59A708B0" w:rsidR="001F650A" w:rsidRPr="001A0FDB" w:rsidRDefault="00D16D1A">
      <w:pPr>
        <w:pStyle w:val="Ttulo2"/>
        <w:widowControl/>
        <w:rPr>
          <w:rFonts w:cs="Arial"/>
          <w:sz w:val="24"/>
          <w:szCs w:val="24"/>
          <w:lang w:val="fr-FR"/>
        </w:rPr>
      </w:pPr>
      <w:bookmarkStart w:id="45" w:name="_Toc74909538"/>
      <w:r>
        <w:rPr>
          <w:rFonts w:cs="Arial"/>
          <w:sz w:val="24"/>
          <w:szCs w:val="24"/>
          <w:lang w:val="pt-BR"/>
        </w:rPr>
        <w:t>Preparado para a venda</w:t>
      </w:r>
      <w:bookmarkEnd w:id="45"/>
    </w:p>
    <w:p w14:paraId="7B9C768B" w14:textId="77777777" w:rsidR="00D16D1A" w:rsidRPr="00A77570" w:rsidRDefault="00D16D1A" w:rsidP="00D16D1A">
      <w:pPr>
        <w:rPr>
          <w:lang w:val="pt-BR"/>
        </w:rPr>
      </w:pPr>
      <w:r>
        <w:rPr>
          <w:lang w:val="pt-BR"/>
        </w:rPr>
        <w:t xml:space="preserve">O livro cadastrado que contenha o preço e custo definido aparecerá para os clientes comprarem. </w:t>
      </w:r>
    </w:p>
    <w:p w14:paraId="7032197F" w14:textId="1E8F7F60" w:rsidR="00390994" w:rsidRPr="001A0FDB" w:rsidRDefault="00390994">
      <w:pPr>
        <w:pStyle w:val="InfoBlue"/>
        <w:rPr>
          <w:rFonts w:ascii="Arial" w:hAnsi="Arial" w:cs="Arial"/>
          <w:sz w:val="24"/>
          <w:szCs w:val="24"/>
        </w:rPr>
      </w:pPr>
    </w:p>
    <w:sectPr w:rsidR="00390994" w:rsidRPr="001A0FDB">
      <w:headerReference w:type="default" r:id="rId9"/>
      <w:footerReference w:type="default" r:id="rId10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6322F" w14:textId="77777777" w:rsidR="0031523E" w:rsidRDefault="0031523E">
      <w:pPr>
        <w:spacing w:line="240" w:lineRule="auto"/>
      </w:pPr>
      <w:r>
        <w:separator/>
      </w:r>
    </w:p>
  </w:endnote>
  <w:endnote w:type="continuationSeparator" w:id="0">
    <w:p w14:paraId="52178DF2" w14:textId="77777777" w:rsidR="0031523E" w:rsidRDefault="003152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F650A" w14:paraId="00E2848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DD1A008" w14:textId="77777777" w:rsidR="001F650A" w:rsidRDefault="00EB7A66">
          <w:pPr>
            <w:ind w:right="360"/>
            <w:rPr>
              <w:sz w:val="24"/>
              <w:szCs w:val="24"/>
            </w:rPr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DF51E96" w14:textId="6A58CB84" w:rsidR="001F650A" w:rsidRDefault="00EB7A66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fldChar w:fldCharType="end"/>
          </w:r>
          <w:proofErr w:type="spellStart"/>
          <w:r w:rsidR="00804918">
            <w:t>Engenharia</w:t>
          </w:r>
          <w:proofErr w:type="spellEnd"/>
          <w:r w:rsidR="00804918">
            <w:t xml:space="preserve"> de Software II,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04918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FA32581" w14:textId="77777777" w:rsidR="001F650A" w:rsidRDefault="00EB7A66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5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0D021D03" w14:textId="77777777" w:rsidR="001F650A" w:rsidRDefault="001F650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2833B" w14:textId="77777777" w:rsidR="0031523E" w:rsidRDefault="0031523E">
      <w:pPr>
        <w:spacing w:line="240" w:lineRule="auto"/>
      </w:pPr>
      <w:r>
        <w:separator/>
      </w:r>
    </w:p>
  </w:footnote>
  <w:footnote w:type="continuationSeparator" w:id="0">
    <w:p w14:paraId="618F7A43" w14:textId="77777777" w:rsidR="0031523E" w:rsidRDefault="003152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A116E" w14:textId="77777777" w:rsidR="001F650A" w:rsidRDefault="001F650A">
    <w:pPr>
      <w:rPr>
        <w:sz w:val="24"/>
        <w:szCs w:val="24"/>
      </w:rPr>
    </w:pPr>
  </w:p>
  <w:p w14:paraId="0D1B6EA6" w14:textId="77777777" w:rsidR="001F650A" w:rsidRDefault="001F650A">
    <w:pPr>
      <w:pBdr>
        <w:top w:val="single" w:sz="6" w:space="1" w:color="auto"/>
      </w:pBdr>
      <w:rPr>
        <w:sz w:val="24"/>
        <w:szCs w:val="24"/>
      </w:rPr>
    </w:pPr>
  </w:p>
  <w:p w14:paraId="27F5543F" w14:textId="0A98BDF5" w:rsidR="001F650A" w:rsidRPr="00804918" w:rsidRDefault="00804918">
    <w:pPr>
      <w:pBdr>
        <w:bottom w:val="single" w:sz="6" w:space="1" w:color="auto"/>
      </w:pBdr>
      <w:jc w:val="right"/>
      <w:rPr>
        <w:sz w:val="60"/>
        <w:szCs w:val="60"/>
      </w:rPr>
    </w:pPr>
    <w:proofErr w:type="spellStart"/>
    <w:r w:rsidRPr="00804918">
      <w:rPr>
        <w:sz w:val="60"/>
        <w:szCs w:val="60"/>
      </w:rPr>
      <w:t>Engenharia</w:t>
    </w:r>
    <w:proofErr w:type="spellEnd"/>
    <w:r w:rsidRPr="00804918">
      <w:rPr>
        <w:sz w:val="60"/>
        <w:szCs w:val="60"/>
      </w:rPr>
      <w:t xml:space="preserve"> de Software II</w:t>
    </w:r>
  </w:p>
  <w:p w14:paraId="09ADAB10" w14:textId="77777777" w:rsidR="001F650A" w:rsidRDefault="001F650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F650A" w14:paraId="469676E8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4C44AF6" w14:textId="1F501AA9" w:rsidR="001F650A" w:rsidRDefault="00804918">
          <w:pPr>
            <w:pStyle w:val="Cabealho"/>
            <w:tabs>
              <w:tab w:val="clear" w:pos="4320"/>
              <w:tab w:val="clear" w:pos="8640"/>
            </w:tabs>
          </w:pPr>
          <w:proofErr w:type="spellStart"/>
          <w:r>
            <w:t>Bookstorage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97C74B7" w14:textId="77777777" w:rsidR="001F650A" w:rsidRDefault="00EB7A66">
          <w:pPr>
            <w:tabs>
              <w:tab w:val="left" w:pos="1135"/>
            </w:tabs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&lt;1.0&gt;</w:t>
          </w:r>
        </w:p>
      </w:tc>
    </w:tr>
    <w:tr w:rsidR="001F650A" w14:paraId="5DD80144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55C87BD" w14:textId="66E27094" w:rsidR="001F650A" w:rsidRDefault="00804918">
          <w:proofErr w:type="spellStart"/>
          <w:r w:rsidRPr="00804918">
            <w:t>Especificação</w:t>
          </w:r>
          <w:proofErr w:type="spellEnd"/>
          <w:r w:rsidRPr="00804918">
            <w:t xml:space="preserve"> de Caso de </w:t>
          </w:r>
          <w:proofErr w:type="spellStart"/>
          <w:r w:rsidRPr="00804918">
            <w:t>Uso</w:t>
          </w:r>
          <w:proofErr w:type="spellEnd"/>
          <w:r w:rsidRPr="00804918">
            <w:t xml:space="preserve">: </w:t>
          </w:r>
          <w:proofErr w:type="spellStart"/>
          <w:r>
            <w:t>Gerenciar</w:t>
          </w:r>
          <w:proofErr w:type="spellEnd"/>
          <w:r>
            <w:t xml:space="preserve"> Estoque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9D00EE4" w14:textId="07E26B6C" w:rsidR="001F650A" w:rsidRDefault="00EB7A66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>
            <w:rPr>
              <w:lang w:val="pt-BR"/>
            </w:rPr>
            <w:t>&lt;</w:t>
          </w:r>
          <w:r w:rsidR="00804918">
            <w:rPr>
              <w:lang w:val="pt-BR"/>
            </w:rPr>
            <w:t>07/06/2021</w:t>
          </w:r>
          <w:r>
            <w:rPr>
              <w:lang w:val="pt-BR"/>
            </w:rPr>
            <w:t>&gt;</w:t>
          </w:r>
        </w:p>
      </w:tc>
    </w:tr>
    <w:tr w:rsidR="001F650A" w14:paraId="45888333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2B56FA2" w14:textId="77777777" w:rsidR="001F650A" w:rsidRDefault="00EB7A66">
          <w:r>
            <w:rPr>
              <w:lang w:val="pt-BR"/>
            </w:rPr>
            <w:t>&lt;identificador do documento&gt;</w:t>
          </w:r>
        </w:p>
      </w:tc>
    </w:tr>
  </w:tbl>
  <w:p w14:paraId="211E2434" w14:textId="77777777" w:rsidR="001F650A" w:rsidRDefault="001F650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526619C"/>
    <w:multiLevelType w:val="multilevel"/>
    <w:tmpl w:val="DD60662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90994"/>
    <w:rsid w:val="001A0FDB"/>
    <w:rsid w:val="001F650A"/>
    <w:rsid w:val="0020680D"/>
    <w:rsid w:val="002D5F6C"/>
    <w:rsid w:val="002F15FC"/>
    <w:rsid w:val="0031523E"/>
    <w:rsid w:val="00390994"/>
    <w:rsid w:val="00626ABF"/>
    <w:rsid w:val="006A471B"/>
    <w:rsid w:val="00804918"/>
    <w:rsid w:val="00846A13"/>
    <w:rsid w:val="00921E38"/>
    <w:rsid w:val="00A10A57"/>
    <w:rsid w:val="00A77570"/>
    <w:rsid w:val="00AC6BB9"/>
    <w:rsid w:val="00B07BE1"/>
    <w:rsid w:val="00B3313C"/>
    <w:rsid w:val="00C37289"/>
    <w:rsid w:val="00D16D1A"/>
    <w:rsid w:val="00D86804"/>
    <w:rsid w:val="00E03BAE"/>
    <w:rsid w:val="00EB7A66"/>
    <w:rsid w:val="00FB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019DC9"/>
  <w15:chartTrackingRefBased/>
  <w15:docId w15:val="{0E925FA4-B0FF-4994-BF02-EE7371A4B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570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link w:val="Ttulo2Char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link w:val="Ttulo3Char"/>
    <w:qFormat/>
    <w:rsid w:val="00D16D1A"/>
    <w:pPr>
      <w:numPr>
        <w:ilvl w:val="2"/>
      </w:numPr>
      <w:ind w:left="1440"/>
      <w:outlineLvl w:val="2"/>
    </w:pPr>
    <w:rPr>
      <w:bCs w:val="0"/>
      <w:iCs/>
      <w:sz w:val="24"/>
    </w:rPr>
  </w:style>
  <w:style w:type="paragraph" w:styleId="Ttulo4">
    <w:name w:val="heading 4"/>
    <w:basedOn w:val="Ttulo1"/>
    <w:next w:val="Normal"/>
    <w:link w:val="Ttulo4Char"/>
    <w:qFormat/>
    <w:rsid w:val="00FB1B6B"/>
    <w:pPr>
      <w:numPr>
        <w:ilvl w:val="3"/>
      </w:numPr>
      <w:ind w:left="1440"/>
      <w:outlineLvl w:val="3"/>
    </w:pPr>
    <w:rPr>
      <w:b w:val="0"/>
      <w:bCs w:val="0"/>
      <w:i/>
      <w:sz w:val="22"/>
    </w:rPr>
  </w:style>
  <w:style w:type="paragraph" w:styleId="Ttulo5">
    <w:name w:val="heading 5"/>
    <w:basedOn w:val="Normal"/>
    <w:next w:val="Normal"/>
    <w:link w:val="Ttulo5Char"/>
    <w:qFormat/>
    <w:rsid w:val="00FB1B6B"/>
    <w:pPr>
      <w:numPr>
        <w:ilvl w:val="4"/>
        <w:numId w:val="1"/>
      </w:numPr>
      <w:spacing w:before="240" w:after="60"/>
      <w:ind w:left="1440"/>
      <w:outlineLvl w:val="4"/>
    </w:pPr>
    <w:rPr>
      <w:rFonts w:ascii="Arial" w:hAnsi="Arial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character" w:customStyle="1" w:styleId="Ttulo4Char">
    <w:name w:val="Título 4 Char"/>
    <w:link w:val="Ttulo4"/>
    <w:rsid w:val="00FB1B6B"/>
    <w:rPr>
      <w:rFonts w:ascii="Arial" w:hAnsi="Arial"/>
      <w:i/>
      <w:snapToGrid w:val="0"/>
      <w:sz w:val="22"/>
      <w:lang w:val="en-US" w:eastAsia="en-US"/>
    </w:rPr>
  </w:style>
  <w:style w:type="character" w:customStyle="1" w:styleId="CorpodetextoChar">
    <w:name w:val="Corpo de texto Char"/>
    <w:link w:val="Corpodetexto"/>
    <w:semiHidden/>
    <w:rsid w:val="006A471B"/>
    <w:rPr>
      <w:snapToGrid w:val="0"/>
      <w:lang w:val="en-US" w:eastAsia="en-US"/>
    </w:rPr>
  </w:style>
  <w:style w:type="character" w:customStyle="1" w:styleId="Ttulo3Char">
    <w:name w:val="Título 3 Char"/>
    <w:link w:val="Ttulo3"/>
    <w:rsid w:val="00D16D1A"/>
    <w:rPr>
      <w:rFonts w:ascii="Arial" w:hAnsi="Arial"/>
      <w:b/>
      <w:iCs/>
      <w:snapToGrid w:val="0"/>
      <w:sz w:val="24"/>
      <w:lang w:val="en-US" w:eastAsia="en-US"/>
    </w:rPr>
  </w:style>
  <w:style w:type="character" w:customStyle="1" w:styleId="Ttulo2Char">
    <w:name w:val="Título 2 Char"/>
    <w:link w:val="Ttulo2"/>
    <w:rsid w:val="00B3313C"/>
    <w:rPr>
      <w:rFonts w:ascii="Arial" w:hAnsi="Arial"/>
      <w:b/>
      <w:bCs/>
      <w:snapToGrid w:val="0"/>
      <w:lang w:val="en-US" w:eastAsia="en-US"/>
    </w:rPr>
  </w:style>
  <w:style w:type="character" w:customStyle="1" w:styleId="Ttulo5Char">
    <w:name w:val="Título 5 Char"/>
    <w:link w:val="Ttulo5"/>
    <w:rsid w:val="00FB1B6B"/>
    <w:rPr>
      <w:rFonts w:ascii="Arial" w:hAnsi="Arial"/>
      <w:snapToGrid w:val="0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iente\Desktop\ENGENHARIA-DE-SOFTWARE\modelos-trabalho-final\modelo-documentacao_casos_us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BC4B0-9563-406A-B395-0F034B2C2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modelo-documentacao_casos_uso</Template>
  <TotalTime>120</TotalTime>
  <Pages>10</Pages>
  <Words>1828</Words>
  <Characters>9873</Characters>
  <Application>Microsoft Office Word</Application>
  <DocSecurity>0</DocSecurity>
  <Lines>82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&lt;Nome da Empresa&gt;</Company>
  <LinksUpToDate>false</LinksUpToDate>
  <CharactersWithSpaces>11678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cliente</dc:creator>
  <cp:keywords/>
  <dc:description/>
  <cp:lastModifiedBy>DANIEL LUCAS DE ALMEIDA</cp:lastModifiedBy>
  <cp:revision>4</cp:revision>
  <dcterms:created xsi:type="dcterms:W3CDTF">2021-06-18T12:52:00Z</dcterms:created>
  <dcterms:modified xsi:type="dcterms:W3CDTF">2021-06-18T14:51:00Z</dcterms:modified>
</cp:coreProperties>
</file>