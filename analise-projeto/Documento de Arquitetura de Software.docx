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8C96" w14:textId="76D0E7EC" w:rsidR="00114019" w:rsidRPr="009C45C6" w:rsidRDefault="007340C9">
      <w:pPr>
        <w:pStyle w:val="Ttulo"/>
        <w:jc w:val="right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Bookstorage</w:t>
      </w:r>
      <w:proofErr w:type="spellEnd"/>
    </w:p>
    <w:p w14:paraId="222D07F2" w14:textId="77777777" w:rsidR="00114019" w:rsidRPr="009C45C6" w:rsidRDefault="00D127D0">
      <w:pPr>
        <w:pStyle w:val="Ttulo"/>
        <w:jc w:val="right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fldChar w:fldCharType="begin"/>
      </w:r>
      <w:r w:rsidRPr="009C45C6">
        <w:rPr>
          <w:rFonts w:cs="Arial"/>
          <w:sz w:val="24"/>
          <w:szCs w:val="24"/>
        </w:rPr>
        <w:instrText xml:space="preserve"> TITLE  \* MERGEFORMAT </w:instrText>
      </w:r>
      <w:r w:rsidRPr="009C45C6">
        <w:rPr>
          <w:rFonts w:cs="Arial"/>
          <w:sz w:val="24"/>
          <w:szCs w:val="24"/>
        </w:rPr>
        <w:fldChar w:fldCharType="separate"/>
      </w:r>
      <w:r w:rsidR="004A3E98" w:rsidRPr="009C45C6">
        <w:rPr>
          <w:rFonts w:cs="Arial"/>
          <w:sz w:val="24"/>
          <w:szCs w:val="24"/>
        </w:rPr>
        <w:t>Documento de Arquitetura de Software</w:t>
      </w:r>
      <w:r w:rsidRPr="009C45C6">
        <w:rPr>
          <w:rFonts w:cs="Arial"/>
          <w:sz w:val="24"/>
          <w:szCs w:val="24"/>
        </w:rPr>
        <w:fldChar w:fldCharType="end"/>
      </w:r>
    </w:p>
    <w:p w14:paraId="3496A442" w14:textId="77777777" w:rsidR="00114019" w:rsidRPr="009C45C6" w:rsidRDefault="00114019">
      <w:pPr>
        <w:pStyle w:val="Ttulo"/>
        <w:jc w:val="right"/>
        <w:rPr>
          <w:rFonts w:cs="Arial"/>
          <w:sz w:val="24"/>
          <w:szCs w:val="24"/>
        </w:rPr>
      </w:pPr>
    </w:p>
    <w:p w14:paraId="12284D8C" w14:textId="77777777" w:rsidR="00114019" w:rsidRPr="009C45C6" w:rsidRDefault="00D127D0">
      <w:pPr>
        <w:pStyle w:val="Ttulo"/>
        <w:jc w:val="right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t>Versão &lt;1.0&gt;</w:t>
      </w:r>
    </w:p>
    <w:p w14:paraId="2F33B7F8" w14:textId="77777777" w:rsidR="00114019" w:rsidRPr="009C45C6" w:rsidRDefault="00114019" w:rsidP="007E7816">
      <w:pPr>
        <w:pStyle w:val="InfoBlue"/>
        <w:rPr>
          <w:rFonts w:ascii="Arial" w:hAnsi="Arial" w:cs="Arial"/>
          <w:sz w:val="24"/>
          <w:szCs w:val="24"/>
        </w:rPr>
      </w:pPr>
    </w:p>
    <w:p w14:paraId="6E258334" w14:textId="77777777" w:rsidR="00114019" w:rsidRPr="009C45C6" w:rsidRDefault="00114019" w:rsidP="007E7816">
      <w:pPr>
        <w:pStyle w:val="InfoBlue"/>
        <w:rPr>
          <w:rFonts w:ascii="Arial" w:hAnsi="Arial" w:cs="Arial"/>
          <w:sz w:val="24"/>
          <w:szCs w:val="24"/>
        </w:rPr>
      </w:pPr>
    </w:p>
    <w:p w14:paraId="6CFA3D5E" w14:textId="0E6022AB" w:rsidR="00114019" w:rsidRPr="009C45C6" w:rsidRDefault="00114019" w:rsidP="007340C9">
      <w:pPr>
        <w:pStyle w:val="InfoBlue"/>
        <w:rPr>
          <w:rFonts w:ascii="Arial" w:hAnsi="Arial" w:cs="Arial"/>
          <w:sz w:val="24"/>
          <w:szCs w:val="24"/>
        </w:rPr>
      </w:pPr>
    </w:p>
    <w:p w14:paraId="571129B2" w14:textId="77777777" w:rsidR="00114019" w:rsidRPr="009C45C6" w:rsidRDefault="00114019">
      <w:pPr>
        <w:pStyle w:val="Ttulo"/>
        <w:rPr>
          <w:rFonts w:cs="Arial"/>
          <w:sz w:val="24"/>
          <w:szCs w:val="24"/>
        </w:rPr>
      </w:pPr>
    </w:p>
    <w:p w14:paraId="487976E4" w14:textId="77777777" w:rsidR="00114019" w:rsidRPr="009C45C6" w:rsidRDefault="00114019">
      <w:pPr>
        <w:rPr>
          <w:rFonts w:ascii="Arial" w:hAnsi="Arial" w:cs="Arial"/>
          <w:sz w:val="24"/>
          <w:szCs w:val="24"/>
        </w:rPr>
        <w:sectPr w:rsidR="00114019" w:rsidRPr="009C45C6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6D2F1E0" w14:textId="77777777" w:rsidR="00114019" w:rsidRPr="009C45C6" w:rsidRDefault="00D127D0">
      <w:pPr>
        <w:pStyle w:val="Ttulo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019" w:rsidRPr="009C45C6" w14:paraId="24AABF8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6118B" w14:textId="77777777" w:rsidR="00114019" w:rsidRPr="009C45C6" w:rsidRDefault="00D127D0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5C6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BBC04" w14:textId="77777777" w:rsidR="00114019" w:rsidRPr="009C45C6" w:rsidRDefault="00D127D0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5C6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8B9F9" w14:textId="77777777" w:rsidR="00114019" w:rsidRPr="009C45C6" w:rsidRDefault="00D127D0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5C6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35B19" w14:textId="77777777" w:rsidR="00114019" w:rsidRPr="009C45C6" w:rsidRDefault="00D127D0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5C6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114019" w:rsidRPr="009C45C6" w14:paraId="46E70E0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251AB" w14:textId="07A1AA9E" w:rsidR="00114019" w:rsidRPr="009C45C6" w:rsidRDefault="007340C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3ECBB" w14:textId="08F24D84" w:rsidR="00114019" w:rsidRPr="009C45C6" w:rsidRDefault="007340C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9314" w14:textId="53BCDF14" w:rsidR="00114019" w:rsidRPr="009C45C6" w:rsidRDefault="007340C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5B9A" w14:textId="3315375F" w:rsidR="00114019" w:rsidRPr="009C45C6" w:rsidRDefault="007340C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Lucas de Almeida</w:t>
            </w:r>
          </w:p>
        </w:tc>
      </w:tr>
      <w:tr w:rsidR="00114019" w:rsidRPr="009C45C6" w14:paraId="0EF68AF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19F06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E6E6A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AC0D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5CDE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019" w:rsidRPr="009C45C6" w14:paraId="55AF47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CEE4F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F0D5C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07942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8B61C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019" w:rsidRPr="009C45C6" w14:paraId="090E043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7350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28A59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3A59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1CC7" w14:textId="77777777" w:rsidR="00114019" w:rsidRPr="009C45C6" w:rsidRDefault="0011401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C3960D" w14:textId="77777777" w:rsidR="00114019" w:rsidRPr="009C45C6" w:rsidRDefault="00114019">
      <w:pPr>
        <w:rPr>
          <w:rFonts w:ascii="Arial" w:hAnsi="Arial" w:cs="Arial"/>
          <w:sz w:val="24"/>
          <w:szCs w:val="24"/>
        </w:rPr>
      </w:pPr>
    </w:p>
    <w:p w14:paraId="5F607126" w14:textId="77777777" w:rsidR="00114019" w:rsidRPr="009C45C6" w:rsidRDefault="00D127D0">
      <w:pPr>
        <w:pStyle w:val="Ttulo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br w:type="page"/>
      </w:r>
      <w:r w:rsidRPr="009C45C6">
        <w:rPr>
          <w:rFonts w:cs="Arial"/>
          <w:sz w:val="24"/>
          <w:szCs w:val="24"/>
        </w:rPr>
        <w:lastRenderedPageBreak/>
        <w:t>Índice Analítico</w:t>
      </w:r>
    </w:p>
    <w:p w14:paraId="0845FB81" w14:textId="41CEBDDE" w:rsidR="007340C9" w:rsidRDefault="00D127D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9C45C6">
        <w:rPr>
          <w:rFonts w:ascii="Arial" w:hAnsi="Arial" w:cs="Arial"/>
          <w:sz w:val="24"/>
          <w:szCs w:val="24"/>
        </w:rPr>
        <w:fldChar w:fldCharType="begin"/>
      </w:r>
      <w:r w:rsidRPr="009C45C6">
        <w:rPr>
          <w:rFonts w:ascii="Arial" w:hAnsi="Arial" w:cs="Arial"/>
          <w:sz w:val="24"/>
          <w:szCs w:val="24"/>
        </w:rPr>
        <w:instrText xml:space="preserve"> TOC \o "1-3" </w:instrText>
      </w:r>
      <w:r w:rsidRPr="009C45C6">
        <w:rPr>
          <w:rFonts w:ascii="Arial" w:hAnsi="Arial" w:cs="Arial"/>
          <w:sz w:val="24"/>
          <w:szCs w:val="24"/>
        </w:rPr>
        <w:fldChar w:fldCharType="separate"/>
      </w:r>
      <w:r w:rsidR="007340C9" w:rsidRPr="001A3434">
        <w:rPr>
          <w:rFonts w:cs="Arial"/>
          <w:noProof/>
        </w:rPr>
        <w:t>1.</w:t>
      </w:r>
      <w:r w:rsidR="007340C9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7340C9" w:rsidRPr="001A3434">
        <w:rPr>
          <w:rFonts w:cs="Arial"/>
          <w:noProof/>
        </w:rPr>
        <w:t>Introdução</w:t>
      </w:r>
      <w:r w:rsidR="007340C9">
        <w:rPr>
          <w:noProof/>
        </w:rPr>
        <w:tab/>
      </w:r>
      <w:r w:rsidR="007340C9">
        <w:rPr>
          <w:noProof/>
        </w:rPr>
        <w:fldChar w:fldCharType="begin"/>
      </w:r>
      <w:r w:rsidR="007340C9">
        <w:rPr>
          <w:noProof/>
        </w:rPr>
        <w:instrText xml:space="preserve"> PAGEREF _Toc74944477 \h </w:instrText>
      </w:r>
      <w:r w:rsidR="007340C9">
        <w:rPr>
          <w:noProof/>
        </w:rPr>
      </w:r>
      <w:r w:rsidR="007340C9">
        <w:rPr>
          <w:noProof/>
        </w:rPr>
        <w:fldChar w:fldCharType="separate"/>
      </w:r>
      <w:r w:rsidR="007340C9">
        <w:rPr>
          <w:noProof/>
        </w:rPr>
        <w:t>4</w:t>
      </w:r>
      <w:r w:rsidR="007340C9">
        <w:rPr>
          <w:noProof/>
        </w:rPr>
        <w:fldChar w:fldCharType="end"/>
      </w:r>
    </w:p>
    <w:p w14:paraId="7FCE4845" w14:textId="20974BEB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B7790D" w14:textId="0840E0AD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BB679" w14:textId="4B6DF105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841621" w14:textId="7550ADA6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519F1F" w14:textId="6E339342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522567" w14:textId="74159F72" w:rsidR="007340C9" w:rsidRDefault="007340C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71C2A5" w14:textId="6906E5CC" w:rsidR="007340C9" w:rsidRDefault="007340C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45392A" w14:textId="3D7EA428" w:rsidR="007340C9" w:rsidRDefault="007340C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AED89A" w14:textId="030D2CD9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Realizações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B84556" w14:textId="720B23B9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Cadastro de livros: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48F9B1" w14:textId="2E2540A1" w:rsidR="007340C9" w:rsidRDefault="007340C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9FC21D" w14:textId="0485FD6C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E67899" w14:textId="32A81497" w:rsidR="007340C9" w:rsidRDefault="007340C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AD69E9" w14:textId="04564C8B" w:rsidR="007340C9" w:rsidRDefault="007340C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C4F1CC" w14:textId="76848EF1" w:rsidR="007340C9" w:rsidRDefault="007340C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7D1D5D" w14:textId="16DB9F9D" w:rsidR="007340C9" w:rsidRDefault="007340C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DC552C" w14:textId="45C93AB6" w:rsidR="007340C9" w:rsidRDefault="007340C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A3434">
        <w:rPr>
          <w:rFonts w:cs="Arial"/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1A3434">
        <w:rPr>
          <w:rFonts w:cs="Arial"/>
          <w:noProof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41DC25" w14:textId="46BC5166" w:rsidR="00114019" w:rsidRPr="009C45C6" w:rsidRDefault="00D127D0">
      <w:pPr>
        <w:pStyle w:val="Ttulo"/>
        <w:rPr>
          <w:rFonts w:cs="Arial"/>
          <w:sz w:val="24"/>
          <w:szCs w:val="24"/>
        </w:rPr>
      </w:pPr>
      <w:r w:rsidRPr="009C45C6">
        <w:rPr>
          <w:rFonts w:cs="Arial"/>
          <w:sz w:val="24"/>
          <w:szCs w:val="24"/>
        </w:rPr>
        <w:fldChar w:fldCharType="end"/>
      </w:r>
      <w:r w:rsidRPr="009C45C6">
        <w:rPr>
          <w:rFonts w:cs="Arial"/>
          <w:sz w:val="24"/>
          <w:szCs w:val="24"/>
        </w:rPr>
        <w:br w:type="page"/>
      </w:r>
      <w:r w:rsidRPr="009C45C6">
        <w:rPr>
          <w:rFonts w:cs="Arial"/>
          <w:sz w:val="24"/>
          <w:szCs w:val="24"/>
        </w:rPr>
        <w:lastRenderedPageBreak/>
        <w:fldChar w:fldCharType="begin"/>
      </w:r>
      <w:r w:rsidRPr="009C45C6">
        <w:rPr>
          <w:rFonts w:cs="Arial"/>
          <w:sz w:val="24"/>
          <w:szCs w:val="24"/>
        </w:rPr>
        <w:instrText xml:space="preserve"> TITLE  \* MERGEFORMAT </w:instrText>
      </w:r>
      <w:r w:rsidRPr="009C45C6">
        <w:rPr>
          <w:rFonts w:cs="Arial"/>
          <w:sz w:val="24"/>
          <w:szCs w:val="24"/>
        </w:rPr>
        <w:fldChar w:fldCharType="separate"/>
      </w:r>
      <w:r w:rsidR="004A3E98" w:rsidRPr="009C45C6">
        <w:rPr>
          <w:rFonts w:cs="Arial"/>
          <w:sz w:val="24"/>
          <w:szCs w:val="24"/>
        </w:rPr>
        <w:t>Documento de Arquitetura de Software</w:t>
      </w:r>
      <w:r w:rsidRPr="009C45C6">
        <w:rPr>
          <w:rFonts w:cs="Arial"/>
          <w:sz w:val="24"/>
          <w:szCs w:val="24"/>
        </w:rPr>
        <w:fldChar w:fldCharType="end"/>
      </w:r>
      <w:r w:rsidRPr="009C45C6">
        <w:rPr>
          <w:rFonts w:cs="Arial"/>
          <w:sz w:val="24"/>
          <w:szCs w:val="24"/>
        </w:rPr>
        <w:t xml:space="preserve"> </w:t>
      </w:r>
    </w:p>
    <w:p w14:paraId="63A77C70" w14:textId="0D7C9D3B" w:rsidR="00114019" w:rsidRPr="009C45C6" w:rsidRDefault="00D127D0">
      <w:pPr>
        <w:pStyle w:val="Ttulo1"/>
        <w:ind w:left="360" w:hanging="360"/>
        <w:rPr>
          <w:rFonts w:cs="Arial"/>
        </w:rPr>
      </w:pPr>
      <w:bookmarkStart w:id="0" w:name="_Toc456598586"/>
      <w:bookmarkStart w:id="1" w:name="_Toc74944477"/>
      <w:r w:rsidRPr="009C45C6">
        <w:rPr>
          <w:rFonts w:cs="Arial"/>
        </w:rPr>
        <w:t>Introdução</w:t>
      </w:r>
      <w:bookmarkEnd w:id="0"/>
      <w:bookmarkEnd w:id="1"/>
    </w:p>
    <w:p w14:paraId="00A8A43F" w14:textId="14BD0E36" w:rsidR="00A964FB" w:rsidRPr="009C45C6" w:rsidRDefault="00A964FB" w:rsidP="00A964FB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A visão arquitetural do sistema da livraria online com nome </w:t>
      </w:r>
      <w:proofErr w:type="spellStart"/>
      <w:r w:rsidRPr="009C45C6">
        <w:rPr>
          <w:rFonts w:ascii="Arial" w:hAnsi="Arial" w:cs="Arial"/>
          <w:sz w:val="24"/>
          <w:szCs w:val="24"/>
        </w:rPr>
        <w:t>Bookstor</w:t>
      </w:r>
      <w:r w:rsidR="007E7816" w:rsidRPr="009C45C6">
        <w:rPr>
          <w:rFonts w:ascii="Arial" w:hAnsi="Arial" w:cs="Arial"/>
          <w:sz w:val="24"/>
          <w:szCs w:val="24"/>
        </w:rPr>
        <w:t>age</w:t>
      </w:r>
      <w:proofErr w:type="spellEnd"/>
      <w:r w:rsidRPr="009C45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45C6">
        <w:rPr>
          <w:rFonts w:ascii="Arial" w:hAnsi="Arial" w:cs="Arial"/>
          <w:sz w:val="24"/>
          <w:szCs w:val="24"/>
        </w:rPr>
        <w:t>trás</w:t>
      </w:r>
      <w:proofErr w:type="spellEnd"/>
      <w:r w:rsidRPr="009C45C6">
        <w:rPr>
          <w:rFonts w:ascii="Arial" w:hAnsi="Arial" w:cs="Arial"/>
          <w:sz w:val="24"/>
          <w:szCs w:val="24"/>
        </w:rPr>
        <w:t xml:space="preserve"> neste documento diversos aspectos do sistema, classificando de forma clara a arquitetura, demonstrando as classes e suas relações, casos de usos e diagrama de sequências.</w:t>
      </w:r>
    </w:p>
    <w:p w14:paraId="1E7C6E0F" w14:textId="7A57352F" w:rsidR="009C45C6" w:rsidRPr="009C45C6" w:rsidRDefault="00D127D0" w:rsidP="009C45C6">
      <w:pPr>
        <w:pStyle w:val="Ttulo2"/>
        <w:rPr>
          <w:rFonts w:cs="Arial"/>
          <w:sz w:val="24"/>
          <w:szCs w:val="24"/>
        </w:rPr>
      </w:pPr>
      <w:bookmarkStart w:id="2" w:name="_Toc456598587"/>
      <w:bookmarkStart w:id="3" w:name="_Toc74944478"/>
      <w:r w:rsidRPr="009C45C6">
        <w:rPr>
          <w:rFonts w:cs="Arial"/>
          <w:sz w:val="24"/>
          <w:szCs w:val="24"/>
        </w:rPr>
        <w:t>Finalidade</w:t>
      </w:r>
      <w:bookmarkStart w:id="4" w:name="_Toc456598588"/>
      <w:bookmarkEnd w:id="2"/>
      <w:bookmarkEnd w:id="3"/>
    </w:p>
    <w:p w14:paraId="27527C59" w14:textId="77777777" w:rsidR="009C45C6" w:rsidRPr="009C45C6" w:rsidRDefault="009C45C6" w:rsidP="009C45C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7EA052DE" w14:textId="77777777" w:rsidR="009C45C6" w:rsidRPr="009C45C6" w:rsidRDefault="009C45C6" w:rsidP="009C45C6">
      <w:pPr>
        <w:rPr>
          <w:rFonts w:ascii="Arial" w:hAnsi="Arial" w:cs="Arial"/>
          <w:sz w:val="24"/>
          <w:szCs w:val="24"/>
        </w:rPr>
      </w:pPr>
    </w:p>
    <w:p w14:paraId="2AB31427" w14:textId="48088AE9" w:rsidR="00114019" w:rsidRPr="009C45C6" w:rsidRDefault="00D127D0">
      <w:pPr>
        <w:pStyle w:val="Ttulo2"/>
        <w:rPr>
          <w:rFonts w:cs="Arial"/>
          <w:sz w:val="24"/>
          <w:szCs w:val="24"/>
        </w:rPr>
      </w:pPr>
      <w:bookmarkStart w:id="5" w:name="_Toc74944479"/>
      <w:r w:rsidRPr="009C45C6">
        <w:rPr>
          <w:rFonts w:cs="Arial"/>
          <w:sz w:val="24"/>
          <w:szCs w:val="24"/>
        </w:rPr>
        <w:t>Escopo</w:t>
      </w:r>
      <w:bookmarkEnd w:id="4"/>
      <w:bookmarkEnd w:id="5"/>
    </w:p>
    <w:p w14:paraId="3318E453" w14:textId="6ACA60B2" w:rsidR="00114019" w:rsidRPr="009C45C6" w:rsidRDefault="009D553A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Este documento auxilia os envolvidos no projeto a captar aspectos arquiteturais do sistema que são necessários para o desenvolvimento de uma solução que atenda às necessidades dos usuários finais. Além de auxiliar no entendimento do sistema por novos membros da equipe.</w:t>
      </w:r>
      <w:bookmarkStart w:id="6" w:name="_Toc456598589"/>
    </w:p>
    <w:p w14:paraId="5CFC1AEB" w14:textId="3279C00E" w:rsidR="00114019" w:rsidRPr="009C45C6" w:rsidRDefault="00D127D0">
      <w:pPr>
        <w:pStyle w:val="Ttulo2"/>
        <w:rPr>
          <w:rFonts w:cs="Arial"/>
          <w:sz w:val="24"/>
          <w:szCs w:val="24"/>
        </w:rPr>
      </w:pPr>
      <w:bookmarkStart w:id="7" w:name="_Toc74944480"/>
      <w:r w:rsidRPr="009C45C6">
        <w:rPr>
          <w:rFonts w:cs="Arial"/>
          <w:sz w:val="24"/>
          <w:szCs w:val="24"/>
        </w:rPr>
        <w:t>Definições, Acrônimos e Abreviações</w:t>
      </w:r>
      <w:bookmarkEnd w:id="6"/>
      <w:bookmarkEnd w:id="7"/>
    </w:p>
    <w:p w14:paraId="03C9A24B" w14:textId="51435D1F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 xml:space="preserve">RNF: </w:t>
      </w:r>
      <w:r w:rsidRPr="009C45C6">
        <w:rPr>
          <w:rFonts w:ascii="Arial" w:hAnsi="Arial" w:cs="Arial"/>
          <w:sz w:val="24"/>
          <w:szCs w:val="24"/>
        </w:rPr>
        <w:t xml:space="preserve">Requisito não funcional. É um identificador do documento de Requisitos de software do </w:t>
      </w:r>
      <w:proofErr w:type="spellStart"/>
      <w:r w:rsidRPr="009C45C6">
        <w:rPr>
          <w:rFonts w:ascii="Arial" w:hAnsi="Arial" w:cs="Arial"/>
          <w:sz w:val="24"/>
          <w:szCs w:val="24"/>
        </w:rPr>
        <w:t>Bookstorage</w:t>
      </w:r>
      <w:proofErr w:type="spellEnd"/>
      <w:r w:rsidRPr="009C45C6">
        <w:rPr>
          <w:rFonts w:ascii="Arial" w:hAnsi="Arial" w:cs="Arial"/>
          <w:sz w:val="24"/>
          <w:szCs w:val="24"/>
        </w:rPr>
        <w:t>.</w:t>
      </w:r>
    </w:p>
    <w:p w14:paraId="20583E83" w14:textId="7066ED88" w:rsidR="00FF1936" w:rsidRPr="009C45C6" w:rsidRDefault="00FF193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 xml:space="preserve">RF-GE: </w:t>
      </w:r>
      <w:r w:rsidRPr="009C45C6">
        <w:rPr>
          <w:rFonts w:ascii="Arial" w:hAnsi="Arial" w:cs="Arial"/>
          <w:sz w:val="24"/>
          <w:szCs w:val="24"/>
        </w:rPr>
        <w:t xml:space="preserve">Requisito funcional do caso de uso gerenciador de estoque. É um identificador do documento de Requisitos de software do </w:t>
      </w:r>
      <w:proofErr w:type="spellStart"/>
      <w:r w:rsidRPr="009C45C6">
        <w:rPr>
          <w:rFonts w:ascii="Arial" w:hAnsi="Arial" w:cs="Arial"/>
          <w:sz w:val="24"/>
          <w:szCs w:val="24"/>
        </w:rPr>
        <w:t>Bookstorage</w:t>
      </w:r>
      <w:proofErr w:type="spellEnd"/>
      <w:r w:rsidRPr="009C45C6">
        <w:rPr>
          <w:rFonts w:ascii="Arial" w:hAnsi="Arial" w:cs="Arial"/>
          <w:sz w:val="24"/>
          <w:szCs w:val="24"/>
        </w:rPr>
        <w:t xml:space="preserve">. </w:t>
      </w:r>
    </w:p>
    <w:p w14:paraId="4EA1903F" w14:textId="709F8337" w:rsidR="00114019" w:rsidRPr="009C45C6" w:rsidRDefault="00114019" w:rsidP="007E7816">
      <w:pPr>
        <w:pStyle w:val="InfoBlue"/>
        <w:rPr>
          <w:rFonts w:ascii="Arial" w:hAnsi="Arial" w:cs="Arial"/>
          <w:sz w:val="24"/>
          <w:szCs w:val="24"/>
        </w:rPr>
      </w:pPr>
    </w:p>
    <w:p w14:paraId="2727A9CA" w14:textId="51E0EFA2" w:rsidR="00114019" w:rsidRPr="009C45C6" w:rsidRDefault="00D127D0">
      <w:pPr>
        <w:pStyle w:val="Ttulo2"/>
        <w:rPr>
          <w:rFonts w:cs="Arial"/>
          <w:sz w:val="24"/>
          <w:szCs w:val="24"/>
        </w:rPr>
      </w:pPr>
      <w:bookmarkStart w:id="8" w:name="_Toc456598590"/>
      <w:bookmarkStart w:id="9" w:name="_Toc74944481"/>
      <w:r w:rsidRPr="009C45C6">
        <w:rPr>
          <w:rFonts w:cs="Arial"/>
          <w:sz w:val="24"/>
          <w:szCs w:val="24"/>
        </w:rPr>
        <w:t>Referências</w:t>
      </w:r>
      <w:bookmarkEnd w:id="8"/>
      <w:bookmarkEnd w:id="9"/>
    </w:p>
    <w:p w14:paraId="3D55F2A4" w14:textId="79F40D34" w:rsidR="00EB5044" w:rsidRPr="009C45C6" w:rsidRDefault="00EB5044" w:rsidP="00EB5044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 Este documento aborda conteúdo dos documentos:</w:t>
      </w:r>
    </w:p>
    <w:p w14:paraId="1F1BA11F" w14:textId="752D908D" w:rsidR="00EB5044" w:rsidRPr="009C45C6" w:rsidRDefault="00A964FB" w:rsidP="00A964FB">
      <w:pPr>
        <w:rPr>
          <w:rFonts w:ascii="Arial" w:hAnsi="Arial" w:cs="Arial"/>
          <w:sz w:val="24"/>
          <w:szCs w:val="24"/>
        </w:rPr>
      </w:pPr>
      <w:proofErr w:type="spellStart"/>
      <w:r w:rsidRPr="009C45C6">
        <w:rPr>
          <w:rFonts w:ascii="Arial" w:hAnsi="Arial" w:cs="Arial"/>
          <w:sz w:val="24"/>
          <w:szCs w:val="24"/>
        </w:rPr>
        <w:t>BookStorage</w:t>
      </w:r>
      <w:proofErr w:type="spellEnd"/>
      <w:r w:rsidRPr="009C45C6">
        <w:rPr>
          <w:rFonts w:ascii="Arial" w:hAnsi="Arial" w:cs="Arial"/>
          <w:sz w:val="24"/>
          <w:szCs w:val="24"/>
        </w:rPr>
        <w:t xml:space="preserve"> Especificação dos Requisitos de Software (requisitos_software.doc)</w:t>
      </w:r>
    </w:p>
    <w:p w14:paraId="37A96940" w14:textId="14C482F7" w:rsidR="00114019" w:rsidRPr="009C45C6" w:rsidRDefault="00114019" w:rsidP="007E7816">
      <w:pPr>
        <w:pStyle w:val="InfoBlue"/>
        <w:rPr>
          <w:rFonts w:ascii="Arial" w:hAnsi="Arial" w:cs="Arial"/>
          <w:sz w:val="24"/>
          <w:szCs w:val="24"/>
        </w:rPr>
      </w:pPr>
    </w:p>
    <w:p w14:paraId="79377EEF" w14:textId="244A5BFA" w:rsidR="00114019" w:rsidRPr="009C45C6" w:rsidRDefault="00D127D0">
      <w:pPr>
        <w:pStyle w:val="Ttulo2"/>
        <w:rPr>
          <w:rFonts w:cs="Arial"/>
          <w:sz w:val="24"/>
          <w:szCs w:val="24"/>
        </w:rPr>
      </w:pPr>
      <w:bookmarkStart w:id="10" w:name="_Toc456598591"/>
      <w:bookmarkStart w:id="11" w:name="_Toc74944482"/>
      <w:r w:rsidRPr="009C45C6">
        <w:rPr>
          <w:rFonts w:cs="Arial"/>
          <w:sz w:val="24"/>
          <w:szCs w:val="24"/>
        </w:rPr>
        <w:t>Visão Geral</w:t>
      </w:r>
      <w:bookmarkEnd w:id="10"/>
      <w:bookmarkEnd w:id="11"/>
    </w:p>
    <w:p w14:paraId="53B73CF7" w14:textId="3105FBDC" w:rsidR="007571A2" w:rsidRPr="009C45C6" w:rsidRDefault="007571A2" w:rsidP="007571A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São apresentados ainda neste documento diferentes visões arquiteturais de como o sistema deve se comportar em diferentes processos, como deve ser implantado é implementado e restrições de desempenho e qualidade.</w:t>
      </w:r>
      <w:r w:rsidR="007E7816" w:rsidRPr="009C45C6">
        <w:rPr>
          <w:rFonts w:ascii="Arial" w:hAnsi="Arial" w:cs="Arial"/>
          <w:sz w:val="24"/>
          <w:szCs w:val="24"/>
        </w:rPr>
        <w:t xml:space="preserve"> Para tratar desses temas, o documento foi dividido em segmentos e estão estruturados da forma seguinte:</w:t>
      </w:r>
    </w:p>
    <w:p w14:paraId="42312F17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01. Representação Arquitetural;</w:t>
      </w:r>
    </w:p>
    <w:p w14:paraId="73E854B4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02. Metas e Restrições da Arquitetura;</w:t>
      </w:r>
    </w:p>
    <w:p w14:paraId="330664F1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03. Visão de Casos de Uso;</w:t>
      </w:r>
    </w:p>
    <w:p w14:paraId="175B4C97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04. Visão Lógica;</w:t>
      </w:r>
    </w:p>
    <w:p w14:paraId="24960AEF" w14:textId="77777777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05. Visão de Processos;</w:t>
      </w:r>
    </w:p>
    <w:p w14:paraId="2B2E30A4" w14:textId="5BDF5B45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proofErr w:type="gramStart"/>
      <w:r w:rsidRPr="009C45C6">
        <w:rPr>
          <w:rFonts w:ascii="Arial" w:hAnsi="Arial" w:cs="Arial"/>
          <w:sz w:val="24"/>
          <w:szCs w:val="24"/>
        </w:rPr>
        <w:t>06</w:t>
      </w:r>
      <w:r w:rsidR="009C45C6" w:rsidRPr="009C45C6">
        <w:rPr>
          <w:rFonts w:ascii="Arial" w:hAnsi="Arial" w:cs="Arial"/>
          <w:sz w:val="24"/>
          <w:szCs w:val="24"/>
        </w:rPr>
        <w:t xml:space="preserve"> </w:t>
      </w:r>
      <w:r w:rsidR="009C45C6">
        <w:rPr>
          <w:rFonts w:ascii="Arial" w:hAnsi="Arial" w:cs="Arial"/>
          <w:sz w:val="24"/>
          <w:szCs w:val="24"/>
        </w:rPr>
        <w:t>.</w:t>
      </w:r>
      <w:r w:rsidR="009C45C6" w:rsidRPr="009C45C6">
        <w:rPr>
          <w:rFonts w:ascii="Arial" w:hAnsi="Arial" w:cs="Arial"/>
          <w:sz w:val="24"/>
          <w:szCs w:val="24"/>
        </w:rPr>
        <w:t>Visão</w:t>
      </w:r>
      <w:proofErr w:type="gramEnd"/>
      <w:r w:rsidR="009C45C6" w:rsidRPr="009C45C6">
        <w:rPr>
          <w:rFonts w:ascii="Arial" w:hAnsi="Arial" w:cs="Arial"/>
          <w:sz w:val="24"/>
          <w:szCs w:val="24"/>
        </w:rPr>
        <w:t xml:space="preserve"> da Implementação;</w:t>
      </w:r>
    </w:p>
    <w:p w14:paraId="260CD7CD" w14:textId="77641C24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07. </w:t>
      </w:r>
      <w:r w:rsidR="009C45C6" w:rsidRPr="009C45C6">
        <w:rPr>
          <w:rFonts w:ascii="Arial" w:hAnsi="Arial" w:cs="Arial"/>
          <w:sz w:val="24"/>
          <w:szCs w:val="24"/>
        </w:rPr>
        <w:t>Tamanho e Desempenho;</w:t>
      </w:r>
    </w:p>
    <w:p w14:paraId="55BF8D3E" w14:textId="683152B0" w:rsidR="007E7816" w:rsidRPr="009C45C6" w:rsidRDefault="007E7816" w:rsidP="007E781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08. </w:t>
      </w:r>
      <w:r w:rsidR="009C45C6" w:rsidRPr="009C45C6">
        <w:rPr>
          <w:rFonts w:ascii="Arial" w:hAnsi="Arial" w:cs="Arial"/>
          <w:sz w:val="24"/>
          <w:szCs w:val="24"/>
        </w:rPr>
        <w:t>Qualidade;</w:t>
      </w:r>
    </w:p>
    <w:p w14:paraId="5F738FCA" w14:textId="358A0FEC" w:rsidR="00114019" w:rsidRPr="009C45C6" w:rsidRDefault="00D127D0">
      <w:pPr>
        <w:pStyle w:val="Ttulo1"/>
        <w:ind w:left="360" w:hanging="360"/>
        <w:rPr>
          <w:rFonts w:cs="Arial"/>
        </w:rPr>
      </w:pPr>
      <w:bookmarkStart w:id="12" w:name="_Toc74944483"/>
      <w:r w:rsidRPr="009C45C6">
        <w:rPr>
          <w:rFonts w:cs="Arial"/>
        </w:rPr>
        <w:lastRenderedPageBreak/>
        <w:t>Representação Arquitetural</w:t>
      </w:r>
      <w:bookmarkEnd w:id="12"/>
      <w:r w:rsidRPr="009C45C6">
        <w:rPr>
          <w:rFonts w:cs="Arial"/>
        </w:rPr>
        <w:t xml:space="preserve"> </w:t>
      </w:r>
    </w:p>
    <w:p w14:paraId="0A2E26C4" w14:textId="7FB9A03F" w:rsidR="00A70C97" w:rsidRPr="009C45C6" w:rsidRDefault="00A70C97" w:rsidP="00A70C97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O sistema será desenvolvido seguindo padrões de programação </w:t>
      </w:r>
      <w:r w:rsidR="002A28D7" w:rsidRPr="009C45C6">
        <w:rPr>
          <w:rFonts w:ascii="Arial" w:hAnsi="Arial" w:cs="Arial"/>
          <w:sz w:val="24"/>
          <w:szCs w:val="24"/>
        </w:rPr>
        <w:t>orientada a</w:t>
      </w:r>
      <w:r w:rsidRPr="009C45C6">
        <w:rPr>
          <w:rFonts w:ascii="Arial" w:hAnsi="Arial" w:cs="Arial"/>
          <w:sz w:val="24"/>
          <w:szCs w:val="24"/>
        </w:rPr>
        <w:t xml:space="preserve"> objetos, contendo regras como heranças, baixo acoplamento para diminuir dependências, e divisão entre duas principais camadas que se relacionam, a camada de controle, responsável pelo gerenciamento dos dados e seu armazenamento </w:t>
      </w:r>
      <w:proofErr w:type="gramStart"/>
      <w:r w:rsidRPr="009C45C6">
        <w:rPr>
          <w:rFonts w:ascii="Arial" w:hAnsi="Arial" w:cs="Arial"/>
          <w:sz w:val="24"/>
          <w:szCs w:val="24"/>
        </w:rPr>
        <w:t>e também</w:t>
      </w:r>
      <w:proofErr w:type="gramEnd"/>
      <w:r w:rsidRPr="009C45C6">
        <w:rPr>
          <w:rFonts w:ascii="Arial" w:hAnsi="Arial" w:cs="Arial"/>
          <w:sz w:val="24"/>
          <w:szCs w:val="24"/>
        </w:rPr>
        <w:t xml:space="preserve"> como classe de comunicação com o usuário, outra camada se detém sendo à model, responsável por conter as classes de modelo do projeto, com os principais atores e objetos.</w:t>
      </w:r>
      <w:r w:rsidR="002A28D7" w:rsidRPr="009C45C6">
        <w:rPr>
          <w:rFonts w:ascii="Arial" w:hAnsi="Arial" w:cs="Arial"/>
          <w:sz w:val="24"/>
          <w:szCs w:val="24"/>
        </w:rPr>
        <w:t xml:space="preserve"> Os pacotes que são as camadas estão representados na figura 1.</w:t>
      </w:r>
    </w:p>
    <w:p w14:paraId="1659C965" w14:textId="0F457F56" w:rsidR="0050369B" w:rsidRPr="009C45C6" w:rsidRDefault="0050369B" w:rsidP="00A70C97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68F398" wp14:editId="40B87080">
            <wp:extent cx="5943600" cy="27882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FD3" w14:textId="56F9DA76" w:rsidR="002A28D7" w:rsidRPr="005F7897" w:rsidRDefault="002A28D7" w:rsidP="002A28D7">
      <w:pPr>
        <w:jc w:val="center"/>
        <w:rPr>
          <w:rFonts w:ascii="Arial" w:hAnsi="Arial" w:cs="Arial"/>
        </w:rPr>
      </w:pPr>
      <w:r w:rsidRPr="005F7897">
        <w:rPr>
          <w:rFonts w:ascii="Arial" w:hAnsi="Arial" w:cs="Arial"/>
        </w:rPr>
        <w:t xml:space="preserve">Figura 1:Representação </w:t>
      </w:r>
      <w:r w:rsidR="009C45C6" w:rsidRPr="005F7897">
        <w:rPr>
          <w:rFonts w:ascii="Arial" w:hAnsi="Arial" w:cs="Arial"/>
        </w:rPr>
        <w:t>arquitetural</w:t>
      </w:r>
    </w:p>
    <w:p w14:paraId="589B8D58" w14:textId="0A3AD058" w:rsidR="00114019" w:rsidRPr="009C45C6" w:rsidRDefault="00D127D0">
      <w:pPr>
        <w:pStyle w:val="Ttulo1"/>
        <w:ind w:left="360" w:hanging="360"/>
        <w:rPr>
          <w:rFonts w:cs="Arial"/>
        </w:rPr>
      </w:pPr>
      <w:bookmarkStart w:id="13" w:name="_Toc74944484"/>
      <w:r w:rsidRPr="009C45C6">
        <w:rPr>
          <w:rFonts w:cs="Arial"/>
        </w:rPr>
        <w:t>Metas e Restrições da Arquitetura</w:t>
      </w:r>
      <w:bookmarkEnd w:id="13"/>
      <w:r w:rsidRPr="009C45C6">
        <w:rPr>
          <w:rFonts w:cs="Arial"/>
        </w:rPr>
        <w:t xml:space="preserve"> </w:t>
      </w:r>
    </w:p>
    <w:p w14:paraId="0D5776F8" w14:textId="0B9BDF04" w:rsidR="002A28D7" w:rsidRPr="009C45C6" w:rsidRDefault="002A28D7" w:rsidP="002A28D7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As metas e restrições estão estabelecidas no documento de Especificações de requisitos de software “</w:t>
      </w:r>
      <w:proofErr w:type="spellStart"/>
      <w:r w:rsidRPr="009C45C6">
        <w:rPr>
          <w:rFonts w:ascii="Arial" w:hAnsi="Arial" w:cs="Arial"/>
          <w:sz w:val="24"/>
          <w:szCs w:val="24"/>
        </w:rPr>
        <w:t>requisitos_software</w:t>
      </w:r>
      <w:proofErr w:type="spellEnd"/>
      <w:r w:rsidRPr="009C45C6">
        <w:rPr>
          <w:rFonts w:ascii="Arial" w:hAnsi="Arial" w:cs="Arial"/>
          <w:sz w:val="24"/>
          <w:szCs w:val="24"/>
        </w:rPr>
        <w:t>”, são eles que definem as restrições e metas que a arquitetura deve gerar.</w:t>
      </w:r>
    </w:p>
    <w:p w14:paraId="23684DBD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4D662A1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78258B98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0846B46B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35053D16" w14:textId="25053B94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4CB5449" w14:textId="176D653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AD0A9A6" w14:textId="120927C3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0447313F" w14:textId="3A38E35A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3376C6A4" w14:textId="6EAF5E56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8C3047F" w14:textId="4C9074B2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CD9B478" w14:textId="26ED3756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7570AC9D" w14:textId="7E9B0316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1BD24D2B" w14:textId="6DE72CEE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58B39D25" w14:textId="7DA089DA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12D5623D" w14:textId="1F268352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2388AD5E" w14:textId="4D6FBB0D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709634DA" w14:textId="77777777" w:rsidR="009C45C6" w:rsidRPr="009C45C6" w:rsidRDefault="009C45C6" w:rsidP="009C45C6">
      <w:pPr>
        <w:pStyle w:val="Ttulo1"/>
        <w:ind w:left="360" w:hanging="360"/>
        <w:rPr>
          <w:rFonts w:cs="Arial"/>
        </w:rPr>
      </w:pPr>
      <w:bookmarkStart w:id="14" w:name="_Toc74944485"/>
      <w:r w:rsidRPr="009C45C6">
        <w:rPr>
          <w:rFonts w:cs="Arial"/>
        </w:rPr>
        <w:lastRenderedPageBreak/>
        <w:t>Visão de Casos de Uso</w:t>
      </w:r>
      <w:bookmarkEnd w:id="14"/>
      <w:r w:rsidRPr="009C45C6">
        <w:rPr>
          <w:rFonts w:cs="Arial"/>
        </w:rPr>
        <w:t xml:space="preserve"> </w:t>
      </w:r>
    </w:p>
    <w:p w14:paraId="4D768AD4" w14:textId="77777777" w:rsidR="009C45C6" w:rsidRPr="009C45C6" w:rsidRDefault="009C45C6" w:rsidP="009C45C6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Na Figura 2 “Diagrama de caso de uso”, faz uma ilusão de todos os casos de uso que o sistema atende</w:t>
      </w:r>
    </w:p>
    <w:p w14:paraId="5267BBA3" w14:textId="77777777" w:rsidR="009C45C6" w:rsidRDefault="009C45C6" w:rsidP="002A28D7">
      <w:pPr>
        <w:rPr>
          <w:rFonts w:ascii="Arial" w:hAnsi="Arial" w:cs="Arial"/>
          <w:sz w:val="24"/>
          <w:szCs w:val="24"/>
        </w:rPr>
      </w:pPr>
    </w:p>
    <w:p w14:paraId="7C37F946" w14:textId="1B841423" w:rsidR="002A28D7" w:rsidRPr="009C45C6" w:rsidRDefault="002A28D7" w:rsidP="002A28D7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CA19F" wp14:editId="61EB39F5">
            <wp:extent cx="5943600" cy="366141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41A5" w14:textId="533DC2F7" w:rsidR="002A28D7" w:rsidRPr="005F7897" w:rsidRDefault="002A28D7" w:rsidP="002A28D7">
      <w:pPr>
        <w:jc w:val="center"/>
        <w:rPr>
          <w:rFonts w:ascii="Arial" w:hAnsi="Arial" w:cs="Arial"/>
        </w:rPr>
      </w:pPr>
      <w:r w:rsidRPr="005F7897">
        <w:rPr>
          <w:rFonts w:ascii="Arial" w:hAnsi="Arial" w:cs="Arial"/>
        </w:rPr>
        <w:t>Figura 2: Diagrama de Casos de Uso</w:t>
      </w:r>
    </w:p>
    <w:p w14:paraId="036D6549" w14:textId="77777777" w:rsidR="002A28D7" w:rsidRPr="009C45C6" w:rsidRDefault="002A28D7" w:rsidP="002A28D7">
      <w:pPr>
        <w:jc w:val="center"/>
        <w:rPr>
          <w:rFonts w:ascii="Arial" w:hAnsi="Arial" w:cs="Arial"/>
          <w:sz w:val="24"/>
          <w:szCs w:val="24"/>
        </w:rPr>
      </w:pPr>
    </w:p>
    <w:p w14:paraId="0C803CC4" w14:textId="603AF032" w:rsidR="002A28D7" w:rsidRPr="009C45C6" w:rsidRDefault="002A28D7" w:rsidP="002A28D7">
      <w:pPr>
        <w:jc w:val="both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As especificações de todos os casos de uso estão </w:t>
      </w:r>
      <w:r w:rsidR="00AF495A" w:rsidRPr="009C45C6">
        <w:rPr>
          <w:rFonts w:ascii="Arial" w:hAnsi="Arial" w:cs="Arial"/>
          <w:sz w:val="24"/>
          <w:szCs w:val="24"/>
        </w:rPr>
        <w:t>descritas</w:t>
      </w:r>
      <w:r w:rsidRPr="009C45C6">
        <w:rPr>
          <w:rFonts w:ascii="Arial" w:hAnsi="Arial" w:cs="Arial"/>
          <w:sz w:val="24"/>
          <w:szCs w:val="24"/>
        </w:rPr>
        <w:t xml:space="preserve"> no documento de caso de uso, abaixo alguns dos principais requisitos</w:t>
      </w:r>
      <w:r w:rsidR="00FF1936" w:rsidRPr="009C45C6">
        <w:rPr>
          <w:rFonts w:ascii="Arial" w:hAnsi="Arial" w:cs="Arial"/>
          <w:sz w:val="24"/>
          <w:szCs w:val="24"/>
        </w:rPr>
        <w:t xml:space="preserve"> do gerenciador de estoque</w:t>
      </w:r>
      <w:r w:rsidRPr="009C45C6">
        <w:rPr>
          <w:rFonts w:ascii="Arial" w:hAnsi="Arial" w:cs="Arial"/>
          <w:sz w:val="24"/>
          <w:szCs w:val="24"/>
        </w:rPr>
        <w:t>:</w:t>
      </w:r>
    </w:p>
    <w:p w14:paraId="0D710BBA" w14:textId="77777777" w:rsidR="002A28D7" w:rsidRPr="009C45C6" w:rsidRDefault="002A28D7" w:rsidP="002A28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A28D7" w:rsidRPr="009C45C6" w14:paraId="24E38E02" w14:textId="77777777" w:rsidTr="00AF495A">
        <w:tc>
          <w:tcPr>
            <w:tcW w:w="2122" w:type="dxa"/>
            <w:shd w:val="clear" w:color="auto" w:fill="C5E0B3" w:themeFill="accent6" w:themeFillTint="66"/>
            <w:vAlign w:val="center"/>
          </w:tcPr>
          <w:p w14:paraId="3E6C465F" w14:textId="396D75A8" w:rsidR="002A28D7" w:rsidRPr="009C45C6" w:rsidRDefault="00AF495A" w:rsidP="00AF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228" w:type="dxa"/>
            <w:shd w:val="clear" w:color="auto" w:fill="C5E0B3" w:themeFill="accent6" w:themeFillTint="66"/>
            <w:vAlign w:val="center"/>
          </w:tcPr>
          <w:p w14:paraId="5AD47D9B" w14:textId="0C3A227C" w:rsidR="002A28D7" w:rsidRPr="009C45C6" w:rsidRDefault="00AF495A" w:rsidP="00AF49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2A28D7" w:rsidRPr="009C45C6" w14:paraId="1CC8DAF8" w14:textId="77777777" w:rsidTr="0066614D">
        <w:tc>
          <w:tcPr>
            <w:tcW w:w="2122" w:type="dxa"/>
          </w:tcPr>
          <w:p w14:paraId="48CBAF61" w14:textId="4810D8BC" w:rsidR="002A28D7" w:rsidRPr="009C45C6" w:rsidRDefault="00AF495A" w:rsidP="0066614D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RF-GE000</w:t>
            </w:r>
          </w:p>
        </w:tc>
        <w:tc>
          <w:tcPr>
            <w:tcW w:w="7228" w:type="dxa"/>
          </w:tcPr>
          <w:p w14:paraId="4913EF1C" w14:textId="6339F260" w:rsidR="002A28D7" w:rsidRPr="009C45C6" w:rsidRDefault="00AF495A" w:rsidP="0066614D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Cadastro de livros</w:t>
            </w:r>
          </w:p>
        </w:tc>
      </w:tr>
      <w:tr w:rsidR="002A28D7" w:rsidRPr="009C45C6" w14:paraId="15B403B6" w14:textId="77777777" w:rsidTr="0066614D">
        <w:tc>
          <w:tcPr>
            <w:tcW w:w="2122" w:type="dxa"/>
          </w:tcPr>
          <w:p w14:paraId="60850EBE" w14:textId="5F00954D" w:rsidR="002A28D7" w:rsidRPr="009C45C6" w:rsidRDefault="00AF495A" w:rsidP="0066614D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RF-GE002</w:t>
            </w:r>
          </w:p>
        </w:tc>
        <w:tc>
          <w:tcPr>
            <w:tcW w:w="7228" w:type="dxa"/>
          </w:tcPr>
          <w:p w14:paraId="6B938722" w14:textId="0D3877F4" w:rsidR="002A28D7" w:rsidRPr="009C45C6" w:rsidRDefault="00AF495A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Remover livros</w:t>
            </w:r>
          </w:p>
        </w:tc>
      </w:tr>
      <w:tr w:rsidR="00AF495A" w:rsidRPr="009C45C6" w14:paraId="2AECA49A" w14:textId="77777777" w:rsidTr="0066614D">
        <w:tc>
          <w:tcPr>
            <w:tcW w:w="2122" w:type="dxa"/>
          </w:tcPr>
          <w:p w14:paraId="4FDF1FA7" w14:textId="7D20E261" w:rsidR="00AF495A" w:rsidRPr="009C45C6" w:rsidRDefault="00AF495A" w:rsidP="0066614D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RF-GE003</w:t>
            </w:r>
          </w:p>
        </w:tc>
        <w:tc>
          <w:tcPr>
            <w:tcW w:w="7228" w:type="dxa"/>
          </w:tcPr>
          <w:p w14:paraId="3DCE35A4" w14:textId="6A62AAD0" w:rsidR="00AF495A" w:rsidRPr="009C45C6" w:rsidRDefault="00AF495A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Atualizar livros, alterar dados</w:t>
            </w:r>
          </w:p>
        </w:tc>
      </w:tr>
      <w:tr w:rsidR="00AF495A" w:rsidRPr="009C45C6" w14:paraId="2B343121" w14:textId="77777777" w:rsidTr="00AF495A">
        <w:tc>
          <w:tcPr>
            <w:tcW w:w="2122" w:type="dxa"/>
            <w:vAlign w:val="center"/>
          </w:tcPr>
          <w:p w14:paraId="5373817C" w14:textId="2EDCDAEC" w:rsidR="00AF495A" w:rsidRPr="009C45C6" w:rsidRDefault="00AF495A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RF-GE004</w:t>
            </w:r>
          </w:p>
        </w:tc>
        <w:tc>
          <w:tcPr>
            <w:tcW w:w="7228" w:type="dxa"/>
            <w:vAlign w:val="center"/>
          </w:tcPr>
          <w:p w14:paraId="113B4E36" w14:textId="18B527E4" w:rsidR="00AF495A" w:rsidRPr="009C45C6" w:rsidRDefault="00AF495A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Listar livros</w:t>
            </w:r>
          </w:p>
        </w:tc>
      </w:tr>
      <w:tr w:rsidR="00AF495A" w:rsidRPr="009C45C6" w14:paraId="109FAC77" w14:textId="77777777" w:rsidTr="00AF495A">
        <w:tc>
          <w:tcPr>
            <w:tcW w:w="2122" w:type="dxa"/>
            <w:vAlign w:val="center"/>
          </w:tcPr>
          <w:p w14:paraId="0C4D8BB8" w14:textId="0F46A82D" w:rsidR="00AF495A" w:rsidRPr="009C45C6" w:rsidRDefault="00FF1936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RF-GE005</w:t>
            </w:r>
          </w:p>
        </w:tc>
        <w:tc>
          <w:tcPr>
            <w:tcW w:w="7228" w:type="dxa"/>
            <w:vAlign w:val="center"/>
          </w:tcPr>
          <w:p w14:paraId="15F5C553" w14:textId="29AB71FB" w:rsidR="00AF495A" w:rsidRPr="009C45C6" w:rsidRDefault="00FF1936" w:rsidP="00AF495A">
            <w:pPr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Pesquisar livro</w:t>
            </w:r>
          </w:p>
        </w:tc>
      </w:tr>
    </w:tbl>
    <w:p w14:paraId="7BE80A6B" w14:textId="77777777" w:rsidR="002A28D7" w:rsidRPr="009C45C6" w:rsidRDefault="002A28D7" w:rsidP="002A28D7">
      <w:pPr>
        <w:jc w:val="center"/>
        <w:rPr>
          <w:rFonts w:ascii="Arial" w:hAnsi="Arial" w:cs="Arial"/>
          <w:sz w:val="24"/>
          <w:szCs w:val="24"/>
        </w:rPr>
      </w:pPr>
    </w:p>
    <w:p w14:paraId="1DE241CB" w14:textId="1BFAF3D5" w:rsidR="00114019" w:rsidRPr="009C45C6" w:rsidRDefault="00D127D0">
      <w:pPr>
        <w:pStyle w:val="Ttulo2"/>
        <w:rPr>
          <w:rFonts w:cs="Arial"/>
          <w:sz w:val="24"/>
          <w:szCs w:val="24"/>
        </w:rPr>
      </w:pPr>
      <w:bookmarkStart w:id="15" w:name="_Toc74944486"/>
      <w:r w:rsidRPr="009C45C6">
        <w:rPr>
          <w:rFonts w:cs="Arial"/>
          <w:sz w:val="24"/>
          <w:szCs w:val="24"/>
        </w:rPr>
        <w:t>Realizações de Casos de Uso</w:t>
      </w:r>
      <w:bookmarkEnd w:id="15"/>
    </w:p>
    <w:p w14:paraId="61DF200D" w14:textId="32238F52" w:rsidR="002A28D7" w:rsidRPr="009C45C6" w:rsidRDefault="009D553A" w:rsidP="009D553A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A realizações de Casos de Uso citados acima estão sendo ilustrada abaixo respectivamente por meio de um UML de diagrama de sequência.</w:t>
      </w:r>
    </w:p>
    <w:p w14:paraId="649ED2F7" w14:textId="56144510" w:rsidR="00114019" w:rsidRPr="009C45C6" w:rsidRDefault="00114019">
      <w:pPr>
        <w:rPr>
          <w:rFonts w:ascii="Arial" w:hAnsi="Arial" w:cs="Arial"/>
          <w:sz w:val="24"/>
          <w:szCs w:val="24"/>
        </w:rPr>
      </w:pPr>
    </w:p>
    <w:p w14:paraId="62AA5BD0" w14:textId="20ADB011" w:rsidR="00010E07" w:rsidRPr="009C45C6" w:rsidRDefault="00010E07" w:rsidP="00010E07">
      <w:pPr>
        <w:pStyle w:val="Ttulo2"/>
        <w:rPr>
          <w:rFonts w:cs="Arial"/>
          <w:sz w:val="24"/>
          <w:szCs w:val="24"/>
        </w:rPr>
      </w:pPr>
      <w:bookmarkStart w:id="16" w:name="_Toc74944487"/>
      <w:r w:rsidRPr="009C45C6">
        <w:rPr>
          <w:rFonts w:cs="Arial"/>
          <w:sz w:val="24"/>
          <w:szCs w:val="24"/>
        </w:rPr>
        <w:lastRenderedPageBreak/>
        <w:t>Cadastro de livros:</w:t>
      </w:r>
      <w:bookmarkEnd w:id="16"/>
    </w:p>
    <w:p w14:paraId="42482EC1" w14:textId="18851C66" w:rsidR="00010E07" w:rsidRDefault="005F7897" w:rsidP="00010E07">
      <w:pPr>
        <w:rPr>
          <w:rFonts w:ascii="Arial" w:hAnsi="Arial" w:cs="Arial"/>
          <w:sz w:val="24"/>
          <w:szCs w:val="24"/>
        </w:rPr>
      </w:pPr>
      <w:r w:rsidRPr="005F78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9F2755" wp14:editId="2B85A7D4">
            <wp:extent cx="5943600" cy="358394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018C" w14:textId="513CE6B0" w:rsidR="005F7897" w:rsidRPr="005F7897" w:rsidRDefault="005F7897" w:rsidP="005F7897">
      <w:pPr>
        <w:jc w:val="center"/>
        <w:rPr>
          <w:rFonts w:ascii="Arial" w:hAnsi="Arial" w:cs="Arial"/>
        </w:rPr>
      </w:pPr>
      <w:r w:rsidRPr="005F7897">
        <w:rPr>
          <w:rFonts w:ascii="Arial" w:hAnsi="Arial" w:cs="Arial"/>
        </w:rPr>
        <w:t xml:space="preserve">Figura </w:t>
      </w:r>
      <w:r w:rsidR="00FC32D2" w:rsidRPr="005F7897">
        <w:rPr>
          <w:rFonts w:ascii="Arial" w:hAnsi="Arial" w:cs="Arial"/>
        </w:rPr>
        <w:t>3 diagramas</w:t>
      </w:r>
      <w:r w:rsidRPr="005F7897">
        <w:rPr>
          <w:rFonts w:ascii="Arial" w:hAnsi="Arial" w:cs="Arial"/>
        </w:rPr>
        <w:t xml:space="preserve"> de sequência Cadastrar Livro</w:t>
      </w:r>
    </w:p>
    <w:p w14:paraId="6B4CB9CE" w14:textId="77777777" w:rsidR="00BB3D44" w:rsidRPr="009C45C6" w:rsidRDefault="00BB3D44" w:rsidP="00010E07">
      <w:pPr>
        <w:rPr>
          <w:rFonts w:ascii="Arial" w:hAnsi="Arial" w:cs="Arial"/>
          <w:sz w:val="24"/>
          <w:szCs w:val="24"/>
        </w:rPr>
      </w:pPr>
    </w:p>
    <w:p w14:paraId="3C103F79" w14:textId="77777777" w:rsidR="00114019" w:rsidRPr="009C45C6" w:rsidRDefault="00D127D0">
      <w:pPr>
        <w:pStyle w:val="Ttulo1"/>
        <w:ind w:left="360" w:hanging="360"/>
        <w:rPr>
          <w:rFonts w:cs="Arial"/>
        </w:rPr>
      </w:pPr>
      <w:bookmarkStart w:id="17" w:name="_Toc74944488"/>
      <w:r w:rsidRPr="009C45C6">
        <w:rPr>
          <w:rFonts w:cs="Arial"/>
        </w:rPr>
        <w:t>Visão Lógica</w:t>
      </w:r>
      <w:bookmarkEnd w:id="17"/>
      <w:r w:rsidRPr="009C45C6">
        <w:rPr>
          <w:rFonts w:cs="Arial"/>
        </w:rPr>
        <w:t xml:space="preserve"> </w:t>
      </w:r>
    </w:p>
    <w:p w14:paraId="35665BA1" w14:textId="00776AAA" w:rsidR="00114019" w:rsidRPr="009C45C6" w:rsidRDefault="00D127D0">
      <w:pPr>
        <w:pStyle w:val="Ttulo2"/>
        <w:rPr>
          <w:rFonts w:cs="Arial"/>
          <w:sz w:val="24"/>
          <w:szCs w:val="24"/>
        </w:rPr>
      </w:pPr>
      <w:bookmarkStart w:id="18" w:name="_Toc74944489"/>
      <w:r w:rsidRPr="009C45C6">
        <w:rPr>
          <w:rFonts w:cs="Arial"/>
          <w:sz w:val="24"/>
          <w:szCs w:val="24"/>
        </w:rPr>
        <w:t>Visão Geral</w:t>
      </w:r>
      <w:bookmarkEnd w:id="18"/>
    </w:p>
    <w:p w14:paraId="0043A08D" w14:textId="36764069" w:rsidR="00E87952" w:rsidRPr="009C45C6" w:rsidRDefault="00E87952" w:rsidP="00E8795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O usuário interage com o </w:t>
      </w:r>
      <w:proofErr w:type="spellStart"/>
      <w:r w:rsidR="00FF1936" w:rsidRPr="009C45C6">
        <w:rPr>
          <w:rFonts w:ascii="Arial" w:hAnsi="Arial" w:cs="Arial"/>
          <w:sz w:val="24"/>
          <w:szCs w:val="24"/>
        </w:rPr>
        <w:t>Bookstorage</w:t>
      </w:r>
      <w:proofErr w:type="spellEnd"/>
      <w:r w:rsidRPr="009C45C6">
        <w:rPr>
          <w:rFonts w:ascii="Arial" w:hAnsi="Arial" w:cs="Arial"/>
          <w:sz w:val="24"/>
          <w:szCs w:val="24"/>
        </w:rPr>
        <w:t xml:space="preserve"> por meio de u</w:t>
      </w:r>
      <w:r w:rsidR="00FF1936" w:rsidRPr="009C45C6">
        <w:rPr>
          <w:rFonts w:ascii="Arial" w:hAnsi="Arial" w:cs="Arial"/>
          <w:sz w:val="24"/>
          <w:szCs w:val="24"/>
        </w:rPr>
        <w:t>ma aplicação</w:t>
      </w:r>
      <w:r w:rsidRPr="009C45C6">
        <w:rPr>
          <w:rFonts w:ascii="Arial" w:hAnsi="Arial" w:cs="Arial"/>
          <w:sz w:val="24"/>
          <w:szCs w:val="24"/>
        </w:rPr>
        <w:t xml:space="preserve">, </w:t>
      </w:r>
      <w:r w:rsidR="00FF1936" w:rsidRPr="009C45C6">
        <w:rPr>
          <w:rFonts w:ascii="Arial" w:hAnsi="Arial" w:cs="Arial"/>
          <w:sz w:val="24"/>
          <w:szCs w:val="24"/>
        </w:rPr>
        <w:t>selecionando uma funcionalidade</w:t>
      </w:r>
      <w:r w:rsidRPr="009C45C6">
        <w:rPr>
          <w:rFonts w:ascii="Arial" w:hAnsi="Arial" w:cs="Arial"/>
          <w:sz w:val="24"/>
          <w:szCs w:val="24"/>
        </w:rPr>
        <w:t xml:space="preserve">, o qual </w:t>
      </w:r>
      <w:r w:rsidR="005C388D" w:rsidRPr="009C45C6">
        <w:rPr>
          <w:rFonts w:ascii="Arial" w:hAnsi="Arial" w:cs="Arial"/>
          <w:sz w:val="24"/>
          <w:szCs w:val="24"/>
        </w:rPr>
        <w:t>irá solicitar alguma classe do pacote controle</w:t>
      </w:r>
      <w:r w:rsidRPr="009C45C6">
        <w:rPr>
          <w:rFonts w:ascii="Arial" w:hAnsi="Arial" w:cs="Arial"/>
          <w:sz w:val="24"/>
          <w:szCs w:val="24"/>
        </w:rPr>
        <w:t xml:space="preserve">, </w:t>
      </w:r>
      <w:r w:rsidR="005C388D" w:rsidRPr="009C45C6">
        <w:rPr>
          <w:rFonts w:ascii="Arial" w:hAnsi="Arial" w:cs="Arial"/>
          <w:sz w:val="24"/>
          <w:szCs w:val="24"/>
        </w:rPr>
        <w:t>onde terá a responsabilidade de responder o usuário, demonstrando respostas em seu visor e possibilitando a ele inserir mensagens para o sistema.</w:t>
      </w:r>
      <w:r w:rsidRPr="009C45C6">
        <w:rPr>
          <w:rFonts w:ascii="Arial" w:hAnsi="Arial" w:cs="Arial"/>
          <w:sz w:val="24"/>
          <w:szCs w:val="24"/>
        </w:rPr>
        <w:t xml:space="preserve"> </w:t>
      </w:r>
      <w:r w:rsidR="005C388D" w:rsidRPr="009C45C6">
        <w:rPr>
          <w:rFonts w:ascii="Arial" w:hAnsi="Arial" w:cs="Arial"/>
          <w:sz w:val="24"/>
          <w:szCs w:val="24"/>
        </w:rPr>
        <w:t>As classes pertencentes ao pacote controlem irão</w:t>
      </w:r>
      <w:r w:rsidRPr="009C45C6">
        <w:rPr>
          <w:rFonts w:ascii="Arial" w:hAnsi="Arial" w:cs="Arial"/>
          <w:sz w:val="24"/>
          <w:szCs w:val="24"/>
        </w:rPr>
        <w:t xml:space="preserve"> processar as informações passadas por intermédio de sua interação com </w:t>
      </w:r>
      <w:r w:rsidR="005C388D" w:rsidRPr="009C45C6">
        <w:rPr>
          <w:rFonts w:ascii="Arial" w:hAnsi="Arial" w:cs="Arial"/>
          <w:sz w:val="24"/>
          <w:szCs w:val="24"/>
        </w:rPr>
        <w:t>as classes</w:t>
      </w:r>
      <w:r w:rsidRPr="009C45C6">
        <w:rPr>
          <w:rFonts w:ascii="Arial" w:hAnsi="Arial" w:cs="Arial"/>
          <w:sz w:val="24"/>
          <w:szCs w:val="24"/>
        </w:rPr>
        <w:t xml:space="preserve"> Modal que </w:t>
      </w:r>
      <w:r w:rsidR="005C388D" w:rsidRPr="009C45C6">
        <w:rPr>
          <w:rFonts w:ascii="Arial" w:hAnsi="Arial" w:cs="Arial"/>
          <w:sz w:val="24"/>
          <w:szCs w:val="24"/>
        </w:rPr>
        <w:t>informará as informações dos objetos a serem adicionados na memória.</w:t>
      </w:r>
    </w:p>
    <w:p w14:paraId="7701F4D9" w14:textId="79810640" w:rsidR="00114019" w:rsidRPr="009C45C6" w:rsidRDefault="00D127D0">
      <w:pPr>
        <w:pStyle w:val="Ttulo1"/>
        <w:ind w:left="360" w:hanging="360"/>
        <w:rPr>
          <w:rFonts w:cs="Arial"/>
        </w:rPr>
      </w:pPr>
      <w:bookmarkStart w:id="19" w:name="_Toc74944490"/>
      <w:r w:rsidRPr="009C45C6">
        <w:rPr>
          <w:rFonts w:cs="Arial"/>
        </w:rPr>
        <w:t>Visão de Processos</w:t>
      </w:r>
      <w:bookmarkEnd w:id="19"/>
      <w:r w:rsidRPr="009C45C6">
        <w:rPr>
          <w:rFonts w:cs="Arial"/>
        </w:rPr>
        <w:t xml:space="preserve"> </w:t>
      </w:r>
    </w:p>
    <w:p w14:paraId="65D9AD2C" w14:textId="46D6FB70" w:rsidR="00BB3D44" w:rsidRPr="009C45C6" w:rsidRDefault="00BB3D44" w:rsidP="00BB3D44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A seguir será apresentado todas as classes para a realização do projeto com suas respectivas relações:</w:t>
      </w:r>
    </w:p>
    <w:p w14:paraId="40009543" w14:textId="474F62D8" w:rsidR="002540FC" w:rsidRPr="009C45C6" w:rsidRDefault="002540FC" w:rsidP="002540FC">
      <w:pPr>
        <w:ind w:left="-851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32BF843" wp14:editId="4A6CCF63">
            <wp:extent cx="6964071" cy="3927181"/>
            <wp:effectExtent l="0" t="0" r="825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43"/>
                    <a:stretch/>
                  </pic:blipFill>
                  <pic:spPr bwMode="auto">
                    <a:xfrm>
                      <a:off x="0" y="0"/>
                      <a:ext cx="7014976" cy="395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FE32B" w14:textId="34DA526F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Figura 3: Diagrama de Classes parte 1</w:t>
      </w:r>
    </w:p>
    <w:p w14:paraId="36993A07" w14:textId="2F53DFE2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3FC0A390" w14:textId="5C4FA992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77293335" w14:textId="029E6B0C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127D6954" w14:textId="703E774F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27740098" w14:textId="28479A77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5DFD9980" w14:textId="64F6AE45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6688870C" w14:textId="1EB1CC7A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25FE1420" w14:textId="1F56E51F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63A09367" w14:textId="2243B8A7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1B0F972B" w14:textId="4026FE73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32FC539A" w14:textId="151FFBE9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070FDFA2" w14:textId="0702EFFE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16BDA836" w14:textId="04EAD74B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40520A26" w14:textId="265C2C99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3927A66D" w14:textId="412869F5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4675A4FC" w14:textId="2A472E3E" w:rsidR="002540FC" w:rsidRPr="009C45C6" w:rsidRDefault="002540FC" w:rsidP="002540FC">
      <w:pPr>
        <w:ind w:left="-1247"/>
        <w:jc w:val="center"/>
        <w:rPr>
          <w:rFonts w:ascii="Arial" w:hAnsi="Arial" w:cs="Arial"/>
          <w:sz w:val="24"/>
          <w:szCs w:val="24"/>
        </w:rPr>
      </w:pPr>
    </w:p>
    <w:p w14:paraId="07C5BA12" w14:textId="4DBC747C" w:rsidR="002540FC" w:rsidRPr="009C45C6" w:rsidRDefault="002540FC" w:rsidP="002540FC">
      <w:pPr>
        <w:jc w:val="center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0C6797" wp14:editId="5CCD5ED8">
            <wp:extent cx="6090587" cy="3185160"/>
            <wp:effectExtent l="0" t="0" r="571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8"/>
                    <a:stretch/>
                  </pic:blipFill>
                  <pic:spPr bwMode="auto">
                    <a:xfrm>
                      <a:off x="0" y="0"/>
                      <a:ext cx="6141933" cy="32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B30D4" w14:textId="14792972" w:rsidR="00114019" w:rsidRPr="009C45C6" w:rsidRDefault="002540FC" w:rsidP="00BB3D44">
      <w:pPr>
        <w:jc w:val="center"/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Figura 4: diagrama de classes parte 2</w:t>
      </w:r>
    </w:p>
    <w:p w14:paraId="37760FC1" w14:textId="46B63DCA" w:rsidR="00114019" w:rsidRPr="009C45C6" w:rsidRDefault="00D127D0">
      <w:pPr>
        <w:pStyle w:val="Ttulo1"/>
        <w:ind w:left="360" w:hanging="360"/>
        <w:rPr>
          <w:rFonts w:cs="Arial"/>
        </w:rPr>
      </w:pPr>
      <w:bookmarkStart w:id="20" w:name="_Toc74944491"/>
      <w:r w:rsidRPr="009C45C6">
        <w:rPr>
          <w:rFonts w:cs="Arial"/>
        </w:rPr>
        <w:t>Visão da Implementação</w:t>
      </w:r>
      <w:bookmarkEnd w:id="20"/>
      <w:r w:rsidRPr="009C45C6">
        <w:rPr>
          <w:rFonts w:cs="Arial"/>
        </w:rPr>
        <w:t xml:space="preserve"> </w:t>
      </w:r>
    </w:p>
    <w:p w14:paraId="586D39E9" w14:textId="7EBE1121" w:rsidR="00876288" w:rsidRPr="009C45C6" w:rsidRDefault="00876288" w:rsidP="00876288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Pr="009C45C6">
        <w:rPr>
          <w:rFonts w:ascii="Arial" w:hAnsi="Arial" w:cs="Arial"/>
          <w:sz w:val="24"/>
          <w:szCs w:val="24"/>
        </w:rPr>
        <w:t>Bookstorage</w:t>
      </w:r>
      <w:proofErr w:type="spellEnd"/>
      <w:r w:rsidRPr="009C45C6">
        <w:rPr>
          <w:rFonts w:ascii="Arial" w:hAnsi="Arial" w:cs="Arial"/>
          <w:sz w:val="24"/>
          <w:szCs w:val="24"/>
        </w:rPr>
        <w:t xml:space="preserve"> desenvolverá com 2 camadas que servem de divisão de responsabilidades, o primeiro segue um viés de apresentação e contribuidor para a realização das regras e </w:t>
      </w:r>
      <w:r w:rsidR="007340C9" w:rsidRPr="009C45C6">
        <w:rPr>
          <w:rFonts w:ascii="Arial" w:hAnsi="Arial" w:cs="Arial"/>
          <w:sz w:val="24"/>
          <w:szCs w:val="24"/>
        </w:rPr>
        <w:t>negócio</w:t>
      </w:r>
      <w:r w:rsidRPr="009C45C6">
        <w:rPr>
          <w:rFonts w:ascii="Arial" w:hAnsi="Arial" w:cs="Arial"/>
          <w:sz w:val="24"/>
          <w:szCs w:val="24"/>
        </w:rPr>
        <w:t xml:space="preserve">, o segundo contém responsabilidades de objetos contendo atributos para salvar dados e métodos para </w:t>
      </w:r>
      <w:proofErr w:type="gramStart"/>
      <w:r w:rsidRPr="009C45C6">
        <w:rPr>
          <w:rFonts w:ascii="Arial" w:hAnsi="Arial" w:cs="Arial"/>
          <w:sz w:val="24"/>
          <w:szCs w:val="24"/>
        </w:rPr>
        <w:t>acessa-los</w:t>
      </w:r>
      <w:proofErr w:type="gramEnd"/>
      <w:r w:rsidRPr="009C45C6">
        <w:rPr>
          <w:rFonts w:ascii="Arial" w:hAnsi="Arial" w:cs="Arial"/>
          <w:sz w:val="24"/>
          <w:szCs w:val="24"/>
        </w:rPr>
        <w:t>.</w:t>
      </w:r>
    </w:p>
    <w:p w14:paraId="2AF25583" w14:textId="77777777" w:rsidR="00876288" w:rsidRPr="009C45C6" w:rsidRDefault="00876288" w:rsidP="00876288">
      <w:pPr>
        <w:rPr>
          <w:rFonts w:ascii="Arial" w:hAnsi="Arial" w:cs="Arial"/>
          <w:sz w:val="24"/>
          <w:szCs w:val="24"/>
        </w:rPr>
      </w:pPr>
    </w:p>
    <w:p w14:paraId="6513A281" w14:textId="77777777" w:rsidR="00114019" w:rsidRPr="009C45C6" w:rsidRDefault="00D127D0">
      <w:pPr>
        <w:pStyle w:val="Ttulo2"/>
        <w:rPr>
          <w:rFonts w:cs="Arial"/>
          <w:sz w:val="24"/>
          <w:szCs w:val="24"/>
        </w:rPr>
      </w:pPr>
      <w:bookmarkStart w:id="21" w:name="_Toc74944492"/>
      <w:r w:rsidRPr="009C45C6">
        <w:rPr>
          <w:rFonts w:cs="Arial"/>
          <w:sz w:val="24"/>
          <w:szCs w:val="24"/>
        </w:rPr>
        <w:t>Camadas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76288" w:rsidRPr="009C45C6" w14:paraId="71968000" w14:textId="77777777" w:rsidTr="00876288">
        <w:tc>
          <w:tcPr>
            <w:tcW w:w="2263" w:type="dxa"/>
            <w:shd w:val="clear" w:color="auto" w:fill="C5E0B3" w:themeFill="accent6" w:themeFillTint="66"/>
          </w:tcPr>
          <w:p w14:paraId="3761129D" w14:textId="1AE66EC0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Camada</w:t>
            </w:r>
          </w:p>
        </w:tc>
        <w:tc>
          <w:tcPr>
            <w:tcW w:w="7087" w:type="dxa"/>
            <w:shd w:val="clear" w:color="auto" w:fill="C5E0B3" w:themeFill="accent6" w:themeFillTint="66"/>
          </w:tcPr>
          <w:p w14:paraId="2213EDCC" w14:textId="51CFF443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76288" w:rsidRPr="009C45C6" w14:paraId="4497FEF7" w14:textId="77777777" w:rsidTr="00876288">
        <w:tc>
          <w:tcPr>
            <w:tcW w:w="2263" w:type="dxa"/>
          </w:tcPr>
          <w:p w14:paraId="35B9787C" w14:textId="50A6B33E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Controle</w:t>
            </w:r>
          </w:p>
        </w:tc>
        <w:tc>
          <w:tcPr>
            <w:tcW w:w="7087" w:type="dxa"/>
          </w:tcPr>
          <w:p w14:paraId="275009E3" w14:textId="19A33683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 xml:space="preserve">Essa camada contém as funções que tratarão das regras de negócio e servirão também para </w:t>
            </w:r>
            <w:r w:rsidR="009C45C6" w:rsidRPr="009C45C6">
              <w:rPr>
                <w:rFonts w:ascii="Arial" w:hAnsi="Arial" w:cs="Arial"/>
                <w:sz w:val="24"/>
                <w:szCs w:val="24"/>
              </w:rPr>
              <w:t>receber e devolver dados dos usuários.</w:t>
            </w:r>
          </w:p>
        </w:tc>
      </w:tr>
      <w:tr w:rsidR="00876288" w:rsidRPr="009C45C6" w14:paraId="1ED7E255" w14:textId="77777777" w:rsidTr="00876288">
        <w:tc>
          <w:tcPr>
            <w:tcW w:w="2263" w:type="dxa"/>
          </w:tcPr>
          <w:p w14:paraId="1BDA7274" w14:textId="4F1C98CE" w:rsidR="00876288" w:rsidRPr="009C45C6" w:rsidRDefault="00876288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  <w:tc>
          <w:tcPr>
            <w:tcW w:w="7087" w:type="dxa"/>
          </w:tcPr>
          <w:p w14:paraId="26657F78" w14:textId="78D30D5E" w:rsidR="00876288" w:rsidRPr="009C45C6" w:rsidRDefault="009C45C6" w:rsidP="008762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5C6">
              <w:rPr>
                <w:rFonts w:ascii="Arial" w:hAnsi="Arial" w:cs="Arial"/>
                <w:sz w:val="24"/>
                <w:szCs w:val="24"/>
              </w:rPr>
              <w:t xml:space="preserve">A camada model terá a definição de quais </w:t>
            </w:r>
            <w:proofErr w:type="spellStart"/>
            <w:r w:rsidRPr="009C45C6">
              <w:rPr>
                <w:rFonts w:ascii="Arial" w:hAnsi="Arial" w:cs="Arial"/>
                <w:sz w:val="24"/>
                <w:szCs w:val="24"/>
              </w:rPr>
              <w:t>será</w:t>
            </w:r>
            <w:proofErr w:type="spellEnd"/>
            <w:r w:rsidRPr="009C45C6">
              <w:rPr>
                <w:rFonts w:ascii="Arial" w:hAnsi="Arial" w:cs="Arial"/>
                <w:sz w:val="24"/>
                <w:szCs w:val="24"/>
              </w:rPr>
              <w:t xml:space="preserve"> os dados trabalhados e persistido durante o programa</w:t>
            </w:r>
          </w:p>
        </w:tc>
      </w:tr>
    </w:tbl>
    <w:p w14:paraId="75EFF037" w14:textId="77777777" w:rsidR="00114019" w:rsidRPr="009C45C6" w:rsidRDefault="00114019">
      <w:pPr>
        <w:rPr>
          <w:rFonts w:ascii="Arial" w:hAnsi="Arial" w:cs="Arial"/>
          <w:sz w:val="24"/>
          <w:szCs w:val="24"/>
        </w:rPr>
      </w:pPr>
    </w:p>
    <w:p w14:paraId="74DF37A3" w14:textId="0AED18F5" w:rsidR="00114019" w:rsidRPr="009C45C6" w:rsidRDefault="00D127D0">
      <w:pPr>
        <w:pStyle w:val="Ttulo1"/>
        <w:ind w:left="360" w:hanging="360"/>
        <w:rPr>
          <w:rFonts w:cs="Arial"/>
        </w:rPr>
      </w:pPr>
      <w:bookmarkStart w:id="22" w:name="_Toc74944493"/>
      <w:r w:rsidRPr="009C45C6">
        <w:rPr>
          <w:rFonts w:cs="Arial"/>
        </w:rPr>
        <w:t>Tamanho e Desempenho</w:t>
      </w:r>
      <w:bookmarkEnd w:id="22"/>
      <w:r w:rsidRPr="009C45C6">
        <w:rPr>
          <w:rFonts w:cs="Arial"/>
        </w:rPr>
        <w:t xml:space="preserve"> </w:t>
      </w:r>
    </w:p>
    <w:p w14:paraId="44E31837" w14:textId="12BB29E5" w:rsidR="00E87952" w:rsidRPr="009C45C6" w:rsidRDefault="0065204F" w:rsidP="00E8795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>Os desempenhos</w:t>
      </w:r>
      <w:r w:rsidR="00E87952" w:rsidRPr="009C45C6">
        <w:rPr>
          <w:rFonts w:ascii="Arial" w:hAnsi="Arial" w:cs="Arial"/>
          <w:sz w:val="24"/>
          <w:szCs w:val="24"/>
        </w:rPr>
        <w:t xml:space="preserve"> que o </w:t>
      </w:r>
      <w:proofErr w:type="spellStart"/>
      <w:r w:rsidRPr="009C45C6">
        <w:rPr>
          <w:rFonts w:ascii="Arial" w:hAnsi="Arial" w:cs="Arial"/>
          <w:sz w:val="24"/>
          <w:szCs w:val="24"/>
        </w:rPr>
        <w:t>Bookstorage</w:t>
      </w:r>
      <w:proofErr w:type="spellEnd"/>
      <w:r w:rsidR="00E87952" w:rsidRPr="009C45C6">
        <w:rPr>
          <w:rFonts w:ascii="Arial" w:hAnsi="Arial" w:cs="Arial"/>
          <w:sz w:val="24"/>
          <w:szCs w:val="24"/>
        </w:rPr>
        <w:t xml:space="preserve"> deve conter estão descritos nos requisitos </w:t>
      </w:r>
      <w:r w:rsidR="00876288" w:rsidRPr="009C45C6">
        <w:rPr>
          <w:rFonts w:ascii="Arial" w:hAnsi="Arial" w:cs="Arial"/>
          <w:sz w:val="24"/>
          <w:szCs w:val="24"/>
        </w:rPr>
        <w:t>abaixo</w:t>
      </w:r>
      <w:r w:rsidR="00E87952" w:rsidRPr="009C45C6">
        <w:rPr>
          <w:rFonts w:ascii="Arial" w:hAnsi="Arial" w:cs="Arial"/>
          <w:sz w:val="24"/>
          <w:szCs w:val="24"/>
        </w:rPr>
        <w:t xml:space="preserve">, estão relacionados a velocidade do sistema e </w:t>
      </w:r>
      <w:r w:rsidRPr="009C45C6">
        <w:rPr>
          <w:rFonts w:ascii="Arial" w:hAnsi="Arial" w:cs="Arial"/>
          <w:sz w:val="24"/>
          <w:szCs w:val="24"/>
        </w:rPr>
        <w:t>a capacidade de acesso. Cada requisito não funcional estabelecidos a seguir estão no documento de requisitos de software como estabelecidos nas referências.</w:t>
      </w:r>
    </w:p>
    <w:p w14:paraId="49C1CF56" w14:textId="2B3BF21B" w:rsidR="00E87952" w:rsidRPr="009C45C6" w:rsidRDefault="00E87952" w:rsidP="00E87952">
      <w:pPr>
        <w:rPr>
          <w:rFonts w:ascii="Arial" w:hAnsi="Arial" w:cs="Arial"/>
          <w:sz w:val="24"/>
          <w:szCs w:val="24"/>
        </w:rPr>
      </w:pPr>
    </w:p>
    <w:p w14:paraId="35C3C3CF" w14:textId="6B4810C7" w:rsidR="00E87952" w:rsidRPr="009C45C6" w:rsidRDefault="00E87952" w:rsidP="00E8795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>RNF</w:t>
      </w:r>
      <w:r w:rsidR="00EB5044" w:rsidRPr="009C45C6">
        <w:rPr>
          <w:rFonts w:ascii="Arial" w:hAnsi="Arial" w:cs="Arial"/>
          <w:b/>
          <w:bCs/>
          <w:sz w:val="24"/>
          <w:szCs w:val="24"/>
        </w:rPr>
        <w:t>05</w:t>
      </w:r>
      <w:r w:rsidR="0065204F" w:rsidRPr="009C45C6">
        <w:rPr>
          <w:rFonts w:ascii="Arial" w:hAnsi="Arial" w:cs="Arial"/>
          <w:b/>
          <w:bCs/>
          <w:sz w:val="24"/>
          <w:szCs w:val="24"/>
        </w:rPr>
        <w:t>:</w:t>
      </w:r>
      <w:r w:rsidRPr="009C45C6">
        <w:rPr>
          <w:rFonts w:ascii="Arial" w:hAnsi="Arial" w:cs="Arial"/>
          <w:sz w:val="24"/>
          <w:szCs w:val="24"/>
        </w:rPr>
        <w:t xml:space="preserve"> </w:t>
      </w:r>
      <w:r w:rsidR="0065204F" w:rsidRPr="009C45C6">
        <w:rPr>
          <w:rFonts w:ascii="Arial" w:hAnsi="Arial" w:cs="Arial"/>
          <w:sz w:val="24"/>
          <w:szCs w:val="24"/>
        </w:rPr>
        <w:t>O sistema</w:t>
      </w:r>
      <w:r w:rsidRPr="009C45C6">
        <w:rPr>
          <w:rFonts w:ascii="Arial" w:hAnsi="Arial" w:cs="Arial"/>
          <w:sz w:val="24"/>
          <w:szCs w:val="24"/>
        </w:rPr>
        <w:t xml:space="preserve"> deverá retornar o resultado no tempo médio de 1 segundos podendo chegar no máximo 3 segundos para concluir </w:t>
      </w:r>
      <w:r w:rsidR="00EB5044" w:rsidRPr="009C45C6">
        <w:rPr>
          <w:rFonts w:ascii="Arial" w:hAnsi="Arial" w:cs="Arial"/>
          <w:sz w:val="24"/>
          <w:szCs w:val="24"/>
        </w:rPr>
        <w:t>o tempo de resposta.</w:t>
      </w:r>
    </w:p>
    <w:p w14:paraId="42D4E965" w14:textId="77777777" w:rsidR="0065204F" w:rsidRPr="009C45C6" w:rsidRDefault="0065204F" w:rsidP="00E87952">
      <w:pPr>
        <w:rPr>
          <w:rFonts w:ascii="Arial" w:hAnsi="Arial" w:cs="Arial"/>
          <w:sz w:val="24"/>
          <w:szCs w:val="24"/>
        </w:rPr>
      </w:pPr>
    </w:p>
    <w:p w14:paraId="4C806285" w14:textId="7412D167" w:rsidR="0065204F" w:rsidRPr="009C45C6" w:rsidRDefault="0065204F" w:rsidP="00E87952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>RNF</w:t>
      </w:r>
      <w:r w:rsidR="00EB5044" w:rsidRPr="009C45C6">
        <w:rPr>
          <w:rFonts w:ascii="Arial" w:hAnsi="Arial" w:cs="Arial"/>
          <w:b/>
          <w:bCs/>
          <w:sz w:val="24"/>
          <w:szCs w:val="24"/>
        </w:rPr>
        <w:t>04</w:t>
      </w:r>
      <w:r w:rsidRPr="009C45C6">
        <w:rPr>
          <w:rFonts w:ascii="Arial" w:hAnsi="Arial" w:cs="Arial"/>
          <w:sz w:val="24"/>
          <w:szCs w:val="24"/>
        </w:rPr>
        <w:t xml:space="preserve"> O sistema deverá suportar 100 (cem) usuários acessando ao mesmo tempo </w:t>
      </w:r>
      <w:r w:rsidRPr="009C45C6">
        <w:rPr>
          <w:rFonts w:ascii="Arial" w:hAnsi="Arial" w:cs="Arial"/>
          <w:sz w:val="24"/>
          <w:szCs w:val="24"/>
        </w:rPr>
        <w:lastRenderedPageBreak/>
        <w:t>sem mostra perca em sua velocidade, tempo de resposta em suas operações.</w:t>
      </w:r>
    </w:p>
    <w:p w14:paraId="1C1CF581" w14:textId="07E8A9F2" w:rsidR="00114019" w:rsidRPr="009C45C6" w:rsidRDefault="00D127D0">
      <w:pPr>
        <w:pStyle w:val="Ttulo1"/>
        <w:ind w:left="360" w:hanging="360"/>
        <w:rPr>
          <w:rFonts w:cs="Arial"/>
        </w:rPr>
      </w:pPr>
      <w:bookmarkStart w:id="23" w:name="_Toc74944494"/>
      <w:r w:rsidRPr="009C45C6">
        <w:rPr>
          <w:rFonts w:cs="Arial"/>
        </w:rPr>
        <w:t>Qualidade</w:t>
      </w:r>
      <w:bookmarkEnd w:id="23"/>
      <w:r w:rsidRPr="009C45C6">
        <w:rPr>
          <w:rFonts w:cs="Arial"/>
        </w:rPr>
        <w:t xml:space="preserve"> </w:t>
      </w:r>
    </w:p>
    <w:p w14:paraId="03CC6E00" w14:textId="70413C48" w:rsidR="0065204F" w:rsidRPr="009C45C6" w:rsidRDefault="0065204F" w:rsidP="0065204F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sz w:val="24"/>
          <w:szCs w:val="24"/>
        </w:rPr>
        <w:t xml:space="preserve">As qualidades que o sistema deve conter estão descritos </w:t>
      </w:r>
      <w:proofErr w:type="gramStart"/>
      <w:r w:rsidRPr="009C45C6">
        <w:rPr>
          <w:rFonts w:ascii="Arial" w:hAnsi="Arial" w:cs="Arial"/>
          <w:sz w:val="24"/>
          <w:szCs w:val="24"/>
        </w:rPr>
        <w:t>a baixo</w:t>
      </w:r>
      <w:proofErr w:type="gramEnd"/>
      <w:r w:rsidRPr="009C45C6">
        <w:rPr>
          <w:rFonts w:ascii="Arial" w:hAnsi="Arial" w:cs="Arial"/>
          <w:sz w:val="24"/>
          <w:szCs w:val="24"/>
        </w:rPr>
        <w:t>, onde estão estabelecidos no documento de requisitos de software, como apresentadas na seção de referências deste documento.</w:t>
      </w:r>
    </w:p>
    <w:p w14:paraId="11B27984" w14:textId="77777777" w:rsidR="0065204F" w:rsidRPr="009C45C6" w:rsidRDefault="0065204F" w:rsidP="0065204F">
      <w:pPr>
        <w:rPr>
          <w:rFonts w:ascii="Arial" w:hAnsi="Arial" w:cs="Arial"/>
          <w:sz w:val="24"/>
          <w:szCs w:val="24"/>
        </w:rPr>
      </w:pPr>
    </w:p>
    <w:p w14:paraId="6FAE57A2" w14:textId="12A628D3" w:rsidR="0065204F" w:rsidRPr="009C45C6" w:rsidRDefault="0065204F" w:rsidP="0065204F">
      <w:pPr>
        <w:rPr>
          <w:rFonts w:ascii="Arial" w:hAnsi="Arial" w:cs="Arial"/>
          <w:sz w:val="24"/>
          <w:szCs w:val="24"/>
        </w:rPr>
      </w:pPr>
      <w:r w:rsidRPr="009C45C6">
        <w:rPr>
          <w:rFonts w:ascii="Arial" w:hAnsi="Arial" w:cs="Arial"/>
          <w:b/>
          <w:bCs/>
          <w:sz w:val="24"/>
          <w:szCs w:val="24"/>
        </w:rPr>
        <w:t>RNF</w:t>
      </w:r>
      <w:r w:rsidR="00EB5044" w:rsidRPr="009C45C6">
        <w:rPr>
          <w:rFonts w:ascii="Arial" w:hAnsi="Arial" w:cs="Arial"/>
          <w:b/>
          <w:bCs/>
          <w:sz w:val="24"/>
          <w:szCs w:val="24"/>
        </w:rPr>
        <w:t>06:</w:t>
      </w:r>
      <w:r w:rsidRPr="009C45C6">
        <w:rPr>
          <w:rFonts w:ascii="Arial" w:hAnsi="Arial" w:cs="Arial"/>
          <w:sz w:val="24"/>
          <w:szCs w:val="24"/>
        </w:rPr>
        <w:t xml:space="preserve"> O sistema deverá ser desenvolvido em JAVA.</w:t>
      </w:r>
    </w:p>
    <w:p w14:paraId="1E0303B9" w14:textId="03CB9B15" w:rsidR="004A3E98" w:rsidRPr="009C45C6" w:rsidRDefault="004A3E98" w:rsidP="007E7816">
      <w:pPr>
        <w:pStyle w:val="InfoBlue"/>
        <w:rPr>
          <w:rFonts w:ascii="Arial" w:hAnsi="Arial" w:cs="Arial"/>
          <w:sz w:val="24"/>
          <w:szCs w:val="24"/>
        </w:rPr>
      </w:pPr>
    </w:p>
    <w:sectPr w:rsidR="004A3E98" w:rsidRPr="009C45C6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299B" w14:textId="77777777" w:rsidR="00B326DB" w:rsidRDefault="00B326DB">
      <w:pPr>
        <w:spacing w:line="240" w:lineRule="auto"/>
      </w:pPr>
      <w:r>
        <w:separator/>
      </w:r>
    </w:p>
  </w:endnote>
  <w:endnote w:type="continuationSeparator" w:id="0">
    <w:p w14:paraId="41034315" w14:textId="77777777" w:rsidR="00B326DB" w:rsidRDefault="00B32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4019" w14:paraId="3ACFC2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F90C2A" w14:textId="77777777" w:rsidR="00114019" w:rsidRDefault="00D127D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549C86" w14:textId="7DF325F9" w:rsidR="00114019" w:rsidRDefault="00D127D0">
          <w:pPr>
            <w:jc w:val="center"/>
          </w:pPr>
          <w:r>
            <w:sym w:font="Symbol" w:char="F0D3"/>
          </w:r>
          <w:r w:rsidR="005F7897">
            <w:t>Engenharia de Software II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40C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057E6C" w14:textId="77777777" w:rsidR="00114019" w:rsidRDefault="00D127D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proofErr w:type="spellStart"/>
          <w:r>
            <w:rPr>
              <w:rStyle w:val="Nmerodepgina"/>
            </w:rPr>
            <w:t>of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4F64F34D" w14:textId="77777777" w:rsidR="00114019" w:rsidRDefault="001140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793D" w14:textId="77777777" w:rsidR="00B326DB" w:rsidRDefault="00B326DB">
      <w:pPr>
        <w:spacing w:line="240" w:lineRule="auto"/>
      </w:pPr>
      <w:r>
        <w:separator/>
      </w:r>
    </w:p>
  </w:footnote>
  <w:footnote w:type="continuationSeparator" w:id="0">
    <w:p w14:paraId="309ECF1A" w14:textId="77777777" w:rsidR="00B326DB" w:rsidRDefault="00B32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7F9E" w14:textId="77777777" w:rsidR="00114019" w:rsidRDefault="00114019">
    <w:pPr>
      <w:rPr>
        <w:sz w:val="24"/>
        <w:szCs w:val="24"/>
      </w:rPr>
    </w:pPr>
  </w:p>
  <w:p w14:paraId="0F47B16F" w14:textId="77777777" w:rsidR="00114019" w:rsidRDefault="00114019">
    <w:pPr>
      <w:pBdr>
        <w:top w:val="single" w:sz="6" w:space="1" w:color="auto"/>
      </w:pBdr>
      <w:rPr>
        <w:sz w:val="24"/>
        <w:szCs w:val="24"/>
      </w:rPr>
    </w:pPr>
  </w:p>
  <w:p w14:paraId="4C6EAB6B" w14:textId="34CF4C28" w:rsidR="00114019" w:rsidRDefault="007340C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II</w:t>
    </w:r>
  </w:p>
  <w:p w14:paraId="4CB2F546" w14:textId="77777777" w:rsidR="00114019" w:rsidRDefault="00114019">
    <w:pPr>
      <w:pBdr>
        <w:bottom w:val="single" w:sz="6" w:space="1" w:color="auto"/>
      </w:pBdr>
      <w:jc w:val="right"/>
      <w:rPr>
        <w:sz w:val="24"/>
        <w:szCs w:val="24"/>
      </w:rPr>
    </w:pPr>
  </w:p>
  <w:p w14:paraId="08784A43" w14:textId="77777777" w:rsidR="00114019" w:rsidRDefault="001140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4019" w14:paraId="41BAD0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88727E" w14:textId="191E255F" w:rsidR="00114019" w:rsidRDefault="009C45C6">
          <w:proofErr w:type="spellStart"/>
          <w:r>
            <w:t>Bookstorage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9D4708" w14:textId="77777777" w:rsidR="00114019" w:rsidRDefault="00D127D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114019" w14:paraId="0D65B5A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CE5940" w14:textId="77777777" w:rsidR="00114019" w:rsidRDefault="00D127D0">
          <w:fldSimple w:instr=" TITLE  \* MERGEFORMAT ">
            <w:r w:rsidR="004A3E98">
              <w:t>Documento de Arquitetura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42C3FE" w14:textId="2B5E3CE2" w:rsidR="00114019" w:rsidRDefault="00D127D0">
          <w:r>
            <w:t xml:space="preserve">  Date:  </w:t>
          </w:r>
          <w:r w:rsidR="009C45C6">
            <w:t>18/06/2021</w:t>
          </w:r>
        </w:p>
      </w:tc>
    </w:tr>
    <w:tr w:rsidR="00114019" w14:paraId="37D94C5F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67AFF" w14:textId="687B5EE1" w:rsidR="00114019" w:rsidRDefault="00114019"/>
      </w:tc>
    </w:tr>
  </w:tbl>
  <w:p w14:paraId="2653BA25" w14:textId="77777777" w:rsidR="00114019" w:rsidRDefault="001140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52A2B"/>
    <w:multiLevelType w:val="multilevel"/>
    <w:tmpl w:val="F71446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98"/>
    <w:rsid w:val="00010E07"/>
    <w:rsid w:val="00114019"/>
    <w:rsid w:val="002540FC"/>
    <w:rsid w:val="002A28D7"/>
    <w:rsid w:val="00375E2F"/>
    <w:rsid w:val="004A3E98"/>
    <w:rsid w:val="0050369B"/>
    <w:rsid w:val="005C3462"/>
    <w:rsid w:val="005C388D"/>
    <w:rsid w:val="005F7897"/>
    <w:rsid w:val="0065204F"/>
    <w:rsid w:val="007340C9"/>
    <w:rsid w:val="007571A2"/>
    <w:rsid w:val="007E7816"/>
    <w:rsid w:val="00876288"/>
    <w:rsid w:val="009C45C6"/>
    <w:rsid w:val="009D553A"/>
    <w:rsid w:val="00A70C97"/>
    <w:rsid w:val="00A964FB"/>
    <w:rsid w:val="00AF495A"/>
    <w:rsid w:val="00B326DB"/>
    <w:rsid w:val="00BB3D44"/>
    <w:rsid w:val="00CA3B50"/>
    <w:rsid w:val="00D127D0"/>
    <w:rsid w:val="00E87952"/>
    <w:rsid w:val="00EB5044"/>
    <w:rsid w:val="00FC32D2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B54F"/>
  <w15:chartTrackingRefBased/>
  <w15:docId w15:val="{71C0BE2C-706C-4626-960D-9DD03658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E7816"/>
    <w:pPr>
      <w:spacing w:after="120"/>
      <w:ind w:left="720"/>
    </w:pPr>
    <w:rPr>
      <w:b/>
      <w:bCs/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2A2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9C45C6"/>
    <w:rPr>
      <w:rFonts w:ascii="Arial" w:hAnsi="Arial"/>
      <w:b/>
      <w:bCs/>
      <w:snapToGrid w:val="0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rsid w:val="009C45C6"/>
    <w:rPr>
      <w:rFonts w:ascii="Arial" w:hAnsi="Arial"/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Trabalho%20final\trabalho_ES2_ADM_Comercio_Virtual\analise-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AB44-B035-4301-90F0-4E4B8A14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400</TotalTime>
  <Pages>10</Pages>
  <Words>1068</Words>
  <Characters>5768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cliente</dc:creator>
  <cp:keywords/>
  <dc:description/>
  <cp:lastModifiedBy>DANIEL LUCAS DE ALMEIDA</cp:lastModifiedBy>
  <cp:revision>13</cp:revision>
  <dcterms:created xsi:type="dcterms:W3CDTF">2021-06-18T17:26:00Z</dcterms:created>
  <dcterms:modified xsi:type="dcterms:W3CDTF">2021-06-19T00:35:00Z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