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D272" w14:textId="73832658" w:rsidR="00366FFC" w:rsidRDefault="00A63FA1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proofErr w:type="spellStart"/>
      <w:r w:rsidR="00115B7A">
        <w:rPr>
          <w:lang w:val="pt-BR"/>
        </w:rPr>
        <w:t>BookStorage</w:t>
      </w:r>
      <w:proofErr w:type="spellEnd"/>
      <w:r>
        <w:rPr>
          <w:lang w:val="pt-BR"/>
        </w:rPr>
        <w:fldChar w:fldCharType="end"/>
      </w:r>
    </w:p>
    <w:p w14:paraId="70562518" w14:textId="77777777" w:rsidR="00366FFC" w:rsidRDefault="00A63FA1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FD402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33DA0713" w14:textId="77777777" w:rsidR="00366FFC" w:rsidRDefault="00366FFC">
      <w:pPr>
        <w:pStyle w:val="Ttulo"/>
        <w:jc w:val="right"/>
        <w:rPr>
          <w:lang w:val="pt-BR"/>
        </w:rPr>
      </w:pPr>
    </w:p>
    <w:p w14:paraId="4E4E3965" w14:textId="77777777" w:rsidR="00366FFC" w:rsidRDefault="00A63FA1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29FCBB33" w14:textId="77777777" w:rsidR="00366FFC" w:rsidRDefault="00366FFC">
      <w:pPr>
        <w:pStyle w:val="Ttulo"/>
        <w:rPr>
          <w:sz w:val="28"/>
          <w:szCs w:val="28"/>
          <w:lang w:val="pt-BR"/>
        </w:rPr>
      </w:pPr>
    </w:p>
    <w:p w14:paraId="5FA64F65" w14:textId="77777777" w:rsidR="00366FFC" w:rsidRDefault="00366FFC">
      <w:pPr>
        <w:rPr>
          <w:lang w:val="pt-BR"/>
        </w:rPr>
      </w:pPr>
    </w:p>
    <w:p w14:paraId="6F5B5D69" w14:textId="23F450A2" w:rsidR="00366FFC" w:rsidRDefault="00A63FA1" w:rsidP="00115B7A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14:paraId="1F1B7D55" w14:textId="77777777" w:rsidR="00366FFC" w:rsidRDefault="00366FFC">
      <w:pPr>
        <w:rPr>
          <w:lang w:val="pt-BR"/>
        </w:rPr>
        <w:sectPr w:rsidR="00366FF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CA3E6D7" w14:textId="77777777" w:rsidR="00366FFC" w:rsidRDefault="00A63FA1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66FFC" w14:paraId="5A04ADD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BB274" w14:textId="77777777" w:rsidR="00366FFC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9D8CB" w14:textId="77777777" w:rsidR="00366FFC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EB69F" w14:textId="77777777" w:rsidR="00366FFC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0A131" w14:textId="77777777" w:rsidR="00366FFC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66FFC" w14:paraId="539F455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D13AE" w14:textId="039859FE" w:rsidR="00366FFC" w:rsidRDefault="00115B7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30</w:t>
            </w:r>
            <w:r w:rsidR="00A63FA1">
              <w:rPr>
                <w:lang w:val="pt-BR"/>
              </w:rPr>
              <w:t>/</w:t>
            </w:r>
            <w:r>
              <w:rPr>
                <w:lang w:val="pt-BR"/>
              </w:rPr>
              <w:t>05</w:t>
            </w:r>
            <w:r w:rsidR="00A63FA1">
              <w:rPr>
                <w:lang w:val="pt-BR"/>
              </w:rPr>
              <w:t>/</w:t>
            </w:r>
            <w:r>
              <w:rPr>
                <w:lang w:val="pt-BR"/>
              </w:rPr>
              <w:t>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8AB24" w14:textId="1AA306C6" w:rsidR="00366FFC" w:rsidRDefault="00115B7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A4F01" w14:textId="0AA08BEF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5D73E" w14:textId="32623653" w:rsidR="00366FFC" w:rsidRDefault="00115B7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Daniel Lucas de Almeida</w:t>
            </w:r>
          </w:p>
        </w:tc>
      </w:tr>
      <w:tr w:rsidR="00366FFC" w14:paraId="087CD2B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49A1D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90D26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A30A2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8C224" w14:textId="77777777" w:rsidR="00366FFC" w:rsidRDefault="00366FFC">
            <w:pPr>
              <w:pStyle w:val="Tabletext"/>
              <w:rPr>
                <w:lang w:val="pt-BR"/>
              </w:rPr>
            </w:pPr>
          </w:p>
        </w:tc>
      </w:tr>
      <w:tr w:rsidR="00366FFC" w14:paraId="74C3A26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BB48E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A86C6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135F1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F3A7D" w14:textId="77777777" w:rsidR="00366FFC" w:rsidRDefault="00366FFC">
            <w:pPr>
              <w:pStyle w:val="Tabletext"/>
              <w:rPr>
                <w:lang w:val="pt-BR"/>
              </w:rPr>
            </w:pPr>
          </w:p>
        </w:tc>
      </w:tr>
      <w:tr w:rsidR="00366FFC" w14:paraId="34261E9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93C55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C3B4D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C028A" w14:textId="77777777" w:rsidR="00366FFC" w:rsidRDefault="00366FF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A54DA" w14:textId="77777777" w:rsidR="00366FFC" w:rsidRDefault="00366FFC">
            <w:pPr>
              <w:pStyle w:val="Tabletext"/>
              <w:rPr>
                <w:lang w:val="pt-BR"/>
              </w:rPr>
            </w:pPr>
          </w:p>
        </w:tc>
      </w:tr>
    </w:tbl>
    <w:p w14:paraId="35714AC5" w14:textId="77777777" w:rsidR="00366FFC" w:rsidRDefault="00366FFC">
      <w:pPr>
        <w:rPr>
          <w:lang w:val="pt-BR"/>
        </w:rPr>
      </w:pPr>
    </w:p>
    <w:p w14:paraId="564E4A52" w14:textId="77777777" w:rsidR="00366FFC" w:rsidRDefault="00A63FA1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4E1E8F41" w14:textId="505B2EE9" w:rsidR="00426437" w:rsidRDefault="00A63FA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426437" w:rsidRPr="00E43833">
        <w:rPr>
          <w:rFonts w:cs="Arial"/>
          <w:noProof/>
          <w:lang w:val="pt-BR"/>
        </w:rPr>
        <w:t>1.</w:t>
      </w:r>
      <w:r w:rsidR="0042643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426437" w:rsidRPr="00E43833">
        <w:rPr>
          <w:rFonts w:cs="Arial"/>
          <w:noProof/>
          <w:lang w:val="pt-BR"/>
        </w:rPr>
        <w:t>Introdução</w:t>
      </w:r>
      <w:r w:rsidR="00426437">
        <w:rPr>
          <w:noProof/>
        </w:rPr>
        <w:tab/>
      </w:r>
      <w:r w:rsidR="00426437">
        <w:rPr>
          <w:noProof/>
        </w:rPr>
        <w:fldChar w:fldCharType="begin"/>
      </w:r>
      <w:r w:rsidR="00426437">
        <w:rPr>
          <w:noProof/>
        </w:rPr>
        <w:instrText xml:space="preserve"> PAGEREF _Toc74871912 \h </w:instrText>
      </w:r>
      <w:r w:rsidR="00426437">
        <w:rPr>
          <w:noProof/>
        </w:rPr>
      </w:r>
      <w:r w:rsidR="00426437">
        <w:rPr>
          <w:noProof/>
        </w:rPr>
        <w:fldChar w:fldCharType="separate"/>
      </w:r>
      <w:r w:rsidR="00426437">
        <w:rPr>
          <w:noProof/>
        </w:rPr>
        <w:t>4</w:t>
      </w:r>
      <w:r w:rsidR="00426437">
        <w:rPr>
          <w:noProof/>
        </w:rPr>
        <w:fldChar w:fldCharType="end"/>
      </w:r>
    </w:p>
    <w:p w14:paraId="056A8C41" w14:textId="5178DEEB" w:rsidR="00426437" w:rsidRDefault="0042643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43833">
        <w:rPr>
          <w:rFonts w:cs="Arial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43833">
        <w:rPr>
          <w:rFonts w:cs="Arial"/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_Toc74871913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9352B5" w14:textId="5275D495" w:rsidR="00426437" w:rsidRDefault="0042643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43833">
        <w:rPr>
          <w:rFonts w:cs="Arial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43833">
        <w:rPr>
          <w:rFonts w:cs="Arial"/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_Toc74871914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D8D354" w14:textId="2D4BC700" w:rsidR="00426437" w:rsidRDefault="0042643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43833">
        <w:rPr>
          <w:rFonts w:cs="Arial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43833">
        <w:rPr>
          <w:rFonts w:cs="Arial"/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_Toc74871915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3014BC" w14:textId="3E3797A8" w:rsidR="00426437" w:rsidRDefault="0042643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43833">
        <w:rPr>
          <w:rFonts w:cs="Arial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43833">
        <w:rPr>
          <w:rFonts w:cs="Arial"/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_Toc74871916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983441" w14:textId="6E98B1FD" w:rsidR="00426437" w:rsidRDefault="0042643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43833">
        <w:rPr>
          <w:rFonts w:cs="Arial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43833">
        <w:rPr>
          <w:rFonts w:cs="Arial"/>
          <w:noProof/>
          <w:lang w:val="pt-BR"/>
        </w:rPr>
        <w:t>Cadastro de livros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_Toc74871917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199826" w14:textId="4548D770" w:rsidR="00426437" w:rsidRDefault="0042643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43833">
        <w:rPr>
          <w:rFonts w:cs="Arial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43833">
        <w:rPr>
          <w:rFonts w:cs="Arial"/>
          <w:noProof/>
          <w:lang w:val="pt-BR"/>
        </w:rPr>
        <w:t>Gerenciar 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_Toc74871918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EED16F" w14:textId="761EBD98" w:rsidR="00426437" w:rsidRDefault="0042643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43833">
        <w:rPr>
          <w:rFonts w:cs="Arial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43833">
        <w:rPr>
          <w:rFonts w:cs="Arial"/>
          <w:noProof/>
          <w:lang w:val="pt-BR"/>
        </w:rPr>
        <w:t>Gerenciador de 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_Toc74871919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E54AE5" w14:textId="5A9A722B" w:rsidR="00426437" w:rsidRDefault="0042643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43833">
        <w:rPr>
          <w:rFonts w:cs="Arial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43833">
        <w:rPr>
          <w:rFonts w:cs="Arial"/>
          <w:noProof/>
          <w:lang w:val="pt-BR"/>
        </w:rPr>
        <w:t>Cadastro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_Toc74871920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2C9389" w14:textId="0E76F62E" w:rsidR="00366FFC" w:rsidRDefault="00A63FA1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FD402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02249EF4" w14:textId="22565F73" w:rsidR="00366FFC" w:rsidRPr="0055419A" w:rsidRDefault="00A63FA1">
      <w:pPr>
        <w:pStyle w:val="Ttulo1"/>
        <w:ind w:left="1080" w:hanging="360"/>
        <w:rPr>
          <w:rFonts w:cs="Arial"/>
          <w:lang w:val="pt-BR"/>
        </w:rPr>
      </w:pPr>
      <w:bookmarkStart w:id="0" w:name="_Toc456600917"/>
      <w:bookmarkStart w:id="1" w:name="_Toc456598586"/>
      <w:bookmarkStart w:id="2" w:name="_Toc74871912"/>
      <w:r w:rsidRPr="0055419A">
        <w:rPr>
          <w:rFonts w:cs="Arial"/>
          <w:lang w:val="pt-BR"/>
        </w:rPr>
        <w:t>Introdução</w:t>
      </w:r>
      <w:bookmarkEnd w:id="0"/>
      <w:bookmarkEnd w:id="1"/>
      <w:bookmarkEnd w:id="2"/>
    </w:p>
    <w:p w14:paraId="6698783F" w14:textId="581FA7AC" w:rsidR="00540AF4" w:rsidRPr="0055419A" w:rsidRDefault="00540AF4" w:rsidP="00540AF4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 xml:space="preserve">Este documento especifica as regras </w:t>
      </w:r>
      <w:r w:rsidR="00D77016" w:rsidRPr="0055419A">
        <w:rPr>
          <w:rFonts w:ascii="Arial" w:hAnsi="Arial" w:cs="Arial"/>
          <w:sz w:val="24"/>
          <w:szCs w:val="24"/>
          <w:lang w:val="pt-BR"/>
        </w:rPr>
        <w:t xml:space="preserve">negociais do sistema </w:t>
      </w:r>
      <w:proofErr w:type="spellStart"/>
      <w:r w:rsidR="00D77016" w:rsidRPr="0055419A">
        <w:rPr>
          <w:rFonts w:ascii="Arial" w:hAnsi="Arial" w:cs="Arial"/>
          <w:sz w:val="24"/>
          <w:szCs w:val="24"/>
          <w:lang w:val="pt-BR"/>
        </w:rPr>
        <w:t>Bookstorage</w:t>
      </w:r>
      <w:proofErr w:type="spellEnd"/>
      <w:r w:rsidR="00D77016" w:rsidRPr="0055419A">
        <w:rPr>
          <w:rFonts w:ascii="Arial" w:hAnsi="Arial" w:cs="Arial"/>
          <w:sz w:val="24"/>
          <w:szCs w:val="24"/>
          <w:lang w:val="pt-BR"/>
        </w:rPr>
        <w:t xml:space="preserve">, fornecendo aos desenvolvedores as informações necessárias para o projeto e implementação, assim como para a realização </w:t>
      </w:r>
      <w:r w:rsidR="00203B0B" w:rsidRPr="0055419A">
        <w:rPr>
          <w:rFonts w:ascii="Arial" w:hAnsi="Arial" w:cs="Arial"/>
          <w:sz w:val="24"/>
          <w:szCs w:val="24"/>
          <w:lang w:val="pt-BR"/>
        </w:rPr>
        <w:t>dos testes</w:t>
      </w:r>
      <w:r w:rsidR="00D77016" w:rsidRPr="0055419A">
        <w:rPr>
          <w:rFonts w:ascii="Arial" w:hAnsi="Arial" w:cs="Arial"/>
          <w:sz w:val="24"/>
          <w:szCs w:val="24"/>
          <w:lang w:val="pt-BR"/>
        </w:rPr>
        <w:t xml:space="preserve"> e homologação do Sistema, no que exerce às regras de negócio.</w:t>
      </w:r>
    </w:p>
    <w:p w14:paraId="64474026" w14:textId="77777777" w:rsidR="00366FFC" w:rsidRPr="0055419A" w:rsidRDefault="00A63FA1">
      <w:pPr>
        <w:pStyle w:val="Ttulo2"/>
        <w:rPr>
          <w:rFonts w:cs="Arial"/>
          <w:sz w:val="24"/>
          <w:szCs w:val="24"/>
          <w:lang w:val="pt-BR"/>
        </w:rPr>
      </w:pPr>
      <w:bookmarkStart w:id="3" w:name="_Toc456600918"/>
      <w:bookmarkStart w:id="4" w:name="_Toc456598587"/>
      <w:bookmarkStart w:id="5" w:name="_Toc74871913"/>
      <w:r w:rsidRPr="0055419A">
        <w:rPr>
          <w:rFonts w:cs="Arial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4B0F3BFF" w14:textId="35D0BA49" w:rsidR="0026520A" w:rsidRPr="0055419A" w:rsidRDefault="0026520A">
      <w:pPr>
        <w:pStyle w:val="InfoBlue"/>
        <w:rPr>
          <w:rFonts w:ascii="Arial" w:hAnsi="Arial" w:cs="Arial"/>
          <w:i w:val="0"/>
          <w:iCs w:val="0"/>
          <w:color w:val="auto"/>
          <w:sz w:val="24"/>
          <w:szCs w:val="24"/>
          <w:lang w:val="pt-BR"/>
        </w:rPr>
      </w:pPr>
      <w:r w:rsidRPr="0055419A">
        <w:rPr>
          <w:rFonts w:ascii="Arial" w:hAnsi="Arial" w:cs="Arial"/>
          <w:i w:val="0"/>
          <w:iCs w:val="0"/>
          <w:color w:val="auto"/>
          <w:sz w:val="24"/>
          <w:szCs w:val="24"/>
          <w:lang w:val="pt-BR"/>
        </w:rPr>
        <w:t>Relatar detalhadamente como é o comportamento do negócio em questão, que neste caso é um gerenciador de estoque de livros e a sua comercialização. A empresa requerente exige algumas regras para o funcionamento adequado da loja, sendo assim este documento irá informar quais são as ações obrigatórias</w:t>
      </w:r>
      <w:r w:rsidR="00115B7A" w:rsidRPr="0055419A">
        <w:rPr>
          <w:rFonts w:ascii="Arial" w:hAnsi="Arial" w:cs="Arial"/>
          <w:i w:val="0"/>
          <w:iCs w:val="0"/>
          <w:color w:val="auto"/>
          <w:sz w:val="24"/>
          <w:szCs w:val="24"/>
          <w:lang w:val="pt-BR"/>
        </w:rPr>
        <w:t>, refletindo a política interna, o processo definido e/ou as regras básicas de conduta, deixando claro as restrições, condições e validações do negócio.</w:t>
      </w:r>
      <w:r w:rsidR="004B12E8" w:rsidRPr="0055419A">
        <w:rPr>
          <w:rFonts w:ascii="Arial" w:hAnsi="Arial" w:cs="Arial"/>
          <w:i w:val="0"/>
          <w:iCs w:val="0"/>
          <w:color w:val="auto"/>
          <w:sz w:val="24"/>
          <w:szCs w:val="24"/>
          <w:lang w:val="pt-BR"/>
        </w:rPr>
        <w:t xml:space="preserve"> </w:t>
      </w:r>
    </w:p>
    <w:p w14:paraId="022C9AB8" w14:textId="29B1A6FF" w:rsidR="0026520A" w:rsidRPr="0055419A" w:rsidRDefault="00A63FA1" w:rsidP="00203B0B">
      <w:pPr>
        <w:pStyle w:val="Ttulo2"/>
        <w:rPr>
          <w:rFonts w:cs="Arial"/>
          <w:sz w:val="24"/>
          <w:szCs w:val="24"/>
          <w:lang w:val="pt-BR"/>
        </w:rPr>
      </w:pPr>
      <w:bookmarkStart w:id="6" w:name="_Toc456600919"/>
      <w:bookmarkStart w:id="7" w:name="_Toc456598588"/>
      <w:bookmarkStart w:id="8" w:name="_Toc74871914"/>
      <w:r w:rsidRPr="0055419A">
        <w:rPr>
          <w:rFonts w:cs="Arial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7D4B22A6" w14:textId="3E0C902D" w:rsidR="0026520A" w:rsidRPr="0055419A" w:rsidRDefault="00C770F0" w:rsidP="0026520A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 xml:space="preserve">É esperado que a partir dos itens apresentados neste documento o projeto </w:t>
      </w:r>
      <w:r w:rsidR="00426437" w:rsidRPr="0055419A">
        <w:rPr>
          <w:rFonts w:ascii="Arial" w:hAnsi="Arial" w:cs="Arial"/>
          <w:sz w:val="24"/>
          <w:szCs w:val="24"/>
          <w:lang w:val="pt-BR"/>
        </w:rPr>
        <w:t>obedeça às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regras, pois são elas que determinam a execução do negócio em questão</w:t>
      </w:r>
      <w:r w:rsidR="004B12E8" w:rsidRPr="0055419A">
        <w:rPr>
          <w:rFonts w:ascii="Arial" w:hAnsi="Arial" w:cs="Arial"/>
          <w:sz w:val="24"/>
          <w:szCs w:val="24"/>
          <w:lang w:val="pt-BR"/>
        </w:rPr>
        <w:t>.</w:t>
      </w:r>
    </w:p>
    <w:p w14:paraId="5B8BB34B" w14:textId="77777777" w:rsidR="00366FFC" w:rsidRPr="0055419A" w:rsidRDefault="00A63FA1">
      <w:pPr>
        <w:pStyle w:val="Ttulo2"/>
        <w:rPr>
          <w:rFonts w:cs="Arial"/>
          <w:sz w:val="24"/>
          <w:szCs w:val="24"/>
          <w:lang w:val="pt-BR"/>
        </w:rPr>
      </w:pPr>
      <w:bookmarkStart w:id="9" w:name="_Toc456600922"/>
      <w:bookmarkStart w:id="10" w:name="_Toc456598591"/>
      <w:bookmarkStart w:id="11" w:name="_Toc74871915"/>
      <w:r w:rsidRPr="0055419A">
        <w:rPr>
          <w:rFonts w:cs="Arial"/>
          <w:sz w:val="24"/>
          <w:szCs w:val="24"/>
          <w:lang w:val="pt-BR"/>
        </w:rPr>
        <w:t>Visão Geral</w:t>
      </w:r>
      <w:bookmarkEnd w:id="9"/>
      <w:bookmarkEnd w:id="10"/>
      <w:bookmarkEnd w:id="11"/>
    </w:p>
    <w:p w14:paraId="196A1FD0" w14:textId="2A574C92" w:rsidR="00366FFC" w:rsidRPr="0055419A" w:rsidRDefault="00203B0B">
      <w:pPr>
        <w:pStyle w:val="InfoBlue"/>
        <w:rPr>
          <w:rFonts w:ascii="Arial" w:hAnsi="Arial" w:cs="Arial"/>
          <w:i w:val="0"/>
          <w:iCs w:val="0"/>
          <w:color w:val="auto"/>
          <w:sz w:val="24"/>
          <w:szCs w:val="24"/>
          <w:lang w:val="pt-BR"/>
        </w:rPr>
      </w:pPr>
      <w:r w:rsidRPr="0055419A">
        <w:rPr>
          <w:rFonts w:ascii="Arial" w:hAnsi="Arial" w:cs="Arial"/>
          <w:i w:val="0"/>
          <w:iCs w:val="0"/>
          <w:color w:val="auto"/>
          <w:sz w:val="24"/>
          <w:szCs w:val="24"/>
          <w:lang w:val="pt-BR"/>
        </w:rPr>
        <w:t>As regras que serão apresentadas estão divididas em atividades executados, primeira parte definindo como está estabelecida o cadastro de livros, em seguida como se comporta o estoque e pôr fim a gerência da venda.</w:t>
      </w:r>
    </w:p>
    <w:p w14:paraId="175320B1" w14:textId="77777777" w:rsidR="00366FFC" w:rsidRPr="0055419A" w:rsidRDefault="00A63FA1">
      <w:pPr>
        <w:pStyle w:val="Ttulo1"/>
        <w:ind w:left="1080" w:hanging="360"/>
        <w:rPr>
          <w:rFonts w:cs="Arial"/>
          <w:sz w:val="32"/>
          <w:szCs w:val="32"/>
          <w:lang w:val="pt-BR"/>
        </w:rPr>
      </w:pPr>
      <w:bookmarkStart w:id="12" w:name="_Toc74871916"/>
      <w:r w:rsidRPr="0055419A">
        <w:rPr>
          <w:rFonts w:cs="Arial"/>
          <w:sz w:val="32"/>
          <w:szCs w:val="32"/>
          <w:lang w:val="pt-BR"/>
        </w:rPr>
        <w:t>Definições</w:t>
      </w:r>
      <w:bookmarkEnd w:id="12"/>
    </w:p>
    <w:p w14:paraId="5CBE36B1" w14:textId="12AA9D23" w:rsidR="00366FFC" w:rsidRDefault="00D77016">
      <w:pPr>
        <w:pStyle w:val="Ttulo2"/>
        <w:widowControl/>
        <w:rPr>
          <w:rFonts w:cs="Arial"/>
          <w:sz w:val="28"/>
          <w:szCs w:val="28"/>
          <w:lang w:val="pt-BR"/>
        </w:rPr>
      </w:pPr>
      <w:bookmarkStart w:id="13" w:name="_Toc74871917"/>
      <w:r w:rsidRPr="0055419A">
        <w:rPr>
          <w:rFonts w:cs="Arial"/>
          <w:sz w:val="28"/>
          <w:szCs w:val="28"/>
          <w:lang w:val="pt-BR"/>
        </w:rPr>
        <w:t>Cadastro de livros</w:t>
      </w:r>
      <w:bookmarkEnd w:id="13"/>
    </w:p>
    <w:p w14:paraId="365B0E86" w14:textId="77777777" w:rsidR="0055419A" w:rsidRPr="0055419A" w:rsidRDefault="0055419A" w:rsidP="0055419A">
      <w:pPr>
        <w:rPr>
          <w:lang w:val="pt-BR"/>
        </w:rPr>
      </w:pPr>
    </w:p>
    <w:p w14:paraId="0040297E" w14:textId="1155E86A" w:rsidR="00CE1E6E" w:rsidRPr="0055419A" w:rsidRDefault="00CE1E6E" w:rsidP="00CE1E6E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2.1.0]</w:t>
      </w:r>
      <w:r w:rsidR="00E24853" w:rsidRPr="0055419A">
        <w:rPr>
          <w:rFonts w:ascii="Arial" w:hAnsi="Arial" w:cs="Arial"/>
          <w:b/>
          <w:bCs/>
          <w:sz w:val="24"/>
          <w:szCs w:val="24"/>
          <w:lang w:val="pt-BR"/>
        </w:rPr>
        <w:t>Entrada de livros</w:t>
      </w:r>
    </w:p>
    <w:p w14:paraId="4B41D2B8" w14:textId="51701346" w:rsidR="00CE1E6E" w:rsidRPr="0055419A" w:rsidRDefault="00CE1E6E" w:rsidP="00C770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Em determinado momento a loja receberá livros que foram solicitados</w:t>
      </w:r>
      <w:r w:rsidR="00C770F0" w:rsidRPr="0055419A">
        <w:rPr>
          <w:rFonts w:ascii="Arial" w:hAnsi="Arial" w:cs="Arial"/>
          <w:sz w:val="24"/>
          <w:szCs w:val="24"/>
          <w:lang w:val="pt-BR"/>
        </w:rPr>
        <w:t xml:space="preserve"> a um fornecedor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para revender, como forma de controle </w:t>
      </w:r>
      <w:r w:rsidR="00E24853" w:rsidRPr="0055419A">
        <w:rPr>
          <w:rFonts w:ascii="Arial" w:hAnsi="Arial" w:cs="Arial"/>
          <w:sz w:val="24"/>
          <w:szCs w:val="24"/>
          <w:lang w:val="pt-BR"/>
        </w:rPr>
        <w:t xml:space="preserve">o administrador </w:t>
      </w:r>
      <w:r w:rsidRPr="0055419A">
        <w:rPr>
          <w:rFonts w:ascii="Arial" w:hAnsi="Arial" w:cs="Arial"/>
          <w:sz w:val="24"/>
          <w:szCs w:val="24"/>
          <w:lang w:val="pt-BR"/>
        </w:rPr>
        <w:t>deve anota</w:t>
      </w:r>
      <w:r w:rsidR="00E24853" w:rsidRPr="0055419A">
        <w:rPr>
          <w:rFonts w:ascii="Arial" w:hAnsi="Arial" w:cs="Arial"/>
          <w:sz w:val="24"/>
          <w:szCs w:val="24"/>
          <w:lang w:val="pt-BR"/>
        </w:rPr>
        <w:t>r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o dia da aquisição do livro</w:t>
      </w:r>
      <w:r w:rsidR="00E24853" w:rsidRPr="0055419A">
        <w:rPr>
          <w:rFonts w:ascii="Arial" w:hAnsi="Arial" w:cs="Arial"/>
          <w:sz w:val="24"/>
          <w:szCs w:val="24"/>
          <w:lang w:val="pt-BR"/>
        </w:rPr>
        <w:t xml:space="preserve"> e a quantidade se os livros forem iguais, para servir de controle de quanto</w:t>
      </w:r>
      <w:r w:rsidR="00C770F0" w:rsidRPr="0055419A">
        <w:rPr>
          <w:rFonts w:ascii="Arial" w:hAnsi="Arial" w:cs="Arial"/>
          <w:sz w:val="24"/>
          <w:szCs w:val="24"/>
          <w:lang w:val="pt-BR"/>
        </w:rPr>
        <w:t>s</w:t>
      </w:r>
      <w:r w:rsidR="00E24853" w:rsidRPr="0055419A">
        <w:rPr>
          <w:rFonts w:ascii="Arial" w:hAnsi="Arial" w:cs="Arial"/>
          <w:sz w:val="24"/>
          <w:szCs w:val="24"/>
          <w:lang w:val="pt-BR"/>
        </w:rPr>
        <w:t xml:space="preserve"> livros tem no estoque.</w:t>
      </w:r>
    </w:p>
    <w:p w14:paraId="54A7301F" w14:textId="77777777" w:rsidR="00E24853" w:rsidRPr="0055419A" w:rsidRDefault="00E24853" w:rsidP="00CE1E6E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6163B005" w14:textId="54F58178" w:rsidR="00D77016" w:rsidRPr="0055419A" w:rsidRDefault="00D77016" w:rsidP="00D77016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2.1.1]. Catalogação</w:t>
      </w:r>
    </w:p>
    <w:p w14:paraId="6974C264" w14:textId="3F526273" w:rsidR="00BA5A9A" w:rsidRPr="0055419A" w:rsidRDefault="00BA5A9A" w:rsidP="00D77016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697B3BD" w14:textId="69720023" w:rsidR="00BA5A9A" w:rsidRPr="0055419A" w:rsidRDefault="00BA5A9A" w:rsidP="00BA5A9A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A catalogação auxilia, facilitando a divulgação das mais diversas publicações entre usuários. Isso se dá, porque a ficha catalográfica contém o nome do autor, título, assunto, editora, local, ano de publicação, ISBN e assuntos. Todos os elementos fundamentais para registrar e organizar diversas obras em um acervo</w:t>
      </w:r>
    </w:p>
    <w:p w14:paraId="34B141CE" w14:textId="77777777" w:rsidR="00BA5A9A" w:rsidRPr="0055419A" w:rsidRDefault="00BA5A9A" w:rsidP="00BA5A9A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43D55FFD" w14:textId="2F90F050" w:rsidR="006A542F" w:rsidRPr="0055419A" w:rsidRDefault="00D77016" w:rsidP="00D77016">
      <w:pPr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ab/>
      </w:r>
      <w:r w:rsidR="00BA5A9A" w:rsidRPr="0055419A">
        <w:rPr>
          <w:rFonts w:ascii="Arial" w:hAnsi="Arial" w:cs="Arial"/>
          <w:sz w:val="24"/>
          <w:szCs w:val="24"/>
          <w:lang w:val="pt-BR"/>
        </w:rPr>
        <w:t>Sendo assim</w:t>
      </w:r>
      <w:r w:rsidR="00E24853" w:rsidRPr="0055419A">
        <w:rPr>
          <w:rFonts w:ascii="Arial" w:hAnsi="Arial" w:cs="Arial"/>
          <w:sz w:val="24"/>
          <w:szCs w:val="24"/>
          <w:lang w:val="pt-BR"/>
        </w:rPr>
        <w:t xml:space="preserve">, o </w:t>
      </w:r>
      <w:r w:rsidRPr="0055419A">
        <w:rPr>
          <w:rFonts w:ascii="Arial" w:hAnsi="Arial" w:cs="Arial"/>
          <w:sz w:val="24"/>
          <w:szCs w:val="24"/>
          <w:lang w:val="pt-BR"/>
        </w:rPr>
        <w:t>administrador fará a catalogação dos livros</w:t>
      </w:r>
      <w:r w:rsidR="00E24853" w:rsidRPr="0055419A">
        <w:rPr>
          <w:rFonts w:ascii="Arial" w:hAnsi="Arial" w:cs="Arial"/>
          <w:sz w:val="24"/>
          <w:szCs w:val="24"/>
          <w:lang w:val="pt-BR"/>
        </w:rPr>
        <w:t xml:space="preserve"> com o foco de obter </w:t>
      </w:r>
    </w:p>
    <w:p w14:paraId="0C992D56" w14:textId="0832D46D" w:rsidR="00D77016" w:rsidRPr="0055419A" w:rsidRDefault="00E24853" w:rsidP="006A542F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informações que serão postadas para a venda posteriormente n</w:t>
      </w:r>
      <w:r w:rsidR="00BA5A9A" w:rsidRPr="0055419A">
        <w:rPr>
          <w:rFonts w:ascii="Arial" w:hAnsi="Arial" w:cs="Arial"/>
          <w:sz w:val="24"/>
          <w:szCs w:val="24"/>
          <w:lang w:val="pt-BR"/>
        </w:rPr>
        <w:t>a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 xml:space="preserve">RN[ </w:t>
      </w:r>
      <w:r w:rsidR="00203B0B" w:rsidRPr="0055419A">
        <w:rPr>
          <w:rFonts w:ascii="Arial" w:hAnsi="Arial" w:cs="Arial"/>
          <w:b/>
          <w:bCs/>
          <w:sz w:val="24"/>
          <w:szCs w:val="24"/>
          <w:lang w:val="pt-BR"/>
        </w:rPr>
        <w:t>2</w:t>
      </w:r>
      <w:proofErr w:type="gramEnd"/>
      <w:r w:rsidR="00203B0B" w:rsidRPr="0055419A">
        <w:rPr>
          <w:rFonts w:ascii="Arial" w:hAnsi="Arial" w:cs="Arial"/>
          <w:b/>
          <w:bCs/>
          <w:sz w:val="24"/>
          <w:szCs w:val="24"/>
          <w:lang w:val="pt-BR"/>
        </w:rPr>
        <w:t>.3.2</w:t>
      </w:r>
      <w:r w:rsidRPr="0055419A">
        <w:rPr>
          <w:rFonts w:ascii="Arial" w:hAnsi="Arial" w:cs="Arial"/>
          <w:b/>
          <w:bCs/>
          <w:sz w:val="24"/>
          <w:szCs w:val="24"/>
          <w:lang w:val="pt-BR"/>
        </w:rPr>
        <w:t>]</w:t>
      </w:r>
      <w:r w:rsidR="00D77016" w:rsidRPr="0055419A">
        <w:rPr>
          <w:rFonts w:ascii="Arial" w:hAnsi="Arial" w:cs="Arial"/>
          <w:sz w:val="24"/>
          <w:szCs w:val="24"/>
          <w:lang w:val="pt-BR"/>
        </w:rPr>
        <w:t xml:space="preserve"> </w:t>
      </w:r>
      <w:r w:rsidRPr="0055419A">
        <w:rPr>
          <w:rFonts w:ascii="Arial" w:hAnsi="Arial" w:cs="Arial"/>
          <w:sz w:val="24"/>
          <w:szCs w:val="24"/>
          <w:lang w:val="pt-BR"/>
        </w:rPr>
        <w:t>.Para isso</w:t>
      </w:r>
      <w:r w:rsidR="00D77016" w:rsidRPr="0055419A">
        <w:rPr>
          <w:rFonts w:ascii="Arial" w:hAnsi="Arial" w:cs="Arial"/>
          <w:sz w:val="24"/>
          <w:szCs w:val="24"/>
          <w:lang w:val="pt-BR"/>
        </w:rPr>
        <w:t xml:space="preserve"> é exigido que na catalogação seja anotado dados como título, autor,</w:t>
      </w:r>
      <w:r w:rsidR="00CE1E6E" w:rsidRPr="0055419A">
        <w:rPr>
          <w:rFonts w:ascii="Arial" w:hAnsi="Arial" w:cs="Arial"/>
          <w:sz w:val="24"/>
          <w:szCs w:val="24"/>
          <w:lang w:val="pt-BR"/>
        </w:rPr>
        <w:t xml:space="preserve"> </w:t>
      </w:r>
      <w:r w:rsidR="00CE1E6E" w:rsidRPr="0055419A">
        <w:rPr>
          <w:rFonts w:ascii="Arial" w:hAnsi="Arial" w:cs="Arial"/>
          <w:sz w:val="24"/>
          <w:szCs w:val="24"/>
          <w:lang w:val="pt-BR"/>
        </w:rPr>
        <w:lastRenderedPageBreak/>
        <w:t>país de origem</w:t>
      </w:r>
      <w:r w:rsidR="00D77016" w:rsidRPr="0055419A">
        <w:rPr>
          <w:rFonts w:ascii="Arial" w:hAnsi="Arial" w:cs="Arial"/>
          <w:sz w:val="24"/>
          <w:szCs w:val="24"/>
          <w:lang w:val="pt-BR"/>
        </w:rPr>
        <w:t xml:space="preserve"> tradutor, n° de edição, editor, temática/g</w:t>
      </w:r>
      <w:r w:rsidR="0087219F" w:rsidRPr="0055419A">
        <w:rPr>
          <w:rFonts w:ascii="Arial" w:hAnsi="Arial" w:cs="Arial"/>
          <w:sz w:val="24"/>
          <w:szCs w:val="24"/>
          <w:lang w:val="pt-BR"/>
        </w:rPr>
        <w:t xml:space="preserve">ênero, ano de publicação e uma sinopse. Após isso o livro recebe um identificador e é encaminhado para a </w:t>
      </w:r>
      <w:proofErr w:type="gramStart"/>
      <w:r w:rsidR="0087219F" w:rsidRPr="0055419A">
        <w:rPr>
          <w:rFonts w:ascii="Arial" w:hAnsi="Arial" w:cs="Arial"/>
          <w:sz w:val="24"/>
          <w:szCs w:val="24"/>
          <w:lang w:val="pt-BR"/>
        </w:rPr>
        <w:t>RN[</w:t>
      </w:r>
      <w:proofErr w:type="gramEnd"/>
      <w:r w:rsidR="0087219F" w:rsidRPr="0055419A">
        <w:rPr>
          <w:rFonts w:ascii="Arial" w:hAnsi="Arial" w:cs="Arial"/>
          <w:sz w:val="24"/>
          <w:szCs w:val="24"/>
          <w:lang w:val="pt-BR"/>
        </w:rPr>
        <w:t>2.1.2].</w:t>
      </w:r>
    </w:p>
    <w:p w14:paraId="280F1FA7" w14:textId="673E0AC7" w:rsidR="0087219F" w:rsidRPr="0055419A" w:rsidRDefault="0087219F" w:rsidP="00D77016">
      <w:pPr>
        <w:rPr>
          <w:rFonts w:ascii="Arial" w:hAnsi="Arial" w:cs="Arial"/>
          <w:sz w:val="24"/>
          <w:szCs w:val="24"/>
          <w:lang w:val="pt-BR"/>
        </w:rPr>
      </w:pPr>
    </w:p>
    <w:p w14:paraId="0F1D3733" w14:textId="77777777" w:rsidR="00E24853" w:rsidRPr="0055419A" w:rsidRDefault="0087219F" w:rsidP="00D77016">
      <w:pPr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ab/>
      </w:r>
    </w:p>
    <w:p w14:paraId="52306E93" w14:textId="4606D4C4" w:rsidR="0087219F" w:rsidRPr="0055419A" w:rsidRDefault="0087219F" w:rsidP="006A542F">
      <w:pPr>
        <w:ind w:firstLine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2.1.2]. Custo do livro</w:t>
      </w:r>
    </w:p>
    <w:p w14:paraId="5D7CA686" w14:textId="6BD03D28" w:rsidR="0087219F" w:rsidRPr="0055419A" w:rsidRDefault="0087219F" w:rsidP="006A542F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Nessa etapa o administrador deve adicionar o custo que teve o livro e em cima desse custo deve escolher qual deverá ser a porcentagem do lucro em relação a seu custo. Decisão exclusivamente do administrador.</w:t>
      </w:r>
    </w:p>
    <w:p w14:paraId="5DCA6F92" w14:textId="3A272508" w:rsidR="0087219F" w:rsidRPr="0055419A" w:rsidRDefault="0087219F" w:rsidP="00D77016">
      <w:pPr>
        <w:rPr>
          <w:rFonts w:ascii="Arial" w:hAnsi="Arial" w:cs="Arial"/>
          <w:sz w:val="24"/>
          <w:szCs w:val="24"/>
          <w:lang w:val="pt-BR"/>
        </w:rPr>
      </w:pPr>
    </w:p>
    <w:p w14:paraId="3C4D2D4C" w14:textId="77777777" w:rsidR="00CE1E6E" w:rsidRPr="0055419A" w:rsidRDefault="0087219F" w:rsidP="00D77016">
      <w:pPr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ab/>
      </w:r>
    </w:p>
    <w:p w14:paraId="0AC47A74" w14:textId="01A1EEA7" w:rsidR="0087219F" w:rsidRPr="0055419A" w:rsidRDefault="0087219F" w:rsidP="006A542F">
      <w:pPr>
        <w:ind w:firstLine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2.1.3]Adicionado no estoque</w:t>
      </w:r>
    </w:p>
    <w:p w14:paraId="56790E43" w14:textId="2EC715FA" w:rsidR="00911FAE" w:rsidRPr="0055419A" w:rsidRDefault="0087219F" w:rsidP="006A542F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Após a catalogação e a identifica</w:t>
      </w:r>
      <w:r w:rsidR="00CE1E6E" w:rsidRPr="0055419A">
        <w:rPr>
          <w:rFonts w:ascii="Arial" w:hAnsi="Arial" w:cs="Arial"/>
          <w:sz w:val="24"/>
          <w:szCs w:val="24"/>
          <w:lang w:val="pt-BR"/>
        </w:rPr>
        <w:t>ção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</w:t>
      </w:r>
      <w:r w:rsidR="00CE1E6E" w:rsidRPr="0055419A">
        <w:rPr>
          <w:rFonts w:ascii="Arial" w:hAnsi="Arial" w:cs="Arial"/>
          <w:sz w:val="24"/>
          <w:szCs w:val="24"/>
          <w:lang w:val="pt-BR"/>
        </w:rPr>
        <w:t>d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o custo, o livro é encaminha para uma seção do estoque, na qual é organizado </w:t>
      </w:r>
      <w:r w:rsidR="00CE1E6E" w:rsidRPr="0055419A">
        <w:rPr>
          <w:rFonts w:ascii="Arial" w:hAnsi="Arial" w:cs="Arial"/>
          <w:sz w:val="24"/>
          <w:szCs w:val="24"/>
          <w:lang w:val="pt-BR"/>
        </w:rPr>
        <w:t xml:space="preserve">por </w:t>
      </w:r>
      <w:r w:rsidR="00E24853" w:rsidRPr="0055419A">
        <w:rPr>
          <w:rFonts w:ascii="Arial" w:hAnsi="Arial" w:cs="Arial"/>
          <w:sz w:val="24"/>
          <w:szCs w:val="24"/>
          <w:lang w:val="pt-BR"/>
        </w:rPr>
        <w:t xml:space="preserve">grupos e subgrupos. O grupo pai deve ser a localidade, exemplo Brasil e Inglaterra, e dentro desse grupo deve conter subgrupos relacionados coma temática, na qual se dividem </w:t>
      </w:r>
      <w:r w:rsidR="00911FAE" w:rsidRPr="0055419A">
        <w:rPr>
          <w:rFonts w:ascii="Arial" w:hAnsi="Arial" w:cs="Arial"/>
          <w:sz w:val="24"/>
          <w:szCs w:val="24"/>
          <w:lang w:val="pt-BR"/>
        </w:rPr>
        <w:t>em Poesias</w:t>
      </w:r>
      <w:r w:rsidR="00E24853" w:rsidRPr="0055419A">
        <w:rPr>
          <w:rFonts w:ascii="Arial" w:hAnsi="Arial" w:cs="Arial"/>
          <w:sz w:val="24"/>
          <w:szCs w:val="24"/>
          <w:lang w:val="pt-BR"/>
        </w:rPr>
        <w:t>, Ficção Cientifica/ Fantasias, Clássicos, Autoajuda, Científicos/ Acadêmicos</w:t>
      </w:r>
    </w:p>
    <w:p w14:paraId="6A4CEF1B" w14:textId="4EF54AAA" w:rsidR="0087219F" w:rsidRPr="0055419A" w:rsidRDefault="00911FAE" w:rsidP="00911FAE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Exemplos: Livro Hobbit (Tolkien) deve ser adicionado no Grupo Inglaterra, Subgrupo Fantasia;</w:t>
      </w:r>
    </w:p>
    <w:p w14:paraId="1882C7AD" w14:textId="2A84E93E" w:rsidR="00911FAE" w:rsidRPr="0055419A" w:rsidRDefault="00911FAE" w:rsidP="00911FAE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Livro Cosmos (Carl Sagan) deve ser adicionado no Grupo EUA, Subgrupo Científico.</w:t>
      </w:r>
    </w:p>
    <w:p w14:paraId="1C4548B7" w14:textId="7788F5F5" w:rsidR="00911FAE" w:rsidRPr="0055419A" w:rsidRDefault="00911FAE" w:rsidP="006A542F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Exceções para os livros novos e em promoção que entraram em um grupo especial por no máximo 15 dias. Após o término do tempo deverão ser encaminhados para seu grupo de origem.</w:t>
      </w:r>
    </w:p>
    <w:p w14:paraId="5C50AB9E" w14:textId="1DD4B0BB" w:rsidR="006A542F" w:rsidRPr="0055419A" w:rsidRDefault="006A542F" w:rsidP="006A542F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038CB1BB" w14:textId="117D7C62" w:rsidR="006A542F" w:rsidRPr="0055419A" w:rsidRDefault="006A542F" w:rsidP="006A542F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2.1.4] Relatório</w:t>
      </w:r>
    </w:p>
    <w:p w14:paraId="161974C6" w14:textId="17F72C88" w:rsidR="006A542F" w:rsidRPr="0055419A" w:rsidRDefault="006A542F" w:rsidP="006A542F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No final de cada novo lot</w:t>
      </w:r>
      <w:r w:rsidR="00BA5A9A" w:rsidRPr="0055419A">
        <w:rPr>
          <w:rFonts w:ascii="Arial" w:hAnsi="Arial" w:cs="Arial"/>
          <w:sz w:val="24"/>
          <w:szCs w:val="24"/>
          <w:lang w:val="pt-BR"/>
        </w:rPr>
        <w:t>e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adicionado no estoque é realizado um relatório do dia informando os livros que foram cadastrados suas respectivas quantidades, preços e por final a quantidade total dos livros e custo.</w:t>
      </w:r>
    </w:p>
    <w:p w14:paraId="72C6A1C3" w14:textId="77777777" w:rsidR="006A542F" w:rsidRPr="0055419A" w:rsidRDefault="006A542F" w:rsidP="006A542F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2407E743" w14:textId="77777777" w:rsidR="0087219F" w:rsidRPr="0055419A" w:rsidRDefault="0087219F" w:rsidP="00D7701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CD8DA17" w14:textId="729A3266" w:rsidR="00366FFC" w:rsidRPr="0055419A" w:rsidRDefault="00911FAE">
      <w:pPr>
        <w:pStyle w:val="Ttulo2"/>
        <w:widowControl/>
        <w:rPr>
          <w:rFonts w:cs="Arial"/>
          <w:sz w:val="28"/>
          <w:szCs w:val="28"/>
          <w:lang w:val="pt-BR"/>
        </w:rPr>
      </w:pPr>
      <w:bookmarkStart w:id="14" w:name="_Toc74871918"/>
      <w:r w:rsidRPr="0055419A">
        <w:rPr>
          <w:rFonts w:cs="Arial"/>
          <w:sz w:val="28"/>
          <w:szCs w:val="28"/>
          <w:lang w:val="pt-BR"/>
        </w:rPr>
        <w:t>Gerenciar Estoque</w:t>
      </w:r>
      <w:bookmarkEnd w:id="14"/>
    </w:p>
    <w:p w14:paraId="1B5CDFB4" w14:textId="77777777" w:rsidR="00911FAE" w:rsidRPr="0055419A" w:rsidRDefault="00911FAE" w:rsidP="00911FAE">
      <w:pPr>
        <w:rPr>
          <w:rFonts w:ascii="Arial" w:hAnsi="Arial" w:cs="Arial"/>
          <w:sz w:val="24"/>
          <w:szCs w:val="24"/>
          <w:lang w:val="pt-BR"/>
        </w:rPr>
      </w:pPr>
    </w:p>
    <w:p w14:paraId="063385D7" w14:textId="3F178255" w:rsidR="00366FFC" w:rsidRPr="0055419A" w:rsidRDefault="006A542F" w:rsidP="00911FAE">
      <w:pPr>
        <w:pStyle w:val="InfoBlue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  <w:lang w:val="pt-BR"/>
        </w:rPr>
        <w:t>2.2.1]Alterar dados do Livro.</w:t>
      </w:r>
    </w:p>
    <w:p w14:paraId="03EFD358" w14:textId="11D1A1F9" w:rsidR="006A542F" w:rsidRPr="0055419A" w:rsidRDefault="006A542F" w:rsidP="006A542F">
      <w:pPr>
        <w:pStyle w:val="Corpodetexto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Se o administrador quiser alterar dados de algum livro por questões de correção, ele é autorizado a realizar tão função, principalmente para alterar os preços.</w:t>
      </w:r>
    </w:p>
    <w:p w14:paraId="2EF052E9" w14:textId="54A97DEC" w:rsidR="006A542F" w:rsidRPr="0055419A" w:rsidRDefault="006A542F" w:rsidP="006A542F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14:paraId="0550B94E" w14:textId="3D72851A" w:rsidR="006A542F" w:rsidRPr="0055419A" w:rsidRDefault="006A542F" w:rsidP="006A542F">
      <w:pPr>
        <w:pStyle w:val="Corpodetexto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2.2.2]Remover livro</w:t>
      </w:r>
    </w:p>
    <w:p w14:paraId="42B9ADC8" w14:textId="77777777" w:rsidR="00727A6B" w:rsidRPr="0055419A" w:rsidRDefault="00727A6B" w:rsidP="00727A6B">
      <w:pPr>
        <w:pStyle w:val="Corpodetexto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Quando um livro é vendido o administrador o retira do estoque.</w:t>
      </w:r>
    </w:p>
    <w:p w14:paraId="1789E9B8" w14:textId="6C1A5E2A" w:rsidR="00727A6B" w:rsidRPr="0055419A" w:rsidRDefault="00727A6B" w:rsidP="00727A6B">
      <w:pPr>
        <w:pStyle w:val="Corpodetexto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O administrador também tem a autorização de retirar os livros quando lhe convém.</w:t>
      </w:r>
    </w:p>
    <w:p w14:paraId="4A9B53A3" w14:textId="43E48116" w:rsidR="00727A6B" w:rsidRPr="0055419A" w:rsidRDefault="00727A6B" w:rsidP="00727A6B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14:paraId="3038FFE9" w14:textId="1D04044F" w:rsidR="00727A6B" w:rsidRPr="0055419A" w:rsidRDefault="00727A6B" w:rsidP="00727A6B">
      <w:pPr>
        <w:pStyle w:val="Corpodetexto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2.2.3]Pesquisar no estoque</w:t>
      </w:r>
    </w:p>
    <w:p w14:paraId="3E2607FE" w14:textId="14D8BABB" w:rsidR="00727A6B" w:rsidRPr="0055419A" w:rsidRDefault="00727A6B" w:rsidP="00727A6B">
      <w:pPr>
        <w:pStyle w:val="Corpodetexto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O administrador procura seus livros no estoque seguindo os grupos e subgrupo, e por fim ler o livro pesquisado.</w:t>
      </w:r>
    </w:p>
    <w:p w14:paraId="1E7BE374" w14:textId="1E6915AB" w:rsidR="006A542F" w:rsidRPr="0055419A" w:rsidRDefault="006A542F" w:rsidP="006A542F">
      <w:pPr>
        <w:pStyle w:val="Corpodetex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07106A8" w14:textId="36607B03" w:rsidR="00D067B3" w:rsidRPr="0055419A" w:rsidRDefault="00D067B3" w:rsidP="006A542F">
      <w:pPr>
        <w:pStyle w:val="Corpodetexto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2.2.4]Alteração do preço em relação ao tempo</w:t>
      </w:r>
    </w:p>
    <w:p w14:paraId="78ED7518" w14:textId="5F5E0473" w:rsidR="00D067B3" w:rsidRPr="0055419A" w:rsidRDefault="00D067B3" w:rsidP="006A542F">
      <w:pPr>
        <w:pStyle w:val="Corpodetexto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Quando o livro fica por mais de 1 ano no estoque o administrador reduz o preço por 25%.</w:t>
      </w:r>
    </w:p>
    <w:p w14:paraId="20BEE00D" w14:textId="63476976" w:rsidR="00D067B3" w:rsidRPr="0055419A" w:rsidRDefault="00D067B3" w:rsidP="006A542F">
      <w:pPr>
        <w:pStyle w:val="Corpodetexto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No mês de maio</w:t>
      </w:r>
      <w:r w:rsidR="009B3A1C" w:rsidRPr="0055419A">
        <w:rPr>
          <w:rFonts w:ascii="Arial" w:hAnsi="Arial" w:cs="Arial"/>
          <w:sz w:val="24"/>
          <w:szCs w:val="24"/>
          <w:lang w:val="pt-BR"/>
        </w:rPr>
        <w:t xml:space="preserve"> por ser considerado o mês Geek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os livros de ficção científica/ fantasia tem o preço reduzido em 15%</w:t>
      </w:r>
    </w:p>
    <w:p w14:paraId="4829CD51" w14:textId="21C1366B" w:rsidR="00CD4D27" w:rsidRPr="0055419A" w:rsidRDefault="00D067B3" w:rsidP="00CD4D27">
      <w:pPr>
        <w:pStyle w:val="Corpodetexto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O administrador tem o poder de determinar um intervalo de tempo para criar uma promoção.</w:t>
      </w:r>
    </w:p>
    <w:p w14:paraId="0C5175D9" w14:textId="77777777" w:rsidR="00CD4D27" w:rsidRPr="0055419A" w:rsidRDefault="00CD4D27" w:rsidP="00CD4D27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14:paraId="2D2F8668" w14:textId="6F664D13" w:rsidR="00727A6B" w:rsidRPr="0055419A" w:rsidRDefault="00D067B3">
      <w:pPr>
        <w:pStyle w:val="Ttulo2"/>
        <w:widowControl/>
        <w:rPr>
          <w:rFonts w:cs="Arial"/>
          <w:sz w:val="28"/>
          <w:szCs w:val="28"/>
          <w:lang w:val="pt-BR"/>
        </w:rPr>
      </w:pPr>
      <w:bookmarkStart w:id="15" w:name="_Toc74871919"/>
      <w:r w:rsidRPr="0055419A">
        <w:rPr>
          <w:rFonts w:cs="Arial"/>
          <w:sz w:val="28"/>
          <w:szCs w:val="28"/>
          <w:lang w:val="pt-BR"/>
        </w:rPr>
        <w:t>Gerencia</w:t>
      </w:r>
      <w:r w:rsidR="00780C50" w:rsidRPr="0055419A">
        <w:rPr>
          <w:rFonts w:cs="Arial"/>
          <w:sz w:val="28"/>
          <w:szCs w:val="28"/>
          <w:lang w:val="pt-BR"/>
        </w:rPr>
        <w:t>dor</w:t>
      </w:r>
      <w:r w:rsidRPr="0055419A">
        <w:rPr>
          <w:rFonts w:cs="Arial"/>
          <w:sz w:val="28"/>
          <w:szCs w:val="28"/>
          <w:lang w:val="pt-BR"/>
        </w:rPr>
        <w:t xml:space="preserve"> de vendas</w:t>
      </w:r>
      <w:bookmarkEnd w:id="15"/>
    </w:p>
    <w:p w14:paraId="7B3BE3A0" w14:textId="42003AAC" w:rsidR="00CD4D27" w:rsidRPr="0055419A" w:rsidRDefault="00CD4D27" w:rsidP="00D067B3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2.3.1]Venda de livros</w:t>
      </w:r>
    </w:p>
    <w:p w14:paraId="521A1272" w14:textId="3EBCA76C" w:rsidR="00D067B3" w:rsidRPr="0055419A" w:rsidRDefault="00D067B3" w:rsidP="00D067B3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Os livros só pode</w:t>
      </w:r>
      <w:r w:rsidR="00CD4D27" w:rsidRPr="0055419A">
        <w:rPr>
          <w:rFonts w:ascii="Arial" w:hAnsi="Arial" w:cs="Arial"/>
          <w:sz w:val="24"/>
          <w:szCs w:val="24"/>
          <w:lang w:val="pt-BR"/>
        </w:rPr>
        <w:t>m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se</w:t>
      </w:r>
      <w:r w:rsidR="00CD4D27" w:rsidRPr="0055419A">
        <w:rPr>
          <w:rFonts w:ascii="Arial" w:hAnsi="Arial" w:cs="Arial"/>
          <w:sz w:val="24"/>
          <w:szCs w:val="24"/>
          <w:lang w:val="pt-BR"/>
        </w:rPr>
        <w:t>r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vendidos por um cliente cadastrado na loja </w:t>
      </w: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RN[ 2.4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]</w:t>
      </w:r>
    </w:p>
    <w:p w14:paraId="77624600" w14:textId="72214438" w:rsidR="00CD4D27" w:rsidRPr="0055419A" w:rsidRDefault="00CD4D27" w:rsidP="00D067B3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 xml:space="preserve">O cliente estando cadastrado a venda é autorizado </w:t>
      </w:r>
    </w:p>
    <w:p w14:paraId="0143079E" w14:textId="0387E1D6" w:rsidR="00203B0B" w:rsidRPr="0055419A" w:rsidRDefault="00203B0B" w:rsidP="00D067B3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0EEF9362" w14:textId="398A44F5" w:rsidR="00203B0B" w:rsidRPr="0055419A" w:rsidRDefault="00203B0B" w:rsidP="00D067B3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2.3.2]Publicação da venda</w:t>
      </w:r>
    </w:p>
    <w:p w14:paraId="08843D0E" w14:textId="3630E745" w:rsidR="00203B0B" w:rsidRPr="0055419A" w:rsidRDefault="00203B0B" w:rsidP="00D067B3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 xml:space="preserve">Cada livro dentro do estoque será postado para venda, na qual será apresentados todos os seus dados </w:t>
      </w:r>
      <w:r w:rsidR="00CB62FA" w:rsidRPr="0055419A">
        <w:rPr>
          <w:rFonts w:ascii="Arial" w:hAnsi="Arial" w:cs="Arial"/>
          <w:sz w:val="24"/>
          <w:szCs w:val="24"/>
          <w:lang w:val="pt-BR"/>
        </w:rPr>
        <w:t xml:space="preserve">de catalogação e o preço definido na </w:t>
      </w:r>
      <w:proofErr w:type="gramStart"/>
      <w:r w:rsidR="00CB62FA"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="00CB62FA" w:rsidRPr="0055419A">
        <w:rPr>
          <w:rFonts w:ascii="Arial" w:hAnsi="Arial" w:cs="Arial"/>
          <w:b/>
          <w:bCs/>
          <w:sz w:val="24"/>
          <w:szCs w:val="24"/>
          <w:lang w:val="pt-BR"/>
        </w:rPr>
        <w:t>2.1.2]</w:t>
      </w:r>
      <w:r w:rsidR="00CB62FA" w:rsidRPr="0055419A">
        <w:rPr>
          <w:rFonts w:ascii="Arial" w:hAnsi="Arial" w:cs="Arial"/>
          <w:sz w:val="24"/>
          <w:szCs w:val="24"/>
          <w:lang w:val="pt-BR"/>
        </w:rPr>
        <w:t>.</w:t>
      </w:r>
    </w:p>
    <w:p w14:paraId="3F7D7A1F" w14:textId="4BC2C14A" w:rsidR="00CB62FA" w:rsidRPr="0055419A" w:rsidRDefault="00CB62FA" w:rsidP="00D067B3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097E1F69" w14:textId="67366C1D" w:rsidR="00CB62FA" w:rsidRPr="0055419A" w:rsidRDefault="00CB62FA" w:rsidP="00D067B3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2.3.3] Pedidos dos clientes</w:t>
      </w:r>
    </w:p>
    <w:p w14:paraId="612B61CB" w14:textId="0803659C" w:rsidR="00CB62FA" w:rsidRPr="0055419A" w:rsidRDefault="00CB62FA" w:rsidP="00D067B3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Quando o cliente faz um pedido deve ser acrescentado</w:t>
      </w:r>
      <w:r w:rsidR="00780C50" w:rsidRPr="0055419A">
        <w:rPr>
          <w:rFonts w:ascii="Arial" w:hAnsi="Arial" w:cs="Arial"/>
          <w:sz w:val="24"/>
          <w:szCs w:val="24"/>
          <w:lang w:val="pt-BR"/>
        </w:rPr>
        <w:t xml:space="preserve"> um número de identificação e</w:t>
      </w:r>
      <w:r w:rsidRPr="0055419A">
        <w:rPr>
          <w:rFonts w:ascii="Arial" w:hAnsi="Arial" w:cs="Arial"/>
          <w:sz w:val="24"/>
          <w:szCs w:val="24"/>
          <w:lang w:val="pt-BR"/>
        </w:rPr>
        <w:t xml:space="preserve"> dados como: Nome, CPF, código do livro, quantidade dos livros, preço total e a forma de pagamento.</w:t>
      </w:r>
    </w:p>
    <w:p w14:paraId="05FD0A11" w14:textId="24FF8DAB" w:rsidR="00CB62FA" w:rsidRPr="0055419A" w:rsidRDefault="00CB62FA" w:rsidP="00D067B3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O vendedor estabeleceu um tempo máximo de envio de 1 semana</w:t>
      </w:r>
      <w:r w:rsidR="00780C50" w:rsidRPr="0055419A">
        <w:rPr>
          <w:rFonts w:ascii="Arial" w:hAnsi="Arial" w:cs="Arial"/>
          <w:sz w:val="24"/>
          <w:szCs w:val="24"/>
          <w:lang w:val="pt-BR"/>
        </w:rPr>
        <w:t>, após a data do recebimento.</w:t>
      </w:r>
    </w:p>
    <w:p w14:paraId="7AEAA83E" w14:textId="4A1FCF47" w:rsidR="00780C50" w:rsidRPr="0055419A" w:rsidRDefault="00780C50" w:rsidP="00D067B3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 xml:space="preserve">Após o vendedor confirmar o recebimento deve ser realizado a retirado do livro do estoque </w:t>
      </w: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2.2.2].</w:t>
      </w:r>
    </w:p>
    <w:p w14:paraId="2AD21C0A" w14:textId="4D2D18F9" w:rsidR="00CB62FA" w:rsidRPr="0055419A" w:rsidRDefault="00CB62FA" w:rsidP="00D067B3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623E66B" w14:textId="46D0B477" w:rsidR="00780C50" w:rsidRPr="0055419A" w:rsidRDefault="00780C50" w:rsidP="00D067B3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2.3.4] Relatório</w:t>
      </w:r>
    </w:p>
    <w:p w14:paraId="4FA80EF3" w14:textId="4D7D2179" w:rsidR="00780C50" w:rsidRPr="0055419A" w:rsidRDefault="00426437" w:rsidP="00D067B3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Toda venda</w:t>
      </w:r>
      <w:r w:rsidR="00780C50" w:rsidRPr="0055419A">
        <w:rPr>
          <w:rFonts w:ascii="Arial" w:hAnsi="Arial" w:cs="Arial"/>
          <w:sz w:val="24"/>
          <w:szCs w:val="24"/>
          <w:lang w:val="pt-BR"/>
        </w:rPr>
        <w:t xml:space="preserve"> realizada é anotada e guardada, os dados essenciais para o relatório são: dados preenchidos no </w:t>
      </w:r>
      <w:proofErr w:type="gramStart"/>
      <w:r w:rsidR="00780C50"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="00780C50" w:rsidRPr="0055419A">
        <w:rPr>
          <w:rFonts w:ascii="Arial" w:hAnsi="Arial" w:cs="Arial"/>
          <w:b/>
          <w:bCs/>
          <w:sz w:val="24"/>
          <w:szCs w:val="24"/>
          <w:lang w:val="pt-BR"/>
        </w:rPr>
        <w:t xml:space="preserve">2.3.3] </w:t>
      </w:r>
      <w:r w:rsidR="00780C50" w:rsidRPr="0055419A">
        <w:rPr>
          <w:rFonts w:ascii="Arial" w:hAnsi="Arial" w:cs="Arial"/>
          <w:sz w:val="24"/>
          <w:szCs w:val="24"/>
          <w:lang w:val="pt-BR"/>
        </w:rPr>
        <w:t>data do pagamento, data do envio, data de confirmação d</w:t>
      </w:r>
      <w:r w:rsidR="00D85422" w:rsidRPr="0055419A">
        <w:rPr>
          <w:rFonts w:ascii="Arial" w:hAnsi="Arial" w:cs="Arial"/>
          <w:sz w:val="24"/>
          <w:szCs w:val="24"/>
          <w:lang w:val="pt-BR"/>
        </w:rPr>
        <w:t>e entrega do</w:t>
      </w:r>
      <w:r w:rsidR="00780C50" w:rsidRPr="0055419A">
        <w:rPr>
          <w:rFonts w:ascii="Arial" w:hAnsi="Arial" w:cs="Arial"/>
          <w:sz w:val="24"/>
          <w:szCs w:val="24"/>
          <w:lang w:val="pt-BR"/>
        </w:rPr>
        <w:t xml:space="preserve"> pacote</w:t>
      </w:r>
      <w:r w:rsidR="00D85422" w:rsidRPr="0055419A">
        <w:rPr>
          <w:rFonts w:ascii="Arial" w:hAnsi="Arial" w:cs="Arial"/>
          <w:sz w:val="24"/>
          <w:szCs w:val="24"/>
          <w:lang w:val="pt-BR"/>
        </w:rPr>
        <w:t>.</w:t>
      </w:r>
    </w:p>
    <w:p w14:paraId="031C4F03" w14:textId="77777777" w:rsidR="00780C50" w:rsidRPr="0055419A" w:rsidRDefault="00780C50" w:rsidP="00D067B3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44785162" w14:textId="0303EF29" w:rsidR="00D067B3" w:rsidRDefault="00CB62FA" w:rsidP="00D067B3">
      <w:pPr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ab/>
      </w:r>
    </w:p>
    <w:p w14:paraId="48FA9F15" w14:textId="51B5C265" w:rsidR="00426437" w:rsidRDefault="00426437" w:rsidP="00D067B3">
      <w:pPr>
        <w:rPr>
          <w:rFonts w:ascii="Arial" w:hAnsi="Arial" w:cs="Arial"/>
          <w:sz w:val="24"/>
          <w:szCs w:val="24"/>
          <w:lang w:val="pt-BR"/>
        </w:rPr>
      </w:pPr>
    </w:p>
    <w:p w14:paraId="44EF7E66" w14:textId="77777777" w:rsidR="00426437" w:rsidRPr="0055419A" w:rsidRDefault="00426437" w:rsidP="00D067B3">
      <w:pPr>
        <w:rPr>
          <w:rFonts w:ascii="Arial" w:hAnsi="Arial" w:cs="Arial"/>
          <w:sz w:val="24"/>
          <w:szCs w:val="24"/>
          <w:lang w:val="pt-BR"/>
        </w:rPr>
      </w:pPr>
    </w:p>
    <w:p w14:paraId="15F673B9" w14:textId="18AB31D5" w:rsidR="00CD4D27" w:rsidRPr="00426437" w:rsidRDefault="00CD4D27">
      <w:pPr>
        <w:pStyle w:val="Ttulo2"/>
        <w:widowControl/>
        <w:rPr>
          <w:rFonts w:cs="Arial"/>
          <w:sz w:val="28"/>
          <w:szCs w:val="28"/>
          <w:lang w:val="pt-BR"/>
        </w:rPr>
      </w:pPr>
      <w:bookmarkStart w:id="16" w:name="_Toc74871920"/>
      <w:r w:rsidRPr="00426437">
        <w:rPr>
          <w:rFonts w:cs="Arial"/>
          <w:sz w:val="28"/>
          <w:szCs w:val="28"/>
          <w:lang w:val="pt-BR"/>
        </w:rPr>
        <w:lastRenderedPageBreak/>
        <w:t>Cadastro de clientes</w:t>
      </w:r>
      <w:bookmarkEnd w:id="16"/>
    </w:p>
    <w:p w14:paraId="7AA37B96" w14:textId="47BE34E2" w:rsidR="00CD4D27" w:rsidRPr="0055419A" w:rsidRDefault="00CD4D27" w:rsidP="00CD4D27">
      <w:p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  <w:proofErr w:type="gramStart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RN[</w:t>
      </w:r>
      <w:proofErr w:type="gramEnd"/>
      <w:r w:rsidRPr="0055419A">
        <w:rPr>
          <w:rFonts w:ascii="Arial" w:hAnsi="Arial" w:cs="Arial"/>
          <w:b/>
          <w:bCs/>
          <w:sz w:val="24"/>
          <w:szCs w:val="24"/>
          <w:lang w:val="pt-BR"/>
        </w:rPr>
        <w:t>2.4.1]Dados para cadastro</w:t>
      </w:r>
    </w:p>
    <w:p w14:paraId="62E3B043" w14:textId="2DA4CFAF" w:rsidR="00CD4D27" w:rsidRDefault="00CB62FA" w:rsidP="00CB62FA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55419A">
        <w:rPr>
          <w:rFonts w:ascii="Arial" w:hAnsi="Arial" w:cs="Arial"/>
          <w:sz w:val="24"/>
          <w:szCs w:val="24"/>
          <w:lang w:val="pt-BR"/>
        </w:rPr>
        <w:t>O</w:t>
      </w:r>
      <w:r w:rsidR="00CD4D27" w:rsidRPr="0055419A">
        <w:rPr>
          <w:rFonts w:ascii="Arial" w:hAnsi="Arial" w:cs="Arial"/>
          <w:sz w:val="24"/>
          <w:szCs w:val="24"/>
          <w:lang w:val="pt-BR"/>
        </w:rPr>
        <w:t xml:space="preserve"> cliente </w:t>
      </w:r>
      <w:r w:rsidRPr="0055419A">
        <w:rPr>
          <w:rFonts w:ascii="Arial" w:hAnsi="Arial" w:cs="Arial"/>
          <w:sz w:val="24"/>
          <w:szCs w:val="24"/>
          <w:lang w:val="pt-BR"/>
        </w:rPr>
        <w:t>é</w:t>
      </w:r>
      <w:r w:rsidR="00CD4D27" w:rsidRPr="0055419A">
        <w:rPr>
          <w:rFonts w:ascii="Arial" w:hAnsi="Arial" w:cs="Arial"/>
          <w:sz w:val="24"/>
          <w:szCs w:val="24"/>
          <w:lang w:val="pt-BR"/>
        </w:rPr>
        <w:t xml:space="preserve"> cadastra</w:t>
      </w:r>
      <w:r w:rsidRPr="0055419A">
        <w:rPr>
          <w:rFonts w:ascii="Arial" w:hAnsi="Arial" w:cs="Arial"/>
          <w:sz w:val="24"/>
          <w:szCs w:val="24"/>
          <w:lang w:val="pt-BR"/>
        </w:rPr>
        <w:t>do</w:t>
      </w:r>
      <w:r w:rsidR="00CD4D27" w:rsidRPr="0055419A">
        <w:rPr>
          <w:rFonts w:ascii="Arial" w:hAnsi="Arial" w:cs="Arial"/>
          <w:sz w:val="24"/>
          <w:szCs w:val="24"/>
          <w:lang w:val="pt-BR"/>
        </w:rPr>
        <w:t xml:space="preserve"> na loja </w:t>
      </w:r>
      <w:r w:rsidRPr="0055419A">
        <w:rPr>
          <w:rFonts w:ascii="Arial" w:hAnsi="Arial" w:cs="Arial"/>
          <w:sz w:val="24"/>
          <w:szCs w:val="24"/>
          <w:lang w:val="pt-BR"/>
        </w:rPr>
        <w:t>com os dados,</w:t>
      </w:r>
      <w:r w:rsidR="00CD4D27" w:rsidRPr="0055419A">
        <w:rPr>
          <w:rFonts w:ascii="Arial" w:hAnsi="Arial" w:cs="Arial"/>
          <w:sz w:val="24"/>
          <w:szCs w:val="24"/>
          <w:lang w:val="pt-BR"/>
        </w:rPr>
        <w:t xml:space="preserve"> CPF, estado, cidade, bairro, rua, n° da casa, telefone e e-mail.</w:t>
      </w:r>
    </w:p>
    <w:p w14:paraId="26C042AB" w14:textId="38CA68A6" w:rsidR="00947949" w:rsidRDefault="00947949" w:rsidP="00CB62FA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481D6991" w14:textId="77777777" w:rsidR="00947949" w:rsidRPr="0055419A" w:rsidRDefault="00947949" w:rsidP="00CB62FA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1DBBE668" w14:textId="77777777" w:rsidR="00FD4020" w:rsidRPr="0055419A" w:rsidRDefault="00FD4020">
      <w:pPr>
        <w:pStyle w:val="InfoBlue"/>
        <w:rPr>
          <w:rFonts w:ascii="Arial" w:hAnsi="Arial" w:cs="Arial"/>
          <w:sz w:val="24"/>
          <w:szCs w:val="24"/>
          <w:lang w:val="pt-BR"/>
        </w:rPr>
      </w:pPr>
    </w:p>
    <w:sectPr w:rsidR="00FD4020" w:rsidRPr="0055419A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76203" w14:textId="77777777" w:rsidR="00A91561" w:rsidRDefault="00A91561">
      <w:pPr>
        <w:spacing w:line="240" w:lineRule="auto"/>
      </w:pPr>
      <w:r>
        <w:separator/>
      </w:r>
    </w:p>
  </w:endnote>
  <w:endnote w:type="continuationSeparator" w:id="0">
    <w:p w14:paraId="0CD2AEDD" w14:textId="77777777" w:rsidR="00A91561" w:rsidRDefault="00A91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66FFC" w14:paraId="5C5AA12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0311B7" w14:textId="77777777" w:rsidR="00366FFC" w:rsidRDefault="00A63FA1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CB6502" w14:textId="55307930" w:rsidR="00366FFC" w:rsidRDefault="00A63FA1">
          <w:pPr>
            <w:jc w:val="center"/>
          </w:pPr>
          <w:r>
            <w:sym w:font="Symbol" w:char="F0D3"/>
          </w:r>
          <w:proofErr w:type="spellStart"/>
          <w:r w:rsidR="00CE1E6E">
            <w:t>BookStorage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26437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EEDB29" w14:textId="77777777" w:rsidR="00366FFC" w:rsidRDefault="00A63FA1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BE4B5A0" w14:textId="77777777" w:rsidR="00366FFC" w:rsidRDefault="00366F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D50A6" w14:textId="77777777" w:rsidR="00A91561" w:rsidRDefault="00A91561">
      <w:pPr>
        <w:spacing w:line="240" w:lineRule="auto"/>
      </w:pPr>
      <w:r>
        <w:separator/>
      </w:r>
    </w:p>
  </w:footnote>
  <w:footnote w:type="continuationSeparator" w:id="0">
    <w:p w14:paraId="1A76B8F7" w14:textId="77777777" w:rsidR="00A91561" w:rsidRDefault="00A915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361D" w14:textId="77777777" w:rsidR="00366FFC" w:rsidRDefault="00366FFC">
    <w:pPr>
      <w:rPr>
        <w:sz w:val="24"/>
        <w:szCs w:val="24"/>
      </w:rPr>
    </w:pPr>
  </w:p>
  <w:p w14:paraId="06DBFA0A" w14:textId="77777777" w:rsidR="00366FFC" w:rsidRDefault="00366FFC">
    <w:pPr>
      <w:pBdr>
        <w:top w:val="single" w:sz="6" w:space="1" w:color="auto"/>
      </w:pBdr>
      <w:rPr>
        <w:sz w:val="24"/>
        <w:szCs w:val="24"/>
      </w:rPr>
    </w:pPr>
  </w:p>
  <w:p w14:paraId="4013FCB8" w14:textId="4DF815CF" w:rsidR="00366FFC" w:rsidRDefault="00366FF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</w:p>
  <w:p w14:paraId="59D2E354" w14:textId="77777777" w:rsidR="00366FFC" w:rsidRDefault="00366FFC">
    <w:pPr>
      <w:pBdr>
        <w:bottom w:val="single" w:sz="6" w:space="1" w:color="auto"/>
      </w:pBdr>
      <w:jc w:val="right"/>
      <w:rPr>
        <w:sz w:val="24"/>
        <w:szCs w:val="24"/>
      </w:rPr>
    </w:pPr>
  </w:p>
  <w:p w14:paraId="0A67E81C" w14:textId="77777777" w:rsidR="00366FFC" w:rsidRDefault="00366FF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66FFC" w14:paraId="506636A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DC853A" w14:textId="0B8580FC" w:rsidR="00366FFC" w:rsidRDefault="00540AF4">
          <w:proofErr w:type="spellStart"/>
          <w:r>
            <w:t>BookStorage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BEFFA68" w14:textId="40AA65FD" w:rsidR="00366FFC" w:rsidRDefault="00A63FA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366FFC" w14:paraId="73F7FE2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4C9550" w14:textId="77777777" w:rsidR="00366FFC" w:rsidRDefault="00A63FA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FD4020">
            <w:t>Regras</w:t>
          </w:r>
          <w:proofErr w:type="spellEnd"/>
          <w:r w:rsidR="00FD4020">
            <w:t xml:space="preserve"> de </w:t>
          </w:r>
          <w:proofErr w:type="spellStart"/>
          <w:r w:rsidR="00FD4020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0911AE" w14:textId="361DBE36" w:rsidR="00366FFC" w:rsidRDefault="00A63FA1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115B7A">
            <w:rPr>
              <w:lang w:val="pt-BR"/>
            </w:rPr>
            <w:t>30</w:t>
          </w:r>
          <w:r>
            <w:rPr>
              <w:lang w:val="pt-BR"/>
            </w:rPr>
            <w:t>/</w:t>
          </w:r>
          <w:r w:rsidR="00115B7A">
            <w:rPr>
              <w:lang w:val="pt-BR"/>
            </w:rPr>
            <w:t>05/2021</w:t>
          </w:r>
        </w:p>
      </w:tc>
    </w:tr>
    <w:tr w:rsidR="00366FFC" w14:paraId="013DBAE8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DEE682" w14:textId="77777777" w:rsidR="00366FFC" w:rsidRDefault="00A63FA1">
          <w:r>
            <w:rPr>
              <w:lang w:val="pt-BR"/>
            </w:rPr>
            <w:t>&lt;identificador do documento&gt;</w:t>
          </w:r>
        </w:p>
      </w:tc>
    </w:tr>
  </w:tbl>
  <w:p w14:paraId="38381A2B" w14:textId="77777777" w:rsidR="00366FFC" w:rsidRDefault="00366F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5A316E"/>
    <w:multiLevelType w:val="multilevel"/>
    <w:tmpl w:val="EBAE16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20"/>
    <w:rsid w:val="00115B7A"/>
    <w:rsid w:val="00203B0B"/>
    <w:rsid w:val="0026520A"/>
    <w:rsid w:val="00366FFC"/>
    <w:rsid w:val="00426437"/>
    <w:rsid w:val="004A559E"/>
    <w:rsid w:val="004B12E8"/>
    <w:rsid w:val="00540AF4"/>
    <w:rsid w:val="0055419A"/>
    <w:rsid w:val="006A542F"/>
    <w:rsid w:val="00727A6B"/>
    <w:rsid w:val="00780C50"/>
    <w:rsid w:val="0087219F"/>
    <w:rsid w:val="00911FAE"/>
    <w:rsid w:val="00947949"/>
    <w:rsid w:val="009B3A1C"/>
    <w:rsid w:val="00A63FA1"/>
    <w:rsid w:val="00A91561"/>
    <w:rsid w:val="00BA5A9A"/>
    <w:rsid w:val="00C109E7"/>
    <w:rsid w:val="00C770F0"/>
    <w:rsid w:val="00C91081"/>
    <w:rsid w:val="00CB62FA"/>
    <w:rsid w:val="00CD4D27"/>
    <w:rsid w:val="00CE1E6E"/>
    <w:rsid w:val="00D039C7"/>
    <w:rsid w:val="00D067B3"/>
    <w:rsid w:val="00D77016"/>
    <w:rsid w:val="00D85422"/>
    <w:rsid w:val="00E24853"/>
    <w:rsid w:val="00FD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C69B8F"/>
  <w15:chartTrackingRefBased/>
  <w15:docId w15:val="{608A52A8-524F-4FC5-9E7C-7666EE92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MenoPendente">
    <w:name w:val="Unresolved Mention"/>
    <w:basedOn w:val="Fontepargpadro"/>
    <w:uiPriority w:val="99"/>
    <w:semiHidden/>
    <w:unhideWhenUsed/>
    <w:rsid w:val="00BA5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ente\Desktop\ENGENHARIA-DE-SOFTWARE\modelos-trabalho-final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CC184-2DC2-4CDA-94A3-522C3332B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528</TotalTime>
  <Pages>7</Pages>
  <Words>965</Words>
  <Characters>5217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cliente</dc:creator>
  <cp:keywords/>
  <dc:description/>
  <cp:lastModifiedBy>DANIEL LUCAS DE ALMEIDA</cp:lastModifiedBy>
  <cp:revision>6</cp:revision>
  <cp:lastPrinted>2001-09-13T12:41:00Z</cp:lastPrinted>
  <dcterms:created xsi:type="dcterms:W3CDTF">2021-05-24T23:40:00Z</dcterms:created>
  <dcterms:modified xsi:type="dcterms:W3CDTF">2021-06-18T04:25:00Z</dcterms:modified>
</cp:coreProperties>
</file>