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565E" w14:textId="14AC2CE4" w:rsidR="00000000" w:rsidRDefault="00390994">
      <w:pPr>
        <w:pStyle w:val="Ttulo"/>
        <w:jc w:val="right"/>
      </w:pPr>
      <w:proofErr w:type="spellStart"/>
      <w:r>
        <w:t>BookStorage</w:t>
      </w:r>
      <w:proofErr w:type="spellEnd"/>
    </w:p>
    <w:p w14:paraId="5AD532EE" w14:textId="5C1B2F7B" w:rsidR="00000000" w:rsidRDefault="00390994">
      <w:pPr>
        <w:pStyle w:val="Ttulo"/>
        <w:jc w:val="right"/>
      </w:pPr>
      <w:proofErr w:type="spellStart"/>
      <w:r w:rsidRPr="00390994">
        <w:t>Especificação</w:t>
      </w:r>
      <w:proofErr w:type="spellEnd"/>
      <w:r w:rsidRPr="00390994">
        <w:t xml:space="preserve"> de Caso de </w:t>
      </w:r>
      <w:proofErr w:type="spellStart"/>
      <w:r w:rsidRPr="00390994">
        <w:t>Uso</w:t>
      </w:r>
      <w:proofErr w:type="spellEnd"/>
      <w:r w:rsidRPr="00390994">
        <w:t xml:space="preserve">: </w:t>
      </w:r>
      <w:proofErr w:type="spellStart"/>
      <w:r>
        <w:t>Gerenciador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loja</w:t>
      </w:r>
      <w:proofErr w:type="spellEnd"/>
      <w:r>
        <w:t xml:space="preserve"> virtual de </w:t>
      </w:r>
      <w:proofErr w:type="spellStart"/>
      <w:r>
        <w:t>livros</w:t>
      </w:r>
      <w:proofErr w:type="spellEnd"/>
    </w:p>
    <w:p w14:paraId="400FCC0C" w14:textId="77777777" w:rsidR="00000000" w:rsidRDefault="00EB7A66">
      <w:pPr>
        <w:pStyle w:val="Ttulo"/>
        <w:jc w:val="right"/>
      </w:pPr>
    </w:p>
    <w:p w14:paraId="3913BE4E" w14:textId="77777777" w:rsidR="00000000" w:rsidRDefault="00EB7A6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57876ED" w14:textId="77777777" w:rsidR="00000000" w:rsidRDefault="00EB7A66"/>
    <w:p w14:paraId="39772B9A" w14:textId="77777777" w:rsidR="00000000" w:rsidRDefault="00EB7A66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</w:t>
      </w:r>
      <w:r>
        <w:rPr>
          <w:lang w:val="pt-BR"/>
        </w:rPr>
        <w:t>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BD0940E" w14:textId="77777777" w:rsidR="00000000" w:rsidRDefault="00EB7A66">
      <w:pPr>
        <w:pStyle w:val="InfoBlue"/>
        <w:rPr>
          <w:lang w:val="fr-FR"/>
        </w:rPr>
      </w:pPr>
      <w:r>
        <w:rPr>
          <w:lang w:val="pt-BR"/>
        </w:rPr>
        <w:t>[Para personalizar cam</w:t>
      </w:r>
      <w:r>
        <w:rPr>
          <w:lang w:val="pt-BR"/>
        </w:rPr>
        <w:t>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>Depois de fechar a caixa de diálo</w:t>
      </w:r>
      <w:r>
        <w:rPr>
          <w:lang w:val="pt-BR"/>
        </w:rPr>
        <w:t xml:space="preserve">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</w:t>
      </w:r>
      <w:r>
        <w:rPr>
          <w:lang w:val="pt-BR"/>
        </w:rPr>
        <w:t xml:space="preserve">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7BCCA025" w14:textId="77777777" w:rsidR="00000000" w:rsidRDefault="00EB7A66">
      <w:pPr>
        <w:rPr>
          <w:lang w:val="fr-FR"/>
        </w:rPr>
      </w:pPr>
    </w:p>
    <w:p w14:paraId="74289B15" w14:textId="77777777" w:rsidR="00000000" w:rsidRDefault="00EB7A66">
      <w:pPr>
        <w:pStyle w:val="Corpodetexto"/>
        <w:rPr>
          <w:lang w:val="fr-FR"/>
        </w:rPr>
      </w:pPr>
    </w:p>
    <w:p w14:paraId="54D26758" w14:textId="77777777" w:rsidR="00000000" w:rsidRDefault="00EB7A66">
      <w:pPr>
        <w:pStyle w:val="Corpodetexto"/>
        <w:rPr>
          <w:lang w:val="fr-FR"/>
        </w:rPr>
      </w:pPr>
    </w:p>
    <w:p w14:paraId="26D37868" w14:textId="77777777" w:rsidR="00000000" w:rsidRDefault="00EB7A66">
      <w:pPr>
        <w:rPr>
          <w:lang w:val="fr-FR"/>
        </w:rPr>
        <w:sectPr w:rsidR="00000000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9BEF4AB" w14:textId="77777777" w:rsidR="00000000" w:rsidRDefault="00EB7A6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7CD0A7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CF127" w14:textId="77777777" w:rsidR="00000000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4560" w14:textId="77777777" w:rsidR="00000000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E5669" w14:textId="77777777" w:rsidR="00000000" w:rsidRDefault="00EB7A6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A827" w14:textId="77777777" w:rsidR="00000000" w:rsidRDefault="00EB7A6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2028E26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50FB1" w14:textId="256C49E4" w:rsidR="00000000" w:rsidRDefault="00390994">
            <w:pPr>
              <w:pStyle w:val="Tabletext"/>
            </w:pPr>
            <w:r>
              <w:rPr>
                <w:lang w:val="pt-BR"/>
              </w:rPr>
              <w:t>07/06/2021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F8E8" w14:textId="033593FB" w:rsidR="00000000" w:rsidRDefault="00390994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9CA6" w14:textId="77777777" w:rsidR="00000000" w:rsidRDefault="00EB7A66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E8" w14:textId="50C9B62D" w:rsidR="00000000" w:rsidRDefault="00390994">
            <w:pPr>
              <w:pStyle w:val="Tabletext"/>
            </w:pPr>
            <w:r>
              <w:rPr>
                <w:lang w:val="pt-BR"/>
              </w:rPr>
              <w:t>Daniel Lucas de Almeida</w:t>
            </w:r>
          </w:p>
        </w:tc>
      </w:tr>
      <w:tr w:rsidR="00000000" w14:paraId="1D27416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1F590" w14:textId="77777777" w:rsidR="00000000" w:rsidRDefault="00EB7A6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69FC" w14:textId="77777777" w:rsidR="00000000" w:rsidRDefault="00EB7A6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A5C4" w14:textId="77777777" w:rsidR="00000000" w:rsidRDefault="00EB7A6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0130B" w14:textId="77777777" w:rsidR="00000000" w:rsidRDefault="00EB7A66">
            <w:pPr>
              <w:pStyle w:val="Tabletext"/>
            </w:pPr>
          </w:p>
        </w:tc>
      </w:tr>
      <w:tr w:rsidR="00000000" w14:paraId="1E14A3E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B215" w14:textId="77777777" w:rsidR="00000000" w:rsidRDefault="00EB7A6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7791" w14:textId="77777777" w:rsidR="00000000" w:rsidRDefault="00EB7A6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C866" w14:textId="77777777" w:rsidR="00000000" w:rsidRDefault="00EB7A6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B8EA" w14:textId="77777777" w:rsidR="00000000" w:rsidRDefault="00EB7A66">
            <w:pPr>
              <w:pStyle w:val="Tabletext"/>
            </w:pPr>
          </w:p>
        </w:tc>
      </w:tr>
      <w:tr w:rsidR="00000000" w14:paraId="3132A36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0A5EB" w14:textId="77777777" w:rsidR="00000000" w:rsidRDefault="00EB7A6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E968" w14:textId="77777777" w:rsidR="00000000" w:rsidRDefault="00EB7A6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C2E19" w14:textId="77777777" w:rsidR="00000000" w:rsidRDefault="00EB7A6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13D89" w14:textId="77777777" w:rsidR="00000000" w:rsidRDefault="00EB7A66">
            <w:pPr>
              <w:pStyle w:val="Tabletext"/>
            </w:pPr>
          </w:p>
        </w:tc>
      </w:tr>
    </w:tbl>
    <w:p w14:paraId="7EB3C9AF" w14:textId="77777777" w:rsidR="00000000" w:rsidRDefault="00EB7A66"/>
    <w:p w14:paraId="524D36E9" w14:textId="77777777" w:rsidR="00000000" w:rsidRDefault="00EB7A66">
      <w:pPr>
        <w:pStyle w:val="Ttulo"/>
      </w:pPr>
      <w:r>
        <w:br w:type="page"/>
      </w:r>
      <w:r>
        <w:rPr>
          <w:lang w:val="pt-BR"/>
        </w:rPr>
        <w:lastRenderedPageBreak/>
        <w:t>Índice Analít</w:t>
      </w:r>
      <w:r>
        <w:rPr>
          <w:lang w:val="pt-BR"/>
        </w:rPr>
        <w:t>ico</w:t>
      </w:r>
    </w:p>
    <w:p w14:paraId="774057B1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11357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FDC20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ACAAA5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1B2873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</w:instrText>
      </w:r>
      <w:r>
        <w:rPr>
          <w:noProof/>
        </w:rPr>
        <w:instrText xml:space="preserve">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B9992" w14:textId="77777777" w:rsidR="00000000" w:rsidRDefault="00EB7A6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F4F0D" w14:textId="77777777" w:rsidR="00000000" w:rsidRDefault="00EB7A6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389DD4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BD4D1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</w:instrText>
      </w:r>
      <w:r>
        <w:rPr>
          <w:noProof/>
        </w:rPr>
        <w:instrText xml:space="preserve">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000B6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81517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DFE6D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868B18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92D5FB" w14:textId="77777777" w:rsidR="00000000" w:rsidRDefault="00EB7A66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</w:instrText>
      </w:r>
      <w:r>
        <w:rPr>
          <w:noProof/>
          <w:lang w:val="fr-FR"/>
        </w:rPr>
        <w:instrText xml:space="preserve">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B27FC36" w14:textId="77777777" w:rsidR="00000000" w:rsidRDefault="00EB7A6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39189" w14:textId="5D64ACC3" w:rsidR="00000000" w:rsidRDefault="00EB7A66">
      <w:pPr>
        <w:pStyle w:val="Ttulo"/>
      </w:pPr>
      <w:r>
        <w:fldChar w:fldCharType="end"/>
      </w:r>
      <w:r>
        <w:br w:type="page"/>
      </w:r>
      <w:proofErr w:type="spellStart"/>
      <w:r w:rsidR="00390994" w:rsidRPr="00390994">
        <w:lastRenderedPageBreak/>
        <w:t>Especificação</w:t>
      </w:r>
      <w:proofErr w:type="spellEnd"/>
      <w:r w:rsidR="00390994" w:rsidRPr="00390994">
        <w:t xml:space="preserve"> de Caso de </w:t>
      </w:r>
      <w:proofErr w:type="spellStart"/>
      <w:r w:rsidR="00390994" w:rsidRPr="00390994">
        <w:t>Uso</w:t>
      </w:r>
      <w:proofErr w:type="spellEnd"/>
      <w:r w:rsidR="00390994">
        <w:t xml:space="preserve"> </w:t>
      </w:r>
    </w:p>
    <w:p w14:paraId="1BF32085" w14:textId="77777777" w:rsidR="00000000" w:rsidRDefault="00EB7A66">
      <w:pPr>
        <w:pStyle w:val="InfoBlue"/>
      </w:pPr>
    </w:p>
    <w:p w14:paraId="3429451C" w14:textId="64E5AB2A" w:rsidR="00000000" w:rsidRPr="00390994" w:rsidRDefault="00390994">
      <w:pPr>
        <w:pStyle w:val="Ttulo1"/>
        <w:ind w:left="1080" w:hanging="360"/>
        <w:rPr>
          <w:sz w:val="24"/>
          <w:szCs w:val="24"/>
        </w:rPr>
      </w:pPr>
      <w:bookmarkStart w:id="0" w:name="_Toc425054504"/>
      <w:bookmarkStart w:id="1" w:name="_Toc423410238"/>
      <w:r w:rsidRPr="00390994">
        <w:rPr>
          <w:sz w:val="24"/>
          <w:szCs w:val="24"/>
          <w:lang w:val="pt-BR"/>
        </w:rPr>
        <w:t>Sistema de venda virtual de livros</w:t>
      </w:r>
    </w:p>
    <w:p w14:paraId="2676D4D9" w14:textId="2A41C3D3" w:rsidR="00390994" w:rsidRPr="00390994" w:rsidRDefault="00EB7A66" w:rsidP="00390994">
      <w:pPr>
        <w:pStyle w:val="Ttulo2"/>
        <w:rPr>
          <w:sz w:val="24"/>
          <w:szCs w:val="24"/>
          <w:lang w:val="pt-BR"/>
        </w:rPr>
      </w:pPr>
      <w:bookmarkStart w:id="2" w:name="_Toc18208176"/>
      <w:r w:rsidRPr="00390994">
        <w:rPr>
          <w:sz w:val="24"/>
          <w:szCs w:val="24"/>
          <w:lang w:val="pt-BR"/>
        </w:rPr>
        <w:t>Breve Descrição</w:t>
      </w:r>
      <w:bookmarkEnd w:id="0"/>
      <w:bookmarkEnd w:id="1"/>
      <w:bookmarkEnd w:id="2"/>
    </w:p>
    <w:p w14:paraId="3802369E" w14:textId="0537A9B1" w:rsidR="00390994" w:rsidRP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foco desse documento é apresentar uma descrição das principais ações realizadas no sistema, onde os atores envolvidos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tem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algum benefício. Alguns trechos relataram o fluxo as ações envolvidas e para uma melhor compreensão será demonstrado a abstração das sequencias de ações em um diagrama denominado casos de uso.</w:t>
      </w:r>
    </w:p>
    <w:p w14:paraId="1A2FF846" w14:textId="7C4EC75C" w:rsidR="00390994" w:rsidRP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</w:p>
    <w:p w14:paraId="75431179" w14:textId="6C3DC3F8" w:rsidR="00390994" w:rsidRP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</w:p>
    <w:p w14:paraId="1893E9EC" w14:textId="77777777" w:rsidR="00390994" w:rsidRPr="00390994" w:rsidRDefault="00390994" w:rsidP="00390994">
      <w:pPr>
        <w:rPr>
          <w:rFonts w:ascii="Arial" w:hAnsi="Arial" w:cs="Arial"/>
          <w:sz w:val="24"/>
          <w:szCs w:val="24"/>
          <w:lang w:val="pt-BR"/>
        </w:rPr>
      </w:pPr>
    </w:p>
    <w:p w14:paraId="31D99A65" w14:textId="27A1FEE4" w:rsidR="00000000" w:rsidRDefault="00EB7A66">
      <w:pPr>
        <w:pStyle w:val="Ttulo1"/>
        <w:widowControl/>
        <w:ind w:left="1080" w:hanging="360"/>
        <w:rPr>
          <w:sz w:val="24"/>
          <w:szCs w:val="24"/>
          <w:lang w:val="pt-BR"/>
        </w:rPr>
      </w:pPr>
      <w:bookmarkStart w:id="3" w:name="_Toc425054505"/>
      <w:bookmarkStart w:id="4" w:name="_Toc423410239"/>
      <w:bookmarkStart w:id="5" w:name="_Toc18208177"/>
      <w:r w:rsidRPr="00E03BAE">
        <w:rPr>
          <w:sz w:val="24"/>
          <w:szCs w:val="24"/>
          <w:lang w:val="pt-BR"/>
        </w:rPr>
        <w:t>Fluxo de Eventos</w:t>
      </w:r>
      <w:bookmarkEnd w:id="3"/>
      <w:bookmarkEnd w:id="4"/>
      <w:bookmarkEnd w:id="5"/>
    </w:p>
    <w:p w14:paraId="0CBC2D99" w14:textId="2A2E05F9" w:rsidR="00921E38" w:rsidRPr="00921E38" w:rsidRDefault="00921E38" w:rsidP="00921E3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2A7EE8F" w14:textId="55CF2C86" w:rsidR="00921E38" w:rsidRDefault="00921E38" w:rsidP="00921E3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Diagrama de Casos de Uso:</w:t>
      </w:r>
    </w:p>
    <w:p w14:paraId="07EC05B9" w14:textId="01D571CE" w:rsidR="006A471B" w:rsidRDefault="006A471B" w:rsidP="00921E38">
      <w:pPr>
        <w:rPr>
          <w:rFonts w:ascii="Arial" w:hAnsi="Arial" w:cs="Arial"/>
          <w:sz w:val="24"/>
          <w:szCs w:val="24"/>
          <w:lang w:val="pt-BR"/>
        </w:rPr>
      </w:pPr>
    </w:p>
    <w:p w14:paraId="747BAB39" w14:textId="318F457B" w:rsidR="006A471B" w:rsidRDefault="006A471B" w:rsidP="00921E3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imagem 1 é representado os principais fluxos de ações e seus respectivos atores.</w:t>
      </w:r>
    </w:p>
    <w:p w14:paraId="54B76772" w14:textId="68D51996" w:rsidR="00921E38" w:rsidRDefault="006A471B" w:rsidP="00921E38">
      <w:r>
        <w:pict w14:anchorId="37635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67pt">
            <v:imagedata r:id="rId8" o:title="" cropbottom="8195f" cropright="11901f"/>
          </v:shape>
        </w:pict>
      </w:r>
    </w:p>
    <w:p w14:paraId="524387E7" w14:textId="3B7D6D19" w:rsidR="006A471B" w:rsidRPr="00921E38" w:rsidRDefault="006A471B" w:rsidP="006A471B">
      <w:pPr>
        <w:jc w:val="center"/>
        <w:rPr>
          <w:rFonts w:ascii="Arial" w:hAnsi="Arial" w:cs="Arial"/>
          <w:sz w:val="24"/>
          <w:szCs w:val="24"/>
          <w:lang w:val="pt-BR"/>
        </w:rPr>
      </w:pPr>
      <w:proofErr w:type="spellStart"/>
      <w:r>
        <w:t>Imagem</w:t>
      </w:r>
      <w:proofErr w:type="spellEnd"/>
      <w:r>
        <w:t xml:space="preserve"> 1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0FCB2E42" w14:textId="7A1C381F" w:rsidR="00E03BAE" w:rsidRPr="00921E38" w:rsidRDefault="00921E38" w:rsidP="00921E38">
      <w:pPr>
        <w:pStyle w:val="Ttulo2"/>
        <w:widowControl/>
        <w:rPr>
          <w:sz w:val="24"/>
          <w:szCs w:val="24"/>
          <w:lang w:val="fr-FR"/>
        </w:rPr>
      </w:pPr>
      <w:bookmarkStart w:id="6" w:name="_Toc425054506"/>
      <w:bookmarkStart w:id="7" w:name="_Toc423410240"/>
      <w:bookmarkStart w:id="8" w:name="_Toc18208178"/>
      <w:r>
        <w:rPr>
          <w:sz w:val="24"/>
          <w:szCs w:val="24"/>
          <w:lang w:val="pt-BR"/>
        </w:rPr>
        <w:t xml:space="preserve">1° </w:t>
      </w:r>
      <w:r w:rsidR="00EB7A66" w:rsidRPr="00E03BAE">
        <w:rPr>
          <w:sz w:val="24"/>
          <w:szCs w:val="24"/>
          <w:lang w:val="pt-BR"/>
        </w:rPr>
        <w:t>Fluxo Básico</w:t>
      </w:r>
      <w:bookmarkEnd w:id="6"/>
      <w:bookmarkEnd w:id="7"/>
      <w:bookmarkEnd w:id="8"/>
      <w:r w:rsidR="00EB7A66" w:rsidRPr="00E03BAE">
        <w:rPr>
          <w:sz w:val="24"/>
          <w:szCs w:val="24"/>
          <w:lang w:val="fr-FR"/>
        </w:rPr>
        <w:t xml:space="preserve"> </w:t>
      </w:r>
    </w:p>
    <w:p w14:paraId="14E8F4A7" w14:textId="703792BC" w:rsidR="00E03BAE" w:rsidRDefault="00E03BAE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Fluxo básico do gerenciador de </w:t>
      </w:r>
      <w:r w:rsidR="002D5F6C">
        <w:rPr>
          <w:rFonts w:ascii="Arial" w:hAnsi="Arial" w:cs="Arial"/>
          <w:sz w:val="24"/>
          <w:szCs w:val="24"/>
          <w:lang w:val="pt-BR"/>
        </w:rPr>
        <w:t>Clientes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341CCCCE" w14:textId="0123973F" w:rsidR="00E03BAE" w:rsidRDefault="00E03BAE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Ator: cliente</w:t>
      </w:r>
    </w:p>
    <w:p w14:paraId="4D6E09DA" w14:textId="5DFB02A4" w:rsidR="00E03BAE" w:rsidRDefault="00E03BAE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</w:t>
      </w:r>
      <w:r w:rsidR="002D5F6C">
        <w:rPr>
          <w:rFonts w:ascii="Arial" w:hAnsi="Arial" w:cs="Arial"/>
          <w:sz w:val="24"/>
          <w:szCs w:val="24"/>
          <w:lang w:val="pt-BR"/>
        </w:rPr>
        <w:t xml:space="preserve"> inicial</w:t>
      </w:r>
      <w:r>
        <w:rPr>
          <w:rFonts w:ascii="Arial" w:hAnsi="Arial" w:cs="Arial"/>
          <w:sz w:val="24"/>
          <w:szCs w:val="24"/>
          <w:lang w:val="pt-BR"/>
        </w:rPr>
        <w:t>: login</w:t>
      </w:r>
    </w:p>
    <w:p w14:paraId="529158E1" w14:textId="08A4BCE3" w:rsidR="00E03BAE" w:rsidRDefault="002D5F6C" w:rsidP="00A10A57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1° </w:t>
      </w:r>
      <w:r w:rsidR="00E03BAE">
        <w:rPr>
          <w:rFonts w:ascii="Arial" w:hAnsi="Arial" w:cs="Arial"/>
          <w:sz w:val="24"/>
          <w:szCs w:val="24"/>
          <w:lang w:val="pt-BR"/>
        </w:rPr>
        <w:t xml:space="preserve">Fluxo: O cliente terá a opção de </w:t>
      </w:r>
      <w:r>
        <w:rPr>
          <w:rFonts w:ascii="Arial" w:hAnsi="Arial" w:cs="Arial"/>
          <w:sz w:val="24"/>
          <w:szCs w:val="24"/>
          <w:lang w:val="pt-BR"/>
        </w:rPr>
        <w:t>clicar no botão entrar com o login e senha inserido na área de texto.</w:t>
      </w:r>
    </w:p>
    <w:p w14:paraId="757A371D" w14:textId="19B0935D" w:rsidR="00E03BAE" w:rsidRDefault="002D5F6C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2° Fluxo: Com a validação do login e senha o cliente será redirecionado para a interface de livros para comprar, na qual parte para o caso de uso Gerenciador de pedidos.</w:t>
      </w:r>
    </w:p>
    <w:p w14:paraId="26121341" w14:textId="77777777" w:rsidR="006A471B" w:rsidRPr="00E03BAE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2A884634" w14:textId="5B052A25" w:rsidR="002D5F6C" w:rsidRPr="00A10A57" w:rsidRDefault="00EB7A66" w:rsidP="002D5F6C">
      <w:pPr>
        <w:pStyle w:val="Ttulo2"/>
        <w:widowControl/>
        <w:rPr>
          <w:sz w:val="24"/>
          <w:szCs w:val="24"/>
          <w:lang w:val="pt-BR"/>
        </w:rPr>
      </w:pPr>
      <w:bookmarkStart w:id="9" w:name="_Toc425054507"/>
      <w:bookmarkStart w:id="10" w:name="_Toc423410241"/>
      <w:bookmarkStart w:id="11" w:name="_Toc18208179"/>
      <w:r w:rsidRPr="00A10A57">
        <w:rPr>
          <w:sz w:val="24"/>
          <w:szCs w:val="24"/>
          <w:lang w:val="pt-BR"/>
        </w:rPr>
        <w:t>Fluxos Alternativos</w:t>
      </w:r>
      <w:bookmarkEnd w:id="9"/>
      <w:bookmarkEnd w:id="10"/>
      <w:bookmarkEnd w:id="11"/>
    </w:p>
    <w:p w14:paraId="790BFA19" w14:textId="43298ED4" w:rsidR="002D5F6C" w:rsidRPr="00A10A57" w:rsidRDefault="00EB7A66" w:rsidP="002D5F6C">
      <w:pPr>
        <w:pStyle w:val="Ttulo3"/>
        <w:widowControl/>
        <w:rPr>
          <w:rFonts w:cs="Arial"/>
          <w:b/>
          <w:bCs/>
          <w:sz w:val="24"/>
          <w:szCs w:val="24"/>
          <w:lang w:val="fr-FR"/>
        </w:rPr>
      </w:pPr>
      <w:bookmarkStart w:id="12" w:name="_Toc425054508"/>
      <w:bookmarkStart w:id="13" w:name="_Toc423410242"/>
      <w:bookmarkStart w:id="14" w:name="_Toc18208180"/>
      <w:r w:rsidRPr="00A10A57">
        <w:rPr>
          <w:rFonts w:cs="Arial"/>
          <w:b/>
          <w:bCs/>
          <w:sz w:val="24"/>
          <w:szCs w:val="24"/>
          <w:lang w:val="pt-BR"/>
        </w:rPr>
        <w:t xml:space="preserve">Primeiro Fluxo Alternativo </w:t>
      </w:r>
      <w:bookmarkEnd w:id="12"/>
      <w:bookmarkEnd w:id="13"/>
      <w:bookmarkEnd w:id="14"/>
    </w:p>
    <w:p w14:paraId="2C592D83" w14:textId="101F3A4A" w:rsidR="002D5F6C" w:rsidRDefault="002D5F6C" w:rsidP="002D5F6C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Se o cliente digitar o login errado ou a senha, deverá ser apresentada uma mensagem de que o os campos inseridos não se encontram na lista de cadastro.</w:t>
      </w:r>
      <w:r w:rsidR="00A10A57">
        <w:rPr>
          <w:rFonts w:ascii="Arial" w:hAnsi="Arial" w:cs="Arial"/>
          <w:sz w:val="24"/>
          <w:szCs w:val="24"/>
          <w:lang w:val="fr-FR"/>
        </w:rPr>
        <w:t xml:space="preserve"> E assim permitirá o cliente reescrever o login e senha, voltando para o 1° fluxo básico.</w:t>
      </w:r>
    </w:p>
    <w:p w14:paraId="190BE9D9" w14:textId="7916EFD0" w:rsidR="00A10A57" w:rsidRDefault="00A10A57" w:rsidP="002D5F6C">
      <w:pPr>
        <w:rPr>
          <w:rFonts w:ascii="Arial" w:hAnsi="Arial" w:cs="Arial"/>
          <w:sz w:val="24"/>
          <w:szCs w:val="24"/>
          <w:lang w:val="fr-FR"/>
        </w:rPr>
      </w:pPr>
    </w:p>
    <w:p w14:paraId="7FFAF16D" w14:textId="466BFE03" w:rsidR="00A10A57" w:rsidRDefault="00A10A57" w:rsidP="00A10A57">
      <w:pPr>
        <w:pStyle w:val="Ttulo3"/>
        <w:rPr>
          <w:b/>
          <w:bCs/>
          <w:sz w:val="24"/>
          <w:szCs w:val="24"/>
          <w:lang w:val="fr-FR"/>
        </w:rPr>
      </w:pPr>
      <w:r w:rsidRPr="00A10A57">
        <w:rPr>
          <w:b/>
          <w:bCs/>
          <w:sz w:val="24"/>
          <w:szCs w:val="24"/>
          <w:lang w:val="fr-FR"/>
        </w:rPr>
        <w:t>Segundo fluxo alternativo </w:t>
      </w:r>
    </w:p>
    <w:p w14:paraId="37FC994C" w14:textId="77777777" w:rsidR="00A10A57" w:rsidRPr="00A10A57" w:rsidRDefault="00A10A57" w:rsidP="00A10A57">
      <w:pPr>
        <w:rPr>
          <w:lang w:val="fr-FR"/>
        </w:rPr>
      </w:pPr>
    </w:p>
    <w:p w14:paraId="01CD2C5E" w14:textId="7091DB23" w:rsidR="00A10A57" w:rsidRDefault="00A10A57" w:rsidP="00A10A5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Na tela de login o cliente poderá clicar no botã cadastrar e assim será redirecionado para uma tela de casdastreamento.</w:t>
      </w:r>
    </w:p>
    <w:p w14:paraId="50616A88" w14:textId="34DBDA1B" w:rsidR="00A10A57" w:rsidRDefault="00A10A57" w:rsidP="00A10A57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Nessa tela o usuário será recomendados por mensagens textuais para preenchar os campos de cadastro, inserindo o nome completo, CPF e e-mail. Apartir disso ele poderá digitar uma senha que utilizará na tela de login. Ao final do cadastro o cliente será informado que o seu nome de login será o proprio e-mail e a senha deve ser a mesma que a cadastrada, por fim o cliente clica no botão finalizar cadastro e é redirecionado para a tela de login do 1° Fluxo básico.</w:t>
      </w:r>
    </w:p>
    <w:p w14:paraId="714AFA7F" w14:textId="6478DF48" w:rsidR="00A10A57" w:rsidRDefault="00A10A57" w:rsidP="00A10A57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p w14:paraId="0C1AC4D2" w14:textId="734FAD31" w:rsidR="00A10A57" w:rsidRDefault="00A10A57" w:rsidP="00A10A57">
      <w:pPr>
        <w:pStyle w:val="Ttulo4"/>
        <w:rPr>
          <w:sz w:val="22"/>
          <w:szCs w:val="22"/>
          <w:lang w:val="fr-FR"/>
        </w:rPr>
      </w:pPr>
      <w:r w:rsidRPr="00A10A57">
        <w:rPr>
          <w:sz w:val="22"/>
          <w:szCs w:val="22"/>
          <w:lang w:val="fr-FR"/>
        </w:rPr>
        <w:t>Subfluxo alternativo</w:t>
      </w:r>
    </w:p>
    <w:p w14:paraId="52B42384" w14:textId="63C35C63" w:rsidR="00A10A57" w:rsidRDefault="00A10A57" w:rsidP="00A10A57">
      <w:pPr>
        <w:rPr>
          <w:lang w:val="fr-FR"/>
        </w:rPr>
      </w:pPr>
    </w:p>
    <w:p w14:paraId="58BC2F36" w14:textId="11D6DF33" w:rsidR="00A10A57" w:rsidRDefault="00A10A57" w:rsidP="00A10A5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Se o cliente no momento do cadastro inserir  um</w:t>
      </w:r>
      <w:r w:rsidR="0020680D">
        <w:rPr>
          <w:rFonts w:ascii="Arial" w:hAnsi="Arial" w:cs="Arial"/>
          <w:sz w:val="24"/>
          <w:szCs w:val="24"/>
          <w:lang w:val="fr-FR"/>
        </w:rPr>
        <w:t xml:space="preserve"> e-mail ou CPF invalido, aparecerá um mensagem de alerta em vermelho dizendo que o numero e e-mail inserido está invalido.</w:t>
      </w:r>
    </w:p>
    <w:p w14:paraId="7B3D4F76" w14:textId="7A1E5AF3" w:rsidR="0020680D" w:rsidRDefault="0020680D" w:rsidP="00A10A57">
      <w:pPr>
        <w:rPr>
          <w:rFonts w:ascii="Arial" w:hAnsi="Arial" w:cs="Arial"/>
          <w:sz w:val="24"/>
          <w:szCs w:val="24"/>
          <w:lang w:val="fr-FR"/>
        </w:rPr>
      </w:pPr>
    </w:p>
    <w:p w14:paraId="0070FB1B" w14:textId="77777777" w:rsidR="0020680D" w:rsidRDefault="0020680D" w:rsidP="0020680D">
      <w:pPr>
        <w:pStyle w:val="Ttulo4"/>
        <w:rPr>
          <w:sz w:val="22"/>
          <w:szCs w:val="22"/>
          <w:lang w:val="fr-FR"/>
        </w:rPr>
      </w:pPr>
      <w:r w:rsidRPr="00A10A57">
        <w:rPr>
          <w:sz w:val="22"/>
          <w:szCs w:val="22"/>
          <w:lang w:val="fr-FR"/>
        </w:rPr>
        <w:t>Subfluxo alternativo</w:t>
      </w:r>
    </w:p>
    <w:p w14:paraId="79940A7E" w14:textId="37946E01" w:rsidR="0020680D" w:rsidRDefault="0020680D" w:rsidP="00A10A57">
      <w:pPr>
        <w:rPr>
          <w:rFonts w:ascii="Arial" w:hAnsi="Arial" w:cs="Arial"/>
          <w:sz w:val="24"/>
          <w:szCs w:val="24"/>
          <w:lang w:val="fr-FR"/>
        </w:rPr>
      </w:pPr>
    </w:p>
    <w:p w14:paraId="544CE8B7" w14:textId="61607664" w:rsidR="0020680D" w:rsidRDefault="0020680D" w:rsidP="00A10A5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Se o cliente no mo</w:t>
      </w:r>
      <w:r w:rsidR="00921E38">
        <w:rPr>
          <w:rFonts w:ascii="Arial" w:hAnsi="Arial" w:cs="Arial"/>
          <w:sz w:val="24"/>
          <w:szCs w:val="24"/>
          <w:lang w:val="fr-FR"/>
        </w:rPr>
        <w:t>mento de inserir o CPF ou e-mail e o sistema identificar que já existe tais parametros salvos em seu banco, o sistema informará através de uma mensagem de cor vermelha em cima da barra de texto do CPF e/ou e-mail, dizendo que ambos ou apenas uma das informações já contam no sistema.</w:t>
      </w:r>
    </w:p>
    <w:p w14:paraId="4CAAC540" w14:textId="057E1DD1" w:rsidR="00921E38" w:rsidRDefault="00921E38" w:rsidP="00A10A57">
      <w:pPr>
        <w:rPr>
          <w:rFonts w:ascii="Arial" w:hAnsi="Arial" w:cs="Arial"/>
          <w:sz w:val="24"/>
          <w:szCs w:val="24"/>
          <w:lang w:val="fr-FR"/>
        </w:rPr>
      </w:pPr>
    </w:p>
    <w:p w14:paraId="524A8363" w14:textId="0F9F4A1B" w:rsidR="006A471B" w:rsidRDefault="006A471B" w:rsidP="00A10A57">
      <w:pPr>
        <w:rPr>
          <w:rFonts w:ascii="Arial" w:hAnsi="Arial" w:cs="Arial"/>
          <w:sz w:val="24"/>
          <w:szCs w:val="24"/>
          <w:lang w:val="fr-FR"/>
        </w:rPr>
      </w:pPr>
    </w:p>
    <w:p w14:paraId="6CEA98D1" w14:textId="481205CE" w:rsidR="006A471B" w:rsidRDefault="006A471B" w:rsidP="00A10A57">
      <w:pPr>
        <w:rPr>
          <w:rFonts w:ascii="Arial" w:hAnsi="Arial" w:cs="Arial"/>
          <w:sz w:val="24"/>
          <w:szCs w:val="24"/>
          <w:lang w:val="fr-FR"/>
        </w:rPr>
      </w:pPr>
    </w:p>
    <w:p w14:paraId="76758B52" w14:textId="582DF870" w:rsidR="006A471B" w:rsidRDefault="006A471B" w:rsidP="00A10A57">
      <w:pPr>
        <w:rPr>
          <w:rFonts w:ascii="Arial" w:hAnsi="Arial" w:cs="Arial"/>
          <w:sz w:val="24"/>
          <w:szCs w:val="24"/>
          <w:lang w:val="fr-FR"/>
        </w:rPr>
      </w:pPr>
    </w:p>
    <w:p w14:paraId="76A0D20D" w14:textId="77777777" w:rsidR="006A471B" w:rsidRDefault="006A471B" w:rsidP="00A10A57">
      <w:pPr>
        <w:rPr>
          <w:rFonts w:ascii="Arial" w:hAnsi="Arial" w:cs="Arial"/>
          <w:sz w:val="24"/>
          <w:szCs w:val="24"/>
          <w:lang w:val="fr-FR"/>
        </w:rPr>
      </w:pPr>
    </w:p>
    <w:p w14:paraId="08AB10B6" w14:textId="7EF56DCD" w:rsidR="00921E38" w:rsidRDefault="006A471B" w:rsidP="006A471B">
      <w:pPr>
        <w:pStyle w:val="Ttulo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2° </w:t>
      </w:r>
      <w:r w:rsidR="00921E38" w:rsidRPr="006A471B">
        <w:rPr>
          <w:sz w:val="24"/>
          <w:szCs w:val="24"/>
          <w:lang w:val="fr-FR"/>
        </w:rPr>
        <w:t xml:space="preserve">Fluxo básico </w:t>
      </w:r>
      <w:r w:rsidRPr="006A471B">
        <w:rPr>
          <w:sz w:val="24"/>
          <w:szCs w:val="24"/>
          <w:lang w:val="fr-FR"/>
        </w:rPr>
        <w:t>Gerenciar Estoque</w:t>
      </w:r>
    </w:p>
    <w:p w14:paraId="12A7361C" w14:textId="77777777" w:rsidR="006A471B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Fluxo básico do gerenciador de Clientes.</w:t>
      </w:r>
    </w:p>
    <w:p w14:paraId="33D38D8A" w14:textId="337DE5CA" w:rsidR="006A471B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Ator: </w:t>
      </w:r>
      <w:r>
        <w:rPr>
          <w:rFonts w:ascii="Arial" w:hAnsi="Arial" w:cs="Arial"/>
          <w:sz w:val="24"/>
          <w:szCs w:val="24"/>
          <w:lang w:val="pt-BR"/>
        </w:rPr>
        <w:t>Administrador</w:t>
      </w:r>
    </w:p>
    <w:p w14:paraId="55E9B7E8" w14:textId="7FE5443B" w:rsidR="006A471B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Interface inicial: login</w:t>
      </w:r>
    </w:p>
    <w:p w14:paraId="19778113" w14:textId="189F7046" w:rsidR="006A471B" w:rsidRDefault="006A471B" w:rsidP="006A471B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</w:p>
    <w:p w14:paraId="37A2F403" w14:textId="36A8B743" w:rsidR="006A471B" w:rsidRDefault="006A471B" w:rsidP="006A471B">
      <w:pPr>
        <w:pStyle w:val="Ttulo2"/>
        <w:rPr>
          <w:sz w:val="24"/>
          <w:szCs w:val="24"/>
          <w:lang w:val="pt-BR"/>
        </w:rPr>
      </w:pPr>
      <w:r w:rsidRPr="006A471B">
        <w:rPr>
          <w:sz w:val="24"/>
          <w:szCs w:val="24"/>
          <w:lang w:val="pt-BR"/>
        </w:rPr>
        <w:t>3°</w:t>
      </w:r>
      <w:r>
        <w:rPr>
          <w:sz w:val="24"/>
          <w:szCs w:val="24"/>
          <w:lang w:val="pt-BR"/>
        </w:rPr>
        <w:t xml:space="preserve"> </w:t>
      </w:r>
      <w:r w:rsidRPr="006A471B">
        <w:rPr>
          <w:sz w:val="24"/>
          <w:szCs w:val="24"/>
          <w:lang w:val="pt-BR"/>
        </w:rPr>
        <w:t xml:space="preserve">Fluxo básico </w:t>
      </w:r>
      <w:r>
        <w:rPr>
          <w:sz w:val="24"/>
          <w:szCs w:val="24"/>
          <w:lang w:val="pt-BR"/>
        </w:rPr>
        <w:t>G</w:t>
      </w:r>
      <w:r w:rsidRPr="006A471B">
        <w:rPr>
          <w:sz w:val="24"/>
          <w:szCs w:val="24"/>
          <w:lang w:val="pt-BR"/>
        </w:rPr>
        <w:t>erenciador de Pedidos</w:t>
      </w:r>
    </w:p>
    <w:p w14:paraId="7064C9B0" w14:textId="659A5002" w:rsidR="006A471B" w:rsidRDefault="006A471B" w:rsidP="006A471B">
      <w:pPr>
        <w:rPr>
          <w:lang w:val="pt-BR"/>
        </w:rPr>
      </w:pPr>
    </w:p>
    <w:p w14:paraId="6BFC4C4B" w14:textId="469E9595" w:rsidR="006A471B" w:rsidRPr="006A471B" w:rsidRDefault="006A471B" w:rsidP="006A471B">
      <w:pPr>
        <w:pStyle w:val="Ttulo2"/>
        <w:rPr>
          <w:sz w:val="24"/>
          <w:szCs w:val="24"/>
          <w:lang w:val="pt-BR"/>
        </w:rPr>
      </w:pPr>
      <w:r w:rsidRPr="006A471B">
        <w:rPr>
          <w:sz w:val="24"/>
          <w:szCs w:val="24"/>
          <w:lang w:val="pt-BR"/>
        </w:rPr>
        <w:t>4° Fluxo básico Gerenciador de relatórios</w:t>
      </w:r>
    </w:p>
    <w:p w14:paraId="2882569F" w14:textId="77777777" w:rsidR="006A471B" w:rsidRPr="006A471B" w:rsidRDefault="006A471B" w:rsidP="006A471B">
      <w:pPr>
        <w:rPr>
          <w:lang w:val="fr-FR"/>
        </w:rPr>
      </w:pPr>
    </w:p>
    <w:p w14:paraId="4570CE8F" w14:textId="77777777" w:rsidR="00A10A57" w:rsidRPr="00A10A57" w:rsidRDefault="00A10A57" w:rsidP="002D5F6C">
      <w:pPr>
        <w:rPr>
          <w:rFonts w:ascii="Arial" w:hAnsi="Arial" w:cs="Arial"/>
          <w:sz w:val="24"/>
          <w:szCs w:val="24"/>
          <w:lang w:val="fr-FR"/>
        </w:rPr>
      </w:pPr>
    </w:p>
    <w:p w14:paraId="0355328B" w14:textId="77777777" w:rsidR="002D5F6C" w:rsidRPr="00A10A57" w:rsidRDefault="002D5F6C" w:rsidP="002D5F6C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441EA504" w14:textId="0F753DE3" w:rsidR="00000000" w:rsidRDefault="00EB7A66" w:rsidP="006A471B">
      <w:pPr>
        <w:pStyle w:val="Ttulo4"/>
        <w:widowControl/>
        <w:numPr>
          <w:ilvl w:val="0"/>
          <w:numId w:val="0"/>
        </w:numPr>
        <w:ind w:left="720"/>
      </w:pPr>
    </w:p>
    <w:p w14:paraId="2640AAAA" w14:textId="7D2EAE52" w:rsidR="00000000" w:rsidRDefault="00EB7A66" w:rsidP="006A471B">
      <w:pPr>
        <w:pStyle w:val="Ttulo3"/>
        <w:widowControl/>
        <w:numPr>
          <w:ilvl w:val="0"/>
          <w:numId w:val="0"/>
        </w:numPr>
        <w:rPr>
          <w:lang w:val="fr-FR"/>
        </w:rPr>
      </w:pPr>
    </w:p>
    <w:p w14:paraId="19DFF229" w14:textId="77777777" w:rsidR="00000000" w:rsidRDefault="00EB7A66">
      <w:pPr>
        <w:pStyle w:val="Ttulo1"/>
        <w:ind w:left="1080" w:hanging="360"/>
        <w:rPr>
          <w:sz w:val="24"/>
          <w:szCs w:val="24"/>
          <w:lang w:val="fr-FR"/>
        </w:rPr>
      </w:pPr>
      <w:bookmarkStart w:id="15" w:name="_Toc425054510"/>
      <w:bookmarkStart w:id="16" w:name="_Toc423410251"/>
      <w:bookmarkStart w:id="17" w:name="_Toc18208182"/>
      <w:r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equisitos Especiais</w:t>
      </w:r>
      <w:bookmarkEnd w:id="15"/>
      <w:bookmarkEnd w:id="16"/>
      <w:bookmarkEnd w:id="17"/>
    </w:p>
    <w:p w14:paraId="3F59BD6D" w14:textId="77777777" w:rsidR="00000000" w:rsidRDefault="00EB7A66">
      <w:pPr>
        <w:pStyle w:val="InfoBlue"/>
        <w:rPr>
          <w:lang w:val="fr-FR"/>
        </w:rPr>
      </w:pPr>
      <w:r>
        <w:rPr>
          <w:lang w:val="pt-BR"/>
        </w:rPr>
        <w:t>[</w:t>
      </w:r>
      <w:r>
        <w:rPr>
          <w:lang w:val="pt-BR"/>
        </w:rPr>
        <w:t xml:space="preserve">Normalmente, um requisito especial é um requisito não-funcional específico de um caso de </w:t>
      </w:r>
      <w:proofErr w:type="gramStart"/>
      <w:r>
        <w:rPr>
          <w:lang w:val="pt-BR"/>
        </w:rPr>
        <w:t>uso</w:t>
      </w:r>
      <w:proofErr w:type="gramEnd"/>
      <w:r>
        <w:rPr>
          <w:lang w:val="pt-BR"/>
        </w:rPr>
        <w:t xml:space="preserve">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rPr>
          <w:lang w:val="pt-BR"/>
        </w:rPr>
        <w:t>Entre os exemplos de requisitos especiais estão incluídos requi</w:t>
      </w:r>
      <w:r>
        <w:rPr>
          <w:lang w:val="pt-BR"/>
        </w:rPr>
        <w:t>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rPr>
          <w:lang w:val="pt-BR"/>
        </w:rPr>
        <w:t>Além disso, outros requisitos — como ambientes e sistemas operacionais,</w:t>
      </w:r>
      <w:r>
        <w:rPr>
          <w:lang w:val="pt-BR"/>
        </w:rPr>
        <w:t xml:space="preserve"> requisitos de compatibilidade e restrições de design — deverão ser capturados nesta seção.]</w:t>
      </w:r>
    </w:p>
    <w:p w14:paraId="70C4D0B7" w14:textId="77777777" w:rsidR="00000000" w:rsidRDefault="00EB7A66">
      <w:pPr>
        <w:pStyle w:val="Ttulo2"/>
        <w:widowControl/>
      </w:pPr>
      <w:bookmarkStart w:id="18" w:name="_Toc425054511"/>
      <w:bookmarkStart w:id="19" w:name="_Toc423410252"/>
      <w:bookmarkStart w:id="20" w:name="_Toc18208183"/>
      <w:r>
        <w:rPr>
          <w:lang w:val="pt-BR"/>
        </w:rPr>
        <w:t>&lt; Primeiro Requisito Especial &gt;</w:t>
      </w:r>
      <w:bookmarkEnd w:id="18"/>
      <w:bookmarkEnd w:id="19"/>
      <w:bookmarkEnd w:id="20"/>
    </w:p>
    <w:p w14:paraId="4987FFAE" w14:textId="77777777" w:rsidR="00000000" w:rsidRDefault="00EB7A66"/>
    <w:p w14:paraId="01689227" w14:textId="276B1E47" w:rsidR="00000000" w:rsidRPr="00E03BAE" w:rsidRDefault="00EB7A66">
      <w:pPr>
        <w:pStyle w:val="Ttulo1"/>
        <w:widowControl/>
        <w:ind w:left="1080" w:hanging="360"/>
        <w:rPr>
          <w:rFonts w:cs="Arial"/>
          <w:sz w:val="24"/>
          <w:szCs w:val="24"/>
          <w:lang w:val="pt-BR"/>
        </w:rPr>
      </w:pPr>
      <w:bookmarkStart w:id="21" w:name="_Toc425054512"/>
      <w:bookmarkStart w:id="22" w:name="_Toc423410253"/>
      <w:bookmarkStart w:id="23" w:name="_Toc18208184"/>
      <w:r w:rsidRPr="00E03BAE">
        <w:rPr>
          <w:rFonts w:cs="Arial"/>
          <w:sz w:val="24"/>
          <w:szCs w:val="24"/>
          <w:lang w:val="pt-BR"/>
        </w:rPr>
        <w:t>Precondições</w:t>
      </w:r>
      <w:bookmarkEnd w:id="21"/>
      <w:bookmarkEnd w:id="22"/>
      <w:bookmarkEnd w:id="23"/>
    </w:p>
    <w:p w14:paraId="537563B5" w14:textId="3DB9395B" w:rsidR="00E03BAE" w:rsidRPr="00E03BAE" w:rsidRDefault="00E03BAE" w:rsidP="00E03BAE">
      <w:pPr>
        <w:rPr>
          <w:rFonts w:ascii="Arial" w:hAnsi="Arial" w:cs="Arial"/>
          <w:lang w:val="pt-BR"/>
        </w:rPr>
      </w:pPr>
      <w:r w:rsidRPr="00E03BAE">
        <w:rPr>
          <w:rFonts w:ascii="Arial" w:hAnsi="Arial" w:cs="Arial"/>
          <w:sz w:val="22"/>
          <w:szCs w:val="22"/>
          <w:lang w:val="pt-BR"/>
        </w:rPr>
        <w:t>Gerenciador de vendas</w:t>
      </w:r>
      <w:r w:rsidRPr="00E03BAE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Antes de poder ser realizado uma venda, o administrador deve cadastrar os livros no estoque.</w:t>
      </w:r>
    </w:p>
    <w:p w14:paraId="39E07A58" w14:textId="3419717F" w:rsidR="00E03BAE" w:rsidRDefault="00E03BAE" w:rsidP="00E03BAE">
      <w:pPr>
        <w:rPr>
          <w:rFonts w:ascii="Arial" w:hAnsi="Arial" w:cs="Arial"/>
          <w:lang w:val="pt-BR"/>
        </w:rPr>
      </w:pPr>
    </w:p>
    <w:p w14:paraId="4F23E9CE" w14:textId="7F06BDDE" w:rsidR="00E03BAE" w:rsidRPr="00E03BAE" w:rsidRDefault="00E03BAE" w:rsidP="00E03BAE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Gerenciador de pedido: </w:t>
      </w:r>
      <w:r>
        <w:rPr>
          <w:rFonts w:ascii="Arial" w:hAnsi="Arial" w:cs="Arial"/>
          <w:lang w:val="pt-BR"/>
        </w:rPr>
        <w:t>Antes que um cliente realize a compra ele deve cadastrar no sistema.</w:t>
      </w:r>
    </w:p>
    <w:p w14:paraId="23BB90C7" w14:textId="79AEACE0" w:rsidR="00000000" w:rsidRPr="00E03BAE" w:rsidRDefault="00EB7A66" w:rsidP="00E03BAE">
      <w:pPr>
        <w:pStyle w:val="InfoBlue"/>
        <w:ind w:left="0"/>
        <w:rPr>
          <w:i w:val="0"/>
          <w:iCs w:val="0"/>
        </w:rPr>
      </w:pPr>
    </w:p>
    <w:p w14:paraId="6DADD505" w14:textId="77777777" w:rsidR="00000000" w:rsidRDefault="00EB7A66">
      <w:pPr>
        <w:pStyle w:val="Ttulo2"/>
        <w:widowControl/>
      </w:pPr>
      <w:bookmarkStart w:id="24" w:name="_Toc425054513"/>
      <w:bookmarkStart w:id="25" w:name="_Toc423410254"/>
      <w:bookmarkStart w:id="26" w:name="_Toc18208185"/>
      <w:r>
        <w:rPr>
          <w:lang w:val="pt-BR"/>
        </w:rPr>
        <w:t>&lt; Precondição Um &gt;</w:t>
      </w:r>
      <w:bookmarkEnd w:id="24"/>
      <w:bookmarkEnd w:id="25"/>
      <w:bookmarkEnd w:id="26"/>
    </w:p>
    <w:p w14:paraId="40D20509" w14:textId="77777777" w:rsidR="00000000" w:rsidRDefault="00EB7A66">
      <w:pPr>
        <w:pStyle w:val="Ttulo1"/>
        <w:widowControl/>
        <w:ind w:left="1080" w:hanging="360"/>
        <w:rPr>
          <w:sz w:val="24"/>
          <w:szCs w:val="24"/>
        </w:rPr>
      </w:pPr>
      <w:bookmarkStart w:id="27" w:name="_Toc425054514"/>
      <w:bookmarkStart w:id="28" w:name="_Toc423410255"/>
      <w:bookmarkStart w:id="29" w:name="_Toc18208186"/>
      <w:r>
        <w:rPr>
          <w:sz w:val="24"/>
          <w:szCs w:val="24"/>
          <w:lang w:val="pt-BR"/>
        </w:rPr>
        <w:t>Pós-condições</w:t>
      </w:r>
      <w:bookmarkEnd w:id="27"/>
      <w:bookmarkEnd w:id="28"/>
      <w:bookmarkEnd w:id="29"/>
    </w:p>
    <w:p w14:paraId="5417EED4" w14:textId="77777777" w:rsidR="00000000" w:rsidRDefault="00EB7A66">
      <w:pPr>
        <w:pStyle w:val="InfoBlue"/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35321C93" w14:textId="77777777" w:rsidR="00000000" w:rsidRDefault="00EB7A66">
      <w:pPr>
        <w:pStyle w:val="Ttulo2"/>
        <w:widowControl/>
        <w:rPr>
          <w:lang w:val="fr-FR"/>
        </w:rPr>
      </w:pPr>
      <w:bookmarkStart w:id="30" w:name="_Toc425054515"/>
      <w:bookmarkStart w:id="31" w:name="_Toc423410256"/>
      <w:bookmarkStart w:id="32" w:name="_Toc18208187"/>
      <w:r>
        <w:rPr>
          <w:lang w:val="pt-BR"/>
        </w:rPr>
        <w:t>&lt; Pós-condição Um &gt;</w:t>
      </w:r>
      <w:bookmarkEnd w:id="30"/>
      <w:bookmarkEnd w:id="31"/>
      <w:bookmarkEnd w:id="32"/>
    </w:p>
    <w:p w14:paraId="5E7EF9E9" w14:textId="77777777" w:rsidR="00000000" w:rsidRDefault="00EB7A66">
      <w:pPr>
        <w:pStyle w:val="Ttulo1"/>
        <w:ind w:left="1080" w:hanging="360"/>
        <w:rPr>
          <w:sz w:val="24"/>
          <w:szCs w:val="24"/>
          <w:lang w:val="fr-FR"/>
        </w:rPr>
      </w:pPr>
      <w:bookmarkStart w:id="33" w:name="_Toc18208188"/>
      <w:r>
        <w:rPr>
          <w:sz w:val="24"/>
          <w:szCs w:val="24"/>
          <w:lang w:val="pt-BR"/>
        </w:rPr>
        <w:t>Pontos de Extensão</w:t>
      </w:r>
      <w:bookmarkEnd w:id="33"/>
    </w:p>
    <w:p w14:paraId="48463690" w14:textId="77777777" w:rsidR="00000000" w:rsidRDefault="00EB7A66">
      <w:pPr>
        <w:pStyle w:val="InfoBlue"/>
      </w:pPr>
      <w:r>
        <w:rPr>
          <w:lang w:val="pt-BR"/>
        </w:rPr>
        <w:t>[Pontos de extensão d</w:t>
      </w:r>
      <w:r>
        <w:rPr>
          <w:lang w:val="pt-BR"/>
        </w:rPr>
        <w:t>o caso de uso.]</w:t>
      </w:r>
    </w:p>
    <w:p w14:paraId="48A800C3" w14:textId="77777777" w:rsidR="00000000" w:rsidRDefault="00EB7A66">
      <w:pPr>
        <w:pStyle w:val="Ttulo2"/>
      </w:pPr>
      <w:bookmarkStart w:id="34" w:name="_Toc18208189"/>
      <w:r>
        <w:rPr>
          <w:lang w:val="pt-BR"/>
        </w:rPr>
        <w:t>&lt;Nome do Ponto de Extensão&gt;</w:t>
      </w:r>
      <w:bookmarkEnd w:id="34"/>
    </w:p>
    <w:p w14:paraId="7032197F" w14:textId="77777777" w:rsidR="00390994" w:rsidRDefault="00EB7A66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390994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83AA" w14:textId="77777777" w:rsidR="00EB7A66" w:rsidRDefault="00EB7A66">
      <w:pPr>
        <w:spacing w:line="240" w:lineRule="auto"/>
      </w:pPr>
      <w:r>
        <w:separator/>
      </w:r>
    </w:p>
  </w:endnote>
  <w:endnote w:type="continuationSeparator" w:id="0">
    <w:p w14:paraId="376E28E3" w14:textId="77777777" w:rsidR="00EB7A66" w:rsidRDefault="00EB7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00E28482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D1A008" w14:textId="77777777" w:rsidR="00000000" w:rsidRDefault="00EB7A66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51E96" w14:textId="77777777" w:rsidR="00000000" w:rsidRDefault="00EB7A6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90994">
            <w:t xml:space="preserve">&lt;Nome da </w:t>
          </w:r>
          <w:proofErr w:type="spellStart"/>
          <w:r w:rsidR="00390994">
            <w:t>Empresa</w:t>
          </w:r>
          <w:proofErr w:type="spellEnd"/>
          <w:r w:rsidR="00390994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099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A32581" w14:textId="77777777" w:rsidR="00000000" w:rsidRDefault="00EB7A6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D021D03" w14:textId="77777777" w:rsidR="00000000" w:rsidRDefault="00EB7A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2A52" w14:textId="77777777" w:rsidR="00EB7A66" w:rsidRDefault="00EB7A66">
      <w:pPr>
        <w:spacing w:line="240" w:lineRule="auto"/>
      </w:pPr>
      <w:r>
        <w:separator/>
      </w:r>
    </w:p>
  </w:footnote>
  <w:footnote w:type="continuationSeparator" w:id="0">
    <w:p w14:paraId="083AE9D1" w14:textId="77777777" w:rsidR="00EB7A66" w:rsidRDefault="00EB7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16E" w14:textId="77777777" w:rsidR="00000000" w:rsidRDefault="00EB7A66">
    <w:pPr>
      <w:rPr>
        <w:sz w:val="24"/>
        <w:szCs w:val="24"/>
      </w:rPr>
    </w:pPr>
  </w:p>
  <w:p w14:paraId="0D1B6EA6" w14:textId="77777777" w:rsidR="00000000" w:rsidRDefault="00EB7A66">
    <w:pPr>
      <w:pBdr>
        <w:top w:val="single" w:sz="6" w:space="1" w:color="auto"/>
      </w:pBdr>
      <w:rPr>
        <w:sz w:val="24"/>
        <w:szCs w:val="24"/>
      </w:rPr>
    </w:pPr>
  </w:p>
  <w:p w14:paraId="707086EE" w14:textId="77777777" w:rsidR="00000000" w:rsidRDefault="00EB7A6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390994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390994">
      <w:rPr>
        <w:rFonts w:ascii="Arial" w:hAnsi="Arial"/>
        <w:b/>
        <w:bCs/>
        <w:sz w:val="36"/>
        <w:szCs w:val="36"/>
      </w:rPr>
      <w:t>Empresa</w:t>
    </w:r>
    <w:proofErr w:type="spellEnd"/>
    <w:r w:rsidR="00390994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27F5543F" w14:textId="77777777" w:rsidR="00000000" w:rsidRDefault="00EB7A66">
    <w:pPr>
      <w:pBdr>
        <w:bottom w:val="single" w:sz="6" w:space="1" w:color="auto"/>
      </w:pBdr>
      <w:jc w:val="right"/>
      <w:rPr>
        <w:sz w:val="24"/>
        <w:szCs w:val="24"/>
      </w:rPr>
    </w:pPr>
  </w:p>
  <w:p w14:paraId="09ADAB10" w14:textId="77777777" w:rsidR="00000000" w:rsidRDefault="00EB7A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469676E8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C44AF6" w14:textId="77777777" w:rsidR="00000000" w:rsidRDefault="00EB7A66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90994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7C74B7" w14:textId="77777777" w:rsidR="00000000" w:rsidRDefault="00EB7A66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5DD80144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5C87BD" w14:textId="77777777" w:rsidR="00000000" w:rsidRDefault="00EB7A66">
          <w:r>
            <w:fldChar w:fldCharType="begin"/>
          </w:r>
          <w:r>
            <w:instrText>TITLE  \* M</w:instrText>
          </w:r>
          <w:r>
            <w:instrText xml:space="preserve">ERGEFORMAT </w:instrText>
          </w:r>
          <w:r>
            <w:fldChar w:fldCharType="separate"/>
          </w:r>
          <w:proofErr w:type="spellStart"/>
          <w:r w:rsidR="00390994">
            <w:t>Especificação</w:t>
          </w:r>
          <w:proofErr w:type="spellEnd"/>
          <w:r w:rsidR="00390994">
            <w:t xml:space="preserve"> de Caso de </w:t>
          </w:r>
          <w:proofErr w:type="spellStart"/>
          <w:r w:rsidR="00390994">
            <w:t>Uso</w:t>
          </w:r>
          <w:proofErr w:type="spellEnd"/>
          <w:r w:rsidR="00390994">
            <w:t xml:space="preserve">: &lt;Nome do Caso de </w:t>
          </w:r>
          <w:proofErr w:type="spellStart"/>
          <w:r w:rsidR="00390994">
            <w:t>Uso</w:t>
          </w:r>
          <w:proofErr w:type="spellEnd"/>
          <w:r w:rsidR="00390994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D00EE4" w14:textId="77777777" w:rsidR="00000000" w:rsidRDefault="00EB7A6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000000" w14:paraId="45888333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B56FA2" w14:textId="77777777" w:rsidR="00000000" w:rsidRDefault="00EB7A66">
          <w:r>
            <w:rPr>
              <w:lang w:val="pt-BR"/>
            </w:rPr>
            <w:t>&lt;identificador do documento&gt;</w:t>
          </w:r>
        </w:p>
      </w:tc>
    </w:tr>
  </w:tbl>
  <w:p w14:paraId="211E2434" w14:textId="77777777" w:rsidR="00000000" w:rsidRDefault="00EB7A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994"/>
    <w:rsid w:val="0020680D"/>
    <w:rsid w:val="002D5F6C"/>
    <w:rsid w:val="00390994"/>
    <w:rsid w:val="006A471B"/>
    <w:rsid w:val="00921E38"/>
    <w:rsid w:val="00A10A57"/>
    <w:rsid w:val="00E03BAE"/>
    <w:rsid w:val="00EB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19DC9"/>
  <w15:chartTrackingRefBased/>
  <w15:docId w15:val="{0E925FA4-B0FF-4994-BF02-EE7371A4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Ttulo4Char">
    <w:name w:val="Título 4 Char"/>
    <w:link w:val="Ttulo4"/>
    <w:rsid w:val="0020680D"/>
    <w:rPr>
      <w:rFonts w:ascii="Arial" w:hAnsi="Arial"/>
      <w:snapToGrid w:val="0"/>
      <w:lang w:val="en-US" w:eastAsia="en-US"/>
    </w:rPr>
  </w:style>
  <w:style w:type="character" w:customStyle="1" w:styleId="CorpodetextoChar">
    <w:name w:val="Corpo de texto Char"/>
    <w:link w:val="Corpodetexto"/>
    <w:semiHidden/>
    <w:rsid w:val="006A471B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62</TotalTime>
  <Pages>6</Pages>
  <Words>927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cliente</dc:creator>
  <cp:keywords/>
  <dc:description/>
  <cp:lastModifiedBy>DANIEL LUCAS DE ALMEIDA</cp:lastModifiedBy>
  <cp:revision>2</cp:revision>
  <dcterms:created xsi:type="dcterms:W3CDTF">2021-06-07T22:54:00Z</dcterms:created>
  <dcterms:modified xsi:type="dcterms:W3CDTF">2021-06-07T23:56:00Z</dcterms:modified>
</cp:coreProperties>
</file>