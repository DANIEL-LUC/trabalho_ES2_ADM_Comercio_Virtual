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D272" w14:textId="77777777" w:rsidR="00000000" w:rsidRDefault="00A63FA1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FD4020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14:paraId="70562518" w14:textId="77777777" w:rsidR="00000000" w:rsidRDefault="00A63FA1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FD402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33DA0713" w14:textId="77777777" w:rsidR="00000000" w:rsidRDefault="00A63FA1">
      <w:pPr>
        <w:pStyle w:val="Ttulo"/>
        <w:jc w:val="right"/>
        <w:rPr>
          <w:lang w:val="pt-BR"/>
        </w:rPr>
      </w:pPr>
    </w:p>
    <w:p w14:paraId="4E4E3965" w14:textId="77777777" w:rsidR="00000000" w:rsidRDefault="00A63FA1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29FCBB33" w14:textId="77777777" w:rsidR="00000000" w:rsidRDefault="00A63FA1">
      <w:pPr>
        <w:pStyle w:val="Ttulo"/>
        <w:rPr>
          <w:sz w:val="28"/>
          <w:szCs w:val="28"/>
          <w:lang w:val="pt-BR"/>
        </w:rPr>
      </w:pPr>
    </w:p>
    <w:p w14:paraId="5FA64F65" w14:textId="77777777" w:rsidR="00000000" w:rsidRDefault="00A63FA1">
      <w:pPr>
        <w:rPr>
          <w:lang w:val="pt-BR"/>
        </w:rPr>
      </w:pPr>
    </w:p>
    <w:p w14:paraId="0A40B48E" w14:textId="77777777" w:rsidR="00000000" w:rsidRDefault="00A63FA1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</w:t>
      </w:r>
      <w:r>
        <w:rPr>
          <w:lang w:val="pt-BR"/>
        </w:rPr>
        <w:t>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6F5B5D69" w14:textId="77777777" w:rsidR="00000000" w:rsidRDefault="00A63FA1">
      <w:pPr>
        <w:pStyle w:val="InfoBlue"/>
        <w:rPr>
          <w:lang w:val="pt-BR"/>
        </w:rPr>
      </w:pPr>
      <w:r>
        <w:rPr>
          <w:lang w:val="pt-BR"/>
        </w:rPr>
        <w:t>[Para personalizar campos automáticos no Microsoft Wo</w:t>
      </w:r>
      <w:r>
        <w:rPr>
          <w:lang w:val="pt-BR"/>
        </w:rPr>
        <w:t xml:space="preserve">rd (que exibem um fundo cinza quando selecionados), </w:t>
      </w:r>
      <w:proofErr w:type="gramStart"/>
      <w:r>
        <w:rPr>
          <w:lang w:val="pt-BR"/>
        </w:rPr>
        <w:t>escolha File</w:t>
      </w:r>
      <w:proofErr w:type="gramEnd"/>
      <w:r>
        <w:rPr>
          <w:lang w:val="pt-BR"/>
        </w:rPr>
        <w:t>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para este documento. Depois de fechar a caixa de diálogo, para atualizar os campos automáticos no docum</w:t>
      </w:r>
      <w:r>
        <w:rPr>
          <w:lang w:val="pt-BR"/>
        </w:rPr>
        <w:t xml:space="preserve">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>) e pressione F9 ou simplesmente clique no campo e pressione F9. Isso deve ser feito separadamente para Cabeçalhos e Rodapés. Alt-F9 alterna entre a exibição de nomes de campos e do conteúdo dos campos. Con</w:t>
      </w:r>
      <w:r>
        <w:rPr>
          <w:lang w:val="pt-BR"/>
        </w:rPr>
        <w:t xml:space="preserve">sulte a ajuda do Word para obter mais informações sobre como trabalhar com campos.] </w:t>
      </w:r>
    </w:p>
    <w:p w14:paraId="1F1B7D55" w14:textId="77777777" w:rsidR="00000000" w:rsidRDefault="00A63FA1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CA3E6D7" w14:textId="77777777" w:rsidR="00000000" w:rsidRDefault="00A63FA1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5A04ADD1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BB274" w14:textId="77777777" w:rsidR="00000000" w:rsidRDefault="00A63FA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9D8CB" w14:textId="77777777" w:rsidR="00000000" w:rsidRDefault="00A63FA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EB69F" w14:textId="77777777" w:rsidR="00000000" w:rsidRDefault="00A63FA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0A131" w14:textId="77777777" w:rsidR="00000000" w:rsidRDefault="00A63FA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539F455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D13AE" w14:textId="77777777" w:rsidR="00000000" w:rsidRDefault="00A63FA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8AB24" w14:textId="77777777" w:rsidR="00000000" w:rsidRDefault="00A63FA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A4F01" w14:textId="77777777" w:rsidR="00000000" w:rsidRDefault="00A63FA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5D73E" w14:textId="77777777" w:rsidR="00000000" w:rsidRDefault="00A63FA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 w14:paraId="087CD2B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49A1D" w14:textId="77777777" w:rsidR="00000000" w:rsidRDefault="00A63FA1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90D26" w14:textId="77777777" w:rsidR="00000000" w:rsidRDefault="00A63FA1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A30A2" w14:textId="77777777" w:rsidR="00000000" w:rsidRDefault="00A63FA1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8C224" w14:textId="77777777" w:rsidR="00000000" w:rsidRDefault="00A63FA1">
            <w:pPr>
              <w:pStyle w:val="Tabletext"/>
              <w:rPr>
                <w:lang w:val="pt-BR"/>
              </w:rPr>
            </w:pPr>
          </w:p>
        </w:tc>
      </w:tr>
      <w:tr w:rsidR="00000000" w14:paraId="74C3A26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BB48E" w14:textId="77777777" w:rsidR="00000000" w:rsidRDefault="00A63FA1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A86C6" w14:textId="77777777" w:rsidR="00000000" w:rsidRDefault="00A63FA1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135F1" w14:textId="77777777" w:rsidR="00000000" w:rsidRDefault="00A63FA1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F3A7D" w14:textId="77777777" w:rsidR="00000000" w:rsidRDefault="00A63FA1">
            <w:pPr>
              <w:pStyle w:val="Tabletext"/>
              <w:rPr>
                <w:lang w:val="pt-BR"/>
              </w:rPr>
            </w:pPr>
          </w:p>
        </w:tc>
      </w:tr>
      <w:tr w:rsidR="00000000" w14:paraId="34261E9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93C55" w14:textId="77777777" w:rsidR="00000000" w:rsidRDefault="00A63FA1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C3B4D" w14:textId="77777777" w:rsidR="00000000" w:rsidRDefault="00A63FA1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C028A" w14:textId="77777777" w:rsidR="00000000" w:rsidRDefault="00A63FA1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A54DA" w14:textId="77777777" w:rsidR="00000000" w:rsidRDefault="00A63FA1">
            <w:pPr>
              <w:pStyle w:val="Tabletext"/>
              <w:rPr>
                <w:lang w:val="pt-BR"/>
              </w:rPr>
            </w:pPr>
          </w:p>
        </w:tc>
      </w:tr>
    </w:tbl>
    <w:p w14:paraId="35714AC5" w14:textId="77777777" w:rsidR="00000000" w:rsidRDefault="00A63FA1">
      <w:pPr>
        <w:rPr>
          <w:lang w:val="pt-BR"/>
        </w:rPr>
      </w:pPr>
    </w:p>
    <w:p w14:paraId="564E4A52" w14:textId="77777777" w:rsidR="00000000" w:rsidRDefault="00A63FA1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14861511" w14:textId="77777777" w:rsidR="00000000" w:rsidRDefault="00A63FA1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</w:instrText>
      </w:r>
      <w:r>
        <w:rPr>
          <w:noProof/>
        </w:rPr>
        <w:instrText xml:space="preserve">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E2E884" w14:textId="77777777" w:rsidR="00000000" w:rsidRDefault="00A63FA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FF0AC2" w14:textId="77777777" w:rsidR="00000000" w:rsidRDefault="00A63FA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4CA997" w14:textId="77777777" w:rsidR="00000000" w:rsidRDefault="00A63FA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12DC19" w14:textId="77777777" w:rsidR="00000000" w:rsidRDefault="00A63FA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92878C" w14:textId="77777777" w:rsidR="00000000" w:rsidRDefault="00A63FA1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66BEE1" w14:textId="77777777" w:rsidR="00000000" w:rsidRDefault="00A63FA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&lt;aBusinessRul</w:t>
      </w:r>
      <w:r>
        <w:rPr>
          <w:noProof/>
          <w:lang w:val="pt-BR"/>
        </w:rPr>
        <w:t>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B5A057" w14:textId="77777777" w:rsidR="00000000" w:rsidRDefault="00A63FA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D52B4E" w14:textId="77777777" w:rsidR="00000000" w:rsidRDefault="00A63FA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EB395C" w14:textId="77777777" w:rsidR="00000000" w:rsidRDefault="00A63FA1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045916" w14:textId="77777777" w:rsidR="00000000" w:rsidRDefault="00A63FA1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</w:instrText>
      </w:r>
      <w:r>
        <w:rPr>
          <w:noProof/>
        </w:rPr>
        <w:instrText xml:space="preserve">8206547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DA7297" w14:textId="77777777" w:rsidR="00000000" w:rsidRDefault="00A63FA1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&lt;aSecondGroupOfBusinessRules&gt;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6ADD46" w14:textId="77777777" w:rsidR="00000000" w:rsidRDefault="00A63FA1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&lt;yetAnotherGroupBusinessRule&gt;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B7BF23" w14:textId="77777777" w:rsidR="00000000" w:rsidRDefault="00A63FA1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&lt;andAnotherGroupBusinessRule&gt;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2C9389" w14:textId="77777777" w:rsidR="00000000" w:rsidRDefault="00A63FA1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FD402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02249EF4" w14:textId="22565F73" w:rsidR="00000000" w:rsidRDefault="00A63FA1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37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6698783F" w14:textId="581FA7AC" w:rsidR="00540AF4" w:rsidRDefault="00540AF4" w:rsidP="00540AF4">
      <w:pPr>
        <w:ind w:left="720"/>
        <w:rPr>
          <w:lang w:val="pt-BR"/>
        </w:rPr>
      </w:pPr>
      <w:r>
        <w:rPr>
          <w:lang w:val="pt-BR"/>
        </w:rPr>
        <w:t xml:space="preserve">Este documento especifica as regras </w:t>
      </w:r>
      <w:r w:rsidR="00D77016">
        <w:rPr>
          <w:lang w:val="pt-BR"/>
        </w:rPr>
        <w:t xml:space="preserve">negociais do sistema </w:t>
      </w:r>
      <w:proofErr w:type="spellStart"/>
      <w:r w:rsidR="00D77016">
        <w:rPr>
          <w:lang w:val="pt-BR"/>
        </w:rPr>
        <w:t>Bookstorage</w:t>
      </w:r>
      <w:proofErr w:type="spellEnd"/>
      <w:r w:rsidR="00D77016">
        <w:rPr>
          <w:lang w:val="pt-BR"/>
        </w:rPr>
        <w:t xml:space="preserve">, fornecendo aos desenvolvedores as informações necessárias para o projeto e implementação, assim como para a realização </w:t>
      </w:r>
      <w:r w:rsidR="00203B0B">
        <w:rPr>
          <w:lang w:val="pt-BR"/>
        </w:rPr>
        <w:t>dos testes</w:t>
      </w:r>
      <w:r w:rsidR="00D77016">
        <w:rPr>
          <w:lang w:val="pt-BR"/>
        </w:rPr>
        <w:t xml:space="preserve"> e homologação do Sistema, no que exerce às regras de negócio.</w:t>
      </w:r>
    </w:p>
    <w:p w14:paraId="64474026" w14:textId="77777777" w:rsidR="00000000" w:rsidRDefault="00A63FA1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38"/>
      <w:r>
        <w:rPr>
          <w:lang w:val="pt-BR"/>
        </w:rPr>
        <w:t>Finalidade</w:t>
      </w:r>
      <w:bookmarkEnd w:id="3"/>
      <w:bookmarkEnd w:id="4"/>
      <w:bookmarkEnd w:id="5"/>
    </w:p>
    <w:p w14:paraId="4B0F3BFF" w14:textId="73E2634A" w:rsidR="0026520A" w:rsidRPr="0026520A" w:rsidRDefault="0026520A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Relatar detalhadamente como é o comportamento do negócio em questão, que neste caso é um gerenciador de estoque de livros e a sua comercialização. A empresa requerente exige algumas regras para o funcionamento adequado da loja, sendo assim este documento irá informar quais são as ações obrigatórias.</w:t>
      </w:r>
      <w:r w:rsidR="004B12E8">
        <w:rPr>
          <w:i w:val="0"/>
          <w:iCs w:val="0"/>
          <w:color w:val="auto"/>
          <w:lang w:val="pt-BR"/>
        </w:rPr>
        <w:t xml:space="preserve"> </w:t>
      </w:r>
    </w:p>
    <w:p w14:paraId="022C9AB8" w14:textId="29B1A6FF" w:rsidR="0026520A" w:rsidRPr="00203B0B" w:rsidRDefault="00A63FA1" w:rsidP="00203B0B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39"/>
      <w:r>
        <w:rPr>
          <w:lang w:val="pt-BR"/>
        </w:rPr>
        <w:t>Escopo</w:t>
      </w:r>
      <w:bookmarkEnd w:id="6"/>
      <w:bookmarkEnd w:id="7"/>
      <w:bookmarkEnd w:id="8"/>
    </w:p>
    <w:p w14:paraId="7D4B22A6" w14:textId="7238CB99" w:rsidR="0026520A" w:rsidRPr="0026520A" w:rsidRDefault="004B12E8" w:rsidP="0026520A">
      <w:pPr>
        <w:ind w:left="720"/>
        <w:rPr>
          <w:lang w:val="pt-BR"/>
        </w:rPr>
      </w:pPr>
      <w:r>
        <w:rPr>
          <w:lang w:val="pt-BR"/>
        </w:rPr>
        <w:t xml:space="preserve">O projeto para implementar será um sistema de </w:t>
      </w:r>
      <w:r w:rsidR="00203B0B">
        <w:rPr>
          <w:lang w:val="pt-BR"/>
        </w:rPr>
        <w:t>gerência</w:t>
      </w:r>
      <w:r>
        <w:rPr>
          <w:lang w:val="pt-BR"/>
        </w:rPr>
        <w:t xml:space="preserve"> para o estoque e venda de livros, sendo assim este documenta visa quais devem ser as regras que cada função deve obedecer.</w:t>
      </w:r>
    </w:p>
    <w:p w14:paraId="70E837D9" w14:textId="77777777" w:rsidR="00000000" w:rsidRDefault="00A63FA1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18206540"/>
      <w:r>
        <w:rPr>
          <w:lang w:val="pt-BR"/>
        </w:rPr>
        <w:t>Referência</w:t>
      </w:r>
      <w:r>
        <w:rPr>
          <w:lang w:val="pt-BR"/>
        </w:rPr>
        <w:t>s</w:t>
      </w:r>
      <w:bookmarkEnd w:id="9"/>
      <w:bookmarkEnd w:id="10"/>
      <w:bookmarkEnd w:id="11"/>
    </w:p>
    <w:p w14:paraId="17B37B3E" w14:textId="77777777" w:rsidR="00000000" w:rsidRDefault="00A63FA1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apresenta uma lista completa de todos os documentos mencionados no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. Identifique cada documento por título, número do relatório (se aplicável), data e organização de publicação. Especifique as fontes a partir da</w:t>
      </w:r>
      <w:r>
        <w:rPr>
          <w:lang w:val="pt-BR"/>
        </w:rPr>
        <w:t>s quais as referências podem ser obtidas. Essas informações podem ser fornecidas por um anexo ou outro documento.]</w:t>
      </w:r>
    </w:p>
    <w:p w14:paraId="5B8BB34B" w14:textId="77777777" w:rsidR="00000000" w:rsidRDefault="00A63FA1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18206541"/>
      <w:r>
        <w:rPr>
          <w:lang w:val="pt-BR"/>
        </w:rPr>
        <w:t>Visão Geral</w:t>
      </w:r>
      <w:bookmarkEnd w:id="12"/>
      <w:bookmarkEnd w:id="13"/>
      <w:bookmarkEnd w:id="14"/>
    </w:p>
    <w:p w14:paraId="196A1FD0" w14:textId="2A574C92" w:rsidR="00000000" w:rsidRPr="00203B0B" w:rsidRDefault="00203B0B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As regras que serão apresentadas estão divididas em atividades executados, primeira parte definindo como está estabelecida o cadastro de livros, em seguida como se comporta o estoque e pôr fim a gerência da venda.</w:t>
      </w:r>
    </w:p>
    <w:p w14:paraId="175320B1" w14:textId="77777777" w:rsidR="00000000" w:rsidRDefault="00A63FA1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18206542"/>
      <w:r>
        <w:rPr>
          <w:sz w:val="20"/>
          <w:szCs w:val="20"/>
          <w:lang w:val="pt-BR"/>
        </w:rPr>
        <w:t>Definições</w:t>
      </w:r>
      <w:bookmarkEnd w:id="15"/>
    </w:p>
    <w:p w14:paraId="5CBE36B1" w14:textId="76BB0873" w:rsidR="00000000" w:rsidRDefault="00D77016">
      <w:pPr>
        <w:pStyle w:val="Ttulo2"/>
        <w:widowControl/>
        <w:rPr>
          <w:lang w:val="pt-BR"/>
        </w:rPr>
      </w:pPr>
      <w:r>
        <w:rPr>
          <w:lang w:val="pt-BR"/>
        </w:rPr>
        <w:t>Cadastro de livros</w:t>
      </w:r>
    </w:p>
    <w:p w14:paraId="0040297E" w14:textId="1155E86A" w:rsidR="00CE1E6E" w:rsidRPr="00CE1E6E" w:rsidRDefault="00CE1E6E" w:rsidP="00CE1E6E">
      <w:pPr>
        <w:ind w:left="720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2.1.0]</w:t>
      </w:r>
      <w:r w:rsidR="00E24853">
        <w:rPr>
          <w:b/>
          <w:bCs/>
          <w:lang w:val="pt-BR"/>
        </w:rPr>
        <w:t>Entrada de livros</w:t>
      </w:r>
    </w:p>
    <w:p w14:paraId="4F74702D" w14:textId="77777777" w:rsidR="006A542F" w:rsidRDefault="00CE1E6E" w:rsidP="00CE1E6E">
      <w:pPr>
        <w:ind w:left="720"/>
        <w:rPr>
          <w:lang w:val="pt-BR"/>
        </w:rPr>
      </w:pPr>
      <w:r>
        <w:rPr>
          <w:lang w:val="pt-BR"/>
        </w:rPr>
        <w:t>Em determinado momento a loja receberá livros que foram solicitados para revender,</w:t>
      </w:r>
      <w:r>
        <w:rPr>
          <w:lang w:val="pt-BR"/>
        </w:rPr>
        <w:t xml:space="preserve"> como forma de </w:t>
      </w:r>
    </w:p>
    <w:p w14:paraId="4B41D2B8" w14:textId="6073A456" w:rsidR="00CE1E6E" w:rsidRDefault="00CE1E6E" w:rsidP="00CE1E6E">
      <w:pPr>
        <w:ind w:left="720"/>
        <w:rPr>
          <w:lang w:val="pt-BR"/>
        </w:rPr>
      </w:pPr>
      <w:r>
        <w:rPr>
          <w:lang w:val="pt-BR"/>
        </w:rPr>
        <w:t xml:space="preserve">controle </w:t>
      </w:r>
      <w:r w:rsidR="00E24853">
        <w:rPr>
          <w:lang w:val="pt-BR"/>
        </w:rPr>
        <w:t xml:space="preserve">o administrador </w:t>
      </w:r>
      <w:r>
        <w:rPr>
          <w:lang w:val="pt-BR"/>
        </w:rPr>
        <w:t>deve anota</w:t>
      </w:r>
      <w:r w:rsidR="00E24853">
        <w:rPr>
          <w:lang w:val="pt-BR"/>
        </w:rPr>
        <w:t>r</w:t>
      </w:r>
      <w:r>
        <w:rPr>
          <w:lang w:val="pt-BR"/>
        </w:rPr>
        <w:t xml:space="preserve"> o dia da aquisição do livro</w:t>
      </w:r>
      <w:r w:rsidR="00E24853">
        <w:rPr>
          <w:lang w:val="pt-BR"/>
        </w:rPr>
        <w:t xml:space="preserve"> e a quantidade se os livros forem iguais, </w:t>
      </w:r>
      <w:r w:rsidR="00E24853">
        <w:rPr>
          <w:lang w:val="pt-BR"/>
        </w:rPr>
        <w:t>para servir de controle de quanto livros tem no estoque.</w:t>
      </w:r>
    </w:p>
    <w:p w14:paraId="54A7301F" w14:textId="77777777" w:rsidR="00E24853" w:rsidRPr="00CE1E6E" w:rsidRDefault="00E24853" w:rsidP="00CE1E6E">
      <w:pPr>
        <w:ind w:left="720"/>
        <w:rPr>
          <w:lang w:val="pt-BR"/>
        </w:rPr>
      </w:pPr>
    </w:p>
    <w:p w14:paraId="6163B005" w14:textId="6623F5CA" w:rsidR="00D77016" w:rsidRDefault="00D77016" w:rsidP="00D77016">
      <w:pPr>
        <w:ind w:left="720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2.1.1]. Catalogação</w:t>
      </w:r>
    </w:p>
    <w:p w14:paraId="43D55FFD" w14:textId="77777777" w:rsidR="006A542F" w:rsidRDefault="00D77016" w:rsidP="00D77016">
      <w:pPr>
        <w:rPr>
          <w:lang w:val="pt-BR"/>
        </w:rPr>
      </w:pPr>
      <w:r>
        <w:rPr>
          <w:lang w:val="pt-BR"/>
        </w:rPr>
        <w:tab/>
      </w:r>
      <w:r w:rsidR="00E24853">
        <w:rPr>
          <w:lang w:val="pt-BR"/>
        </w:rPr>
        <w:t xml:space="preserve">Como forma de registrar a bibliografia, o </w:t>
      </w:r>
      <w:r>
        <w:rPr>
          <w:lang w:val="pt-BR"/>
        </w:rPr>
        <w:t>administrador fará a catalogação dos livros</w:t>
      </w:r>
      <w:r w:rsidR="00E24853">
        <w:rPr>
          <w:lang w:val="pt-BR"/>
        </w:rPr>
        <w:t xml:space="preserve"> com o foco de obter </w:t>
      </w:r>
    </w:p>
    <w:p w14:paraId="0C992D56" w14:textId="14F51AAA" w:rsidR="00D77016" w:rsidRDefault="00E24853" w:rsidP="006A542F">
      <w:pPr>
        <w:ind w:left="720"/>
        <w:rPr>
          <w:lang w:val="pt-BR"/>
        </w:rPr>
      </w:pPr>
      <w:r>
        <w:rPr>
          <w:lang w:val="pt-BR"/>
        </w:rPr>
        <w:t xml:space="preserve">informações que serão postadas para a venda posteriormente ne </w:t>
      </w:r>
      <w:proofErr w:type="gramStart"/>
      <w:r>
        <w:rPr>
          <w:b/>
          <w:bCs/>
          <w:lang w:val="pt-BR"/>
        </w:rPr>
        <w:t xml:space="preserve">RN[ </w:t>
      </w:r>
      <w:r w:rsidR="00203B0B">
        <w:rPr>
          <w:b/>
          <w:bCs/>
          <w:lang w:val="pt-BR"/>
        </w:rPr>
        <w:t>2</w:t>
      </w:r>
      <w:proofErr w:type="gramEnd"/>
      <w:r w:rsidR="00203B0B">
        <w:rPr>
          <w:b/>
          <w:bCs/>
          <w:lang w:val="pt-BR"/>
        </w:rPr>
        <w:t>.3.2</w:t>
      </w:r>
      <w:r>
        <w:rPr>
          <w:b/>
          <w:bCs/>
          <w:lang w:val="pt-BR"/>
        </w:rPr>
        <w:t>]</w:t>
      </w:r>
      <w:r w:rsidR="00D77016">
        <w:rPr>
          <w:lang w:val="pt-BR"/>
        </w:rPr>
        <w:t xml:space="preserve"> </w:t>
      </w:r>
      <w:r>
        <w:rPr>
          <w:lang w:val="pt-BR"/>
        </w:rPr>
        <w:t>.Para isso</w:t>
      </w:r>
      <w:r w:rsidR="00D77016">
        <w:rPr>
          <w:lang w:val="pt-BR"/>
        </w:rPr>
        <w:t xml:space="preserve"> é exigido que na catalogação seja anotado dados como título, autor,</w:t>
      </w:r>
      <w:r w:rsidR="00CE1E6E">
        <w:rPr>
          <w:lang w:val="pt-BR"/>
        </w:rPr>
        <w:t xml:space="preserve"> país de origem</w:t>
      </w:r>
      <w:r w:rsidR="00D77016">
        <w:rPr>
          <w:lang w:val="pt-BR"/>
        </w:rPr>
        <w:t xml:space="preserve"> tradutor, n° de edição, editor, temática/g</w:t>
      </w:r>
      <w:r w:rsidR="0087219F">
        <w:rPr>
          <w:lang w:val="pt-BR"/>
        </w:rPr>
        <w:t xml:space="preserve">ênero, ano de publicação e uma sinopse. Após isso o livro recebe um identificador e é encaminhado para a </w:t>
      </w:r>
      <w:proofErr w:type="gramStart"/>
      <w:r w:rsidR="0087219F">
        <w:rPr>
          <w:lang w:val="pt-BR"/>
        </w:rPr>
        <w:t>RN[</w:t>
      </w:r>
      <w:proofErr w:type="gramEnd"/>
      <w:r w:rsidR="0087219F">
        <w:rPr>
          <w:lang w:val="pt-BR"/>
        </w:rPr>
        <w:t>2.1.2].</w:t>
      </w:r>
    </w:p>
    <w:p w14:paraId="280F1FA7" w14:textId="673E0AC7" w:rsidR="0087219F" w:rsidRDefault="0087219F" w:rsidP="00D77016">
      <w:pPr>
        <w:rPr>
          <w:lang w:val="pt-BR"/>
        </w:rPr>
      </w:pPr>
    </w:p>
    <w:p w14:paraId="0F1D3733" w14:textId="77777777" w:rsidR="00E24853" w:rsidRDefault="0087219F" w:rsidP="00D77016">
      <w:pPr>
        <w:rPr>
          <w:lang w:val="pt-BR"/>
        </w:rPr>
      </w:pPr>
      <w:r>
        <w:rPr>
          <w:lang w:val="pt-BR"/>
        </w:rPr>
        <w:tab/>
      </w:r>
    </w:p>
    <w:p w14:paraId="52306E93" w14:textId="4606D4C4" w:rsidR="0087219F" w:rsidRDefault="0087219F" w:rsidP="006A542F">
      <w:pPr>
        <w:ind w:firstLine="720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2.1.2]. Custo do livro</w:t>
      </w:r>
    </w:p>
    <w:p w14:paraId="5D7CA686" w14:textId="6BD03D28" w:rsidR="0087219F" w:rsidRDefault="0087219F" w:rsidP="006A542F">
      <w:pPr>
        <w:ind w:left="720"/>
        <w:rPr>
          <w:lang w:val="pt-BR"/>
        </w:rPr>
      </w:pPr>
      <w:r>
        <w:rPr>
          <w:lang w:val="pt-BR"/>
        </w:rPr>
        <w:t>Nessa etapa o administrador deve adicionar o custo que teve o livro e em cima desse custo deve escolher qual deverá ser a porcentagem do lucro em relação a seu custo. Decisão exclusivamente do administrador.</w:t>
      </w:r>
    </w:p>
    <w:p w14:paraId="5DCA6F92" w14:textId="3A272508" w:rsidR="0087219F" w:rsidRDefault="0087219F" w:rsidP="00D77016">
      <w:pPr>
        <w:rPr>
          <w:lang w:val="pt-BR"/>
        </w:rPr>
      </w:pPr>
    </w:p>
    <w:p w14:paraId="3C4D2D4C" w14:textId="77777777" w:rsidR="00CE1E6E" w:rsidRDefault="0087219F" w:rsidP="00D77016">
      <w:pPr>
        <w:rPr>
          <w:lang w:val="pt-BR"/>
        </w:rPr>
      </w:pPr>
      <w:r>
        <w:rPr>
          <w:lang w:val="pt-BR"/>
        </w:rPr>
        <w:tab/>
      </w:r>
    </w:p>
    <w:p w14:paraId="0AC47A74" w14:textId="01A1EEA7" w:rsidR="0087219F" w:rsidRDefault="0087219F" w:rsidP="006A542F">
      <w:pPr>
        <w:ind w:firstLine="720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2.1.3]Adicionado no estoque</w:t>
      </w:r>
    </w:p>
    <w:p w14:paraId="56790E43" w14:textId="2EC715FA" w:rsidR="00911FAE" w:rsidRDefault="0087219F" w:rsidP="006A542F">
      <w:pPr>
        <w:ind w:left="720"/>
        <w:rPr>
          <w:lang w:val="pt-BR"/>
        </w:rPr>
      </w:pPr>
      <w:r>
        <w:rPr>
          <w:lang w:val="pt-BR"/>
        </w:rPr>
        <w:t>Após a catalogação e a identifica</w:t>
      </w:r>
      <w:r w:rsidR="00CE1E6E">
        <w:rPr>
          <w:lang w:val="pt-BR"/>
        </w:rPr>
        <w:t>ção</w:t>
      </w:r>
      <w:r>
        <w:rPr>
          <w:lang w:val="pt-BR"/>
        </w:rPr>
        <w:t xml:space="preserve"> </w:t>
      </w:r>
      <w:r w:rsidR="00CE1E6E">
        <w:rPr>
          <w:lang w:val="pt-BR"/>
        </w:rPr>
        <w:t>d</w:t>
      </w:r>
      <w:r>
        <w:rPr>
          <w:lang w:val="pt-BR"/>
        </w:rPr>
        <w:t xml:space="preserve">o custo, o livro é encaminha para uma seção do estoque, na qual é organizado </w:t>
      </w:r>
      <w:r w:rsidR="00CE1E6E">
        <w:rPr>
          <w:lang w:val="pt-BR"/>
        </w:rPr>
        <w:t xml:space="preserve">por </w:t>
      </w:r>
      <w:r w:rsidR="00E24853">
        <w:rPr>
          <w:lang w:val="pt-BR"/>
        </w:rPr>
        <w:t xml:space="preserve">grupos e subgrupos. O grupo pai deve ser a localidade, exemplo Brasil e Inglaterra, e dentro desse grupo deve conter subgrupos relacionados coma temática, na qual se dividem </w:t>
      </w:r>
      <w:r w:rsidR="00911FAE">
        <w:rPr>
          <w:lang w:val="pt-BR"/>
        </w:rPr>
        <w:t>em Poesias</w:t>
      </w:r>
      <w:r w:rsidR="00E24853">
        <w:rPr>
          <w:lang w:val="pt-BR"/>
        </w:rPr>
        <w:t xml:space="preserve">, Ficção </w:t>
      </w:r>
      <w:r w:rsidR="00E24853">
        <w:rPr>
          <w:lang w:val="pt-BR"/>
        </w:rPr>
        <w:lastRenderedPageBreak/>
        <w:t>Cientifica/ Fantasias, Clássicos, Autoajuda, Científicos/ Acadêmicos</w:t>
      </w:r>
    </w:p>
    <w:p w14:paraId="6A4CEF1B" w14:textId="4EF54AAA" w:rsidR="0087219F" w:rsidRDefault="00911FAE" w:rsidP="00911FAE">
      <w:pPr>
        <w:ind w:firstLine="720"/>
        <w:rPr>
          <w:lang w:val="pt-BR"/>
        </w:rPr>
      </w:pPr>
      <w:r>
        <w:rPr>
          <w:lang w:val="pt-BR"/>
        </w:rPr>
        <w:t>Exemplos: Livro Hobbit (Tolkien) deve ser adicionado no Grupo Inglaterra, Subgrupo Fantasia;</w:t>
      </w:r>
    </w:p>
    <w:p w14:paraId="1882C7AD" w14:textId="2A84E93E" w:rsidR="00911FAE" w:rsidRDefault="00911FAE" w:rsidP="00911FAE">
      <w:pPr>
        <w:ind w:firstLine="720"/>
        <w:rPr>
          <w:lang w:val="pt-BR"/>
        </w:rPr>
      </w:pPr>
      <w:r>
        <w:rPr>
          <w:lang w:val="pt-BR"/>
        </w:rPr>
        <w:t>Livro Cosmos (Carl Sagan) deve ser adicionado no Grupo EUA, Subgrupo Científico.</w:t>
      </w:r>
    </w:p>
    <w:p w14:paraId="1C4548B7" w14:textId="7788F5F5" w:rsidR="00911FAE" w:rsidRDefault="00911FAE" w:rsidP="006A542F">
      <w:pPr>
        <w:ind w:left="720"/>
        <w:rPr>
          <w:lang w:val="pt-BR"/>
        </w:rPr>
      </w:pPr>
      <w:r>
        <w:rPr>
          <w:lang w:val="pt-BR"/>
        </w:rPr>
        <w:t>Exceções para os livros novos e em promoção que entraram em um grupo especial por no máximo 15 dias. Após o término do tempo deverão ser encaminhados para seu grupo de origem.</w:t>
      </w:r>
    </w:p>
    <w:p w14:paraId="5C50AB9E" w14:textId="1DD4B0BB" w:rsidR="006A542F" w:rsidRDefault="006A542F" w:rsidP="006A542F">
      <w:pPr>
        <w:ind w:left="720"/>
        <w:rPr>
          <w:lang w:val="pt-BR"/>
        </w:rPr>
      </w:pPr>
    </w:p>
    <w:p w14:paraId="038CB1BB" w14:textId="117D7C62" w:rsidR="006A542F" w:rsidRDefault="006A542F" w:rsidP="006A542F">
      <w:pPr>
        <w:ind w:left="720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2.1.4] Relatório</w:t>
      </w:r>
    </w:p>
    <w:p w14:paraId="161974C6" w14:textId="4E2EC19E" w:rsidR="006A542F" w:rsidRDefault="006A542F" w:rsidP="006A542F">
      <w:pPr>
        <w:ind w:left="720"/>
        <w:rPr>
          <w:lang w:val="pt-BR"/>
        </w:rPr>
      </w:pPr>
      <w:r>
        <w:rPr>
          <w:lang w:val="pt-BR"/>
        </w:rPr>
        <w:t>No final de cada novo loto adicionado no estoque é realizado um relatório do dia informando os livros que foram cadastrados suas respectivas quantidades, preços e por final a quantidade total dos livros e custo.</w:t>
      </w:r>
    </w:p>
    <w:p w14:paraId="72C6A1C3" w14:textId="77777777" w:rsidR="006A542F" w:rsidRPr="006A542F" w:rsidRDefault="006A542F" w:rsidP="006A542F">
      <w:pPr>
        <w:ind w:left="720"/>
        <w:rPr>
          <w:lang w:val="pt-BR"/>
        </w:rPr>
      </w:pPr>
    </w:p>
    <w:p w14:paraId="2407E743" w14:textId="77777777" w:rsidR="0087219F" w:rsidRPr="0087219F" w:rsidRDefault="0087219F" w:rsidP="00D77016">
      <w:pPr>
        <w:rPr>
          <w:b/>
          <w:bCs/>
          <w:lang w:val="pt-BR"/>
        </w:rPr>
      </w:pPr>
    </w:p>
    <w:p w14:paraId="5CD8DA17" w14:textId="69BD39BC" w:rsidR="00000000" w:rsidRDefault="00A63FA1">
      <w:pPr>
        <w:pStyle w:val="Ttulo2"/>
        <w:widowControl/>
        <w:rPr>
          <w:lang w:val="pt-BR"/>
        </w:rPr>
      </w:pPr>
      <w:bookmarkStart w:id="16" w:name="_Toc18206544"/>
      <w:r>
        <w:rPr>
          <w:lang w:val="pt-BR"/>
        </w:rPr>
        <w:t>&lt;</w:t>
      </w:r>
      <w:r w:rsidR="00911FAE">
        <w:rPr>
          <w:lang w:val="pt-BR"/>
        </w:rPr>
        <w:t>Gerenciar Estoque</w:t>
      </w:r>
      <w:r>
        <w:rPr>
          <w:lang w:val="pt-BR"/>
        </w:rPr>
        <w:t>&gt;</w:t>
      </w:r>
      <w:bookmarkEnd w:id="16"/>
    </w:p>
    <w:p w14:paraId="1B5CDFB4" w14:textId="77777777" w:rsidR="00911FAE" w:rsidRPr="00911FAE" w:rsidRDefault="00911FAE" w:rsidP="00911FAE">
      <w:pPr>
        <w:rPr>
          <w:lang w:val="pt-BR"/>
        </w:rPr>
      </w:pPr>
    </w:p>
    <w:p w14:paraId="063385D7" w14:textId="3F178255" w:rsidR="00000000" w:rsidRDefault="006A542F" w:rsidP="00911FAE">
      <w:pPr>
        <w:pStyle w:val="InfoBlue"/>
        <w:rPr>
          <w:b/>
          <w:bCs/>
          <w:i w:val="0"/>
          <w:iCs w:val="0"/>
          <w:color w:val="auto"/>
          <w:lang w:val="pt-BR"/>
        </w:rPr>
      </w:pPr>
      <w:proofErr w:type="gramStart"/>
      <w:r>
        <w:rPr>
          <w:b/>
          <w:bCs/>
          <w:i w:val="0"/>
          <w:iCs w:val="0"/>
          <w:color w:val="auto"/>
          <w:lang w:val="pt-BR"/>
        </w:rPr>
        <w:t>RN[</w:t>
      </w:r>
      <w:proofErr w:type="gramEnd"/>
      <w:r>
        <w:rPr>
          <w:b/>
          <w:bCs/>
          <w:i w:val="0"/>
          <w:iCs w:val="0"/>
          <w:color w:val="auto"/>
          <w:lang w:val="pt-BR"/>
        </w:rPr>
        <w:t>2.2.1]Alterar dados do Livro.</w:t>
      </w:r>
    </w:p>
    <w:p w14:paraId="03EFD358" w14:textId="11D1A1F9" w:rsidR="006A542F" w:rsidRDefault="006A542F" w:rsidP="006A542F">
      <w:pPr>
        <w:pStyle w:val="Corpodetexto"/>
        <w:rPr>
          <w:lang w:val="pt-BR"/>
        </w:rPr>
      </w:pPr>
      <w:r>
        <w:rPr>
          <w:lang w:val="pt-BR"/>
        </w:rPr>
        <w:t>Se o administrador quiser alterar dados de algum livro por questões de correção, ele é autorizado a realizar tão função, principalmente para alterar os preços.</w:t>
      </w:r>
    </w:p>
    <w:p w14:paraId="2EF052E9" w14:textId="54A97DEC" w:rsidR="006A542F" w:rsidRDefault="006A542F" w:rsidP="006A542F">
      <w:pPr>
        <w:pStyle w:val="Corpodetexto"/>
        <w:rPr>
          <w:lang w:val="pt-BR"/>
        </w:rPr>
      </w:pPr>
    </w:p>
    <w:p w14:paraId="0550B94E" w14:textId="3D72851A" w:rsidR="006A542F" w:rsidRDefault="006A542F" w:rsidP="006A542F">
      <w:pPr>
        <w:pStyle w:val="Corpodetexto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2.2.2]Remover livro</w:t>
      </w:r>
    </w:p>
    <w:p w14:paraId="42B9ADC8" w14:textId="77777777" w:rsidR="00727A6B" w:rsidRDefault="00727A6B" w:rsidP="00727A6B">
      <w:pPr>
        <w:pStyle w:val="Corpodetexto"/>
        <w:rPr>
          <w:lang w:val="pt-BR"/>
        </w:rPr>
      </w:pPr>
      <w:r>
        <w:rPr>
          <w:lang w:val="pt-BR"/>
        </w:rPr>
        <w:t>Quando um livro é vendido o administrador o retira do estoque.</w:t>
      </w:r>
    </w:p>
    <w:p w14:paraId="1789E9B8" w14:textId="6C1A5E2A" w:rsidR="00727A6B" w:rsidRDefault="00727A6B" w:rsidP="00727A6B">
      <w:pPr>
        <w:pStyle w:val="Corpodetexto"/>
        <w:rPr>
          <w:lang w:val="pt-BR"/>
        </w:rPr>
      </w:pPr>
      <w:r>
        <w:rPr>
          <w:lang w:val="pt-BR"/>
        </w:rPr>
        <w:t>O administrador também tem a autorização de retirar os livros quando lhe convém.</w:t>
      </w:r>
    </w:p>
    <w:p w14:paraId="4A9B53A3" w14:textId="43E48116" w:rsidR="00727A6B" w:rsidRDefault="00727A6B" w:rsidP="00727A6B">
      <w:pPr>
        <w:pStyle w:val="Corpodetexto"/>
        <w:rPr>
          <w:lang w:val="pt-BR"/>
        </w:rPr>
      </w:pPr>
    </w:p>
    <w:p w14:paraId="3038FFE9" w14:textId="1D04044F" w:rsidR="00727A6B" w:rsidRDefault="00727A6B" w:rsidP="00727A6B">
      <w:pPr>
        <w:pStyle w:val="Corpodetexto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2.2.3]Pesquisar no estoque</w:t>
      </w:r>
    </w:p>
    <w:p w14:paraId="3E2607FE" w14:textId="14D8BABB" w:rsidR="00727A6B" w:rsidRPr="00727A6B" w:rsidRDefault="00727A6B" w:rsidP="00727A6B">
      <w:pPr>
        <w:pStyle w:val="Corpodetexto"/>
        <w:rPr>
          <w:lang w:val="pt-BR"/>
        </w:rPr>
      </w:pPr>
      <w:r>
        <w:rPr>
          <w:lang w:val="pt-BR"/>
        </w:rPr>
        <w:t>O administrador procura seus livros no estoque seguindo os grupos e subgrupo, e por fim ler o livro pesquisado.</w:t>
      </w:r>
    </w:p>
    <w:p w14:paraId="1E7BE374" w14:textId="1E6915AB" w:rsidR="006A542F" w:rsidRDefault="006A542F" w:rsidP="006A542F">
      <w:pPr>
        <w:pStyle w:val="Corpodetexto"/>
        <w:rPr>
          <w:b/>
          <w:bCs/>
          <w:lang w:val="pt-BR"/>
        </w:rPr>
      </w:pPr>
    </w:p>
    <w:p w14:paraId="407106A8" w14:textId="36607B03" w:rsidR="00D067B3" w:rsidRDefault="00D067B3" w:rsidP="006A542F">
      <w:pPr>
        <w:pStyle w:val="Corpodetexto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2.2.4]Alteração do preço em relação ao tempo</w:t>
      </w:r>
    </w:p>
    <w:p w14:paraId="78ED7518" w14:textId="5F5E0473" w:rsidR="00D067B3" w:rsidRDefault="00D067B3" w:rsidP="006A542F">
      <w:pPr>
        <w:pStyle w:val="Corpodetexto"/>
        <w:rPr>
          <w:lang w:val="pt-BR"/>
        </w:rPr>
      </w:pPr>
      <w:r>
        <w:rPr>
          <w:lang w:val="pt-BR"/>
        </w:rPr>
        <w:t>Quando o livro fica por mais de 1 ano no estoque o administrador reduz o preço por 25%.</w:t>
      </w:r>
    </w:p>
    <w:p w14:paraId="20BEE00D" w14:textId="377EDC18" w:rsidR="00D067B3" w:rsidRDefault="00D067B3" w:rsidP="006A542F">
      <w:pPr>
        <w:pStyle w:val="Corpodetexto"/>
        <w:rPr>
          <w:lang w:val="pt-BR"/>
        </w:rPr>
      </w:pPr>
      <w:r>
        <w:rPr>
          <w:lang w:val="pt-BR"/>
        </w:rPr>
        <w:t>No mês de maio os livros de ficção científica/ fantasia tem o preço reduzido em 15%</w:t>
      </w:r>
    </w:p>
    <w:p w14:paraId="4829CD51" w14:textId="21C1366B" w:rsidR="00CD4D27" w:rsidRDefault="00D067B3" w:rsidP="00CD4D27">
      <w:pPr>
        <w:pStyle w:val="Corpodetexto"/>
        <w:rPr>
          <w:lang w:val="pt-BR"/>
        </w:rPr>
      </w:pPr>
      <w:r>
        <w:rPr>
          <w:lang w:val="pt-BR"/>
        </w:rPr>
        <w:t>O administrador tem o poder de determinar um intervalo de tempo para criar uma promoção.</w:t>
      </w:r>
      <w:bookmarkStart w:id="17" w:name="_Toc18206545"/>
    </w:p>
    <w:p w14:paraId="0C5175D9" w14:textId="77777777" w:rsidR="00CD4D27" w:rsidRDefault="00CD4D27" w:rsidP="00CD4D27">
      <w:pPr>
        <w:pStyle w:val="Corpodetexto"/>
        <w:rPr>
          <w:lang w:val="pt-BR"/>
        </w:rPr>
      </w:pPr>
    </w:p>
    <w:p w14:paraId="2D2F8668" w14:textId="43986364" w:rsidR="00727A6B" w:rsidRDefault="00D067B3">
      <w:pPr>
        <w:pStyle w:val="Ttulo2"/>
        <w:widowControl/>
        <w:rPr>
          <w:lang w:val="pt-BR"/>
        </w:rPr>
      </w:pPr>
      <w:r>
        <w:rPr>
          <w:lang w:val="pt-BR"/>
        </w:rPr>
        <w:t>Gerencia de vendas</w:t>
      </w:r>
    </w:p>
    <w:p w14:paraId="7B3BE3A0" w14:textId="42003AAC" w:rsidR="00CD4D27" w:rsidRDefault="00CD4D27" w:rsidP="00D067B3">
      <w:pPr>
        <w:ind w:left="720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2.3.1]Venda de livros</w:t>
      </w:r>
    </w:p>
    <w:p w14:paraId="521A1272" w14:textId="3EBCA76C" w:rsidR="00D067B3" w:rsidRDefault="00D067B3" w:rsidP="00D067B3">
      <w:pPr>
        <w:ind w:left="720"/>
        <w:rPr>
          <w:b/>
          <w:bCs/>
          <w:lang w:val="pt-BR"/>
        </w:rPr>
      </w:pPr>
      <w:r>
        <w:rPr>
          <w:lang w:val="pt-BR"/>
        </w:rPr>
        <w:t>Os livros só pode</w:t>
      </w:r>
      <w:r w:rsidR="00CD4D27">
        <w:rPr>
          <w:lang w:val="pt-BR"/>
        </w:rPr>
        <w:t>m</w:t>
      </w:r>
      <w:r>
        <w:rPr>
          <w:lang w:val="pt-BR"/>
        </w:rPr>
        <w:t xml:space="preserve"> se</w:t>
      </w:r>
      <w:r w:rsidR="00CD4D27">
        <w:rPr>
          <w:lang w:val="pt-BR"/>
        </w:rPr>
        <w:t>r</w:t>
      </w:r>
      <w:r>
        <w:rPr>
          <w:lang w:val="pt-BR"/>
        </w:rPr>
        <w:t xml:space="preserve"> vendidos por um cliente cadastrado na loja </w:t>
      </w:r>
      <w:proofErr w:type="gramStart"/>
      <w:r>
        <w:rPr>
          <w:b/>
          <w:bCs/>
          <w:lang w:val="pt-BR"/>
        </w:rPr>
        <w:t>RN[ 2.4</w:t>
      </w:r>
      <w:proofErr w:type="gramEnd"/>
      <w:r>
        <w:rPr>
          <w:b/>
          <w:bCs/>
          <w:lang w:val="pt-BR"/>
        </w:rPr>
        <w:t>]</w:t>
      </w:r>
    </w:p>
    <w:p w14:paraId="77624600" w14:textId="72214438" w:rsidR="00CD4D27" w:rsidRDefault="00CD4D27" w:rsidP="00D067B3">
      <w:pPr>
        <w:ind w:left="720"/>
        <w:rPr>
          <w:lang w:val="pt-BR"/>
        </w:rPr>
      </w:pPr>
      <w:r>
        <w:rPr>
          <w:lang w:val="pt-BR"/>
        </w:rPr>
        <w:t xml:space="preserve">O cliente estando cadastrado a venda é autorizado </w:t>
      </w:r>
    </w:p>
    <w:p w14:paraId="0143079E" w14:textId="0387E1D6" w:rsidR="00203B0B" w:rsidRDefault="00203B0B" w:rsidP="00D067B3">
      <w:pPr>
        <w:ind w:left="720"/>
        <w:rPr>
          <w:lang w:val="pt-BR"/>
        </w:rPr>
      </w:pPr>
    </w:p>
    <w:p w14:paraId="0EEF9362" w14:textId="398A44F5" w:rsidR="00203B0B" w:rsidRDefault="00203B0B" w:rsidP="00D067B3">
      <w:pPr>
        <w:ind w:left="720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2.3.2]Publicação da venda</w:t>
      </w:r>
    </w:p>
    <w:p w14:paraId="08843D0E" w14:textId="56A9CC51" w:rsidR="00203B0B" w:rsidRPr="00203B0B" w:rsidRDefault="00203B0B" w:rsidP="00D067B3">
      <w:pPr>
        <w:ind w:left="720"/>
        <w:rPr>
          <w:lang w:val="pt-BR"/>
        </w:rPr>
      </w:pPr>
      <w:r>
        <w:rPr>
          <w:lang w:val="pt-BR"/>
        </w:rPr>
        <w:t>Cada livro dentro do estoque será postado para venda, na qual será apresentados todos os seus dados adicionados no momento de cadastro.</w:t>
      </w:r>
    </w:p>
    <w:p w14:paraId="44785162" w14:textId="77777777" w:rsidR="00D067B3" w:rsidRPr="00D067B3" w:rsidRDefault="00D067B3" w:rsidP="00D067B3">
      <w:pPr>
        <w:rPr>
          <w:lang w:val="pt-BR"/>
        </w:rPr>
      </w:pPr>
    </w:p>
    <w:p w14:paraId="15F673B9" w14:textId="18AB31D5" w:rsidR="00CD4D27" w:rsidRDefault="00CD4D27">
      <w:pPr>
        <w:pStyle w:val="Ttulo2"/>
        <w:widowControl/>
        <w:rPr>
          <w:lang w:val="pt-BR"/>
        </w:rPr>
      </w:pPr>
      <w:r>
        <w:rPr>
          <w:lang w:val="pt-BR"/>
        </w:rPr>
        <w:t>Cadastro de clientes</w:t>
      </w:r>
    </w:p>
    <w:p w14:paraId="7AA37B96" w14:textId="47BE34E2" w:rsidR="00CD4D27" w:rsidRDefault="00CD4D27" w:rsidP="00CD4D27">
      <w:pPr>
        <w:ind w:left="720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2.4.1]Dados para cadastro</w:t>
      </w:r>
    </w:p>
    <w:p w14:paraId="2AE4B554" w14:textId="7AD58553" w:rsidR="00CD4D27" w:rsidRDefault="00CD4D27" w:rsidP="00CD4D27">
      <w:pPr>
        <w:ind w:left="720"/>
        <w:rPr>
          <w:lang w:val="pt-BR"/>
        </w:rPr>
      </w:pPr>
      <w:r>
        <w:rPr>
          <w:lang w:val="pt-BR"/>
        </w:rPr>
        <w:t xml:space="preserve">Para o cliente se cadastrar na loja ele deve apresentar o CPF, estado, cidade, bairro, rua, n° da casa, telefone </w:t>
      </w:r>
      <w:r>
        <w:rPr>
          <w:lang w:val="pt-BR"/>
        </w:rPr>
        <w:lastRenderedPageBreak/>
        <w:t>e e-mail.</w:t>
      </w:r>
    </w:p>
    <w:p w14:paraId="6C68B3CA" w14:textId="77777777" w:rsidR="00CD4D27" w:rsidRDefault="00CD4D27" w:rsidP="00CD4D27">
      <w:pPr>
        <w:ind w:left="720"/>
        <w:rPr>
          <w:lang w:val="pt-BR"/>
        </w:rPr>
      </w:pPr>
    </w:p>
    <w:p w14:paraId="62E3B043" w14:textId="64FC66A0" w:rsidR="00CD4D27" w:rsidRPr="00CD4D27" w:rsidRDefault="00CD4D27" w:rsidP="00CD4D27">
      <w:pPr>
        <w:ind w:left="720"/>
        <w:rPr>
          <w:b/>
          <w:bCs/>
          <w:lang w:val="pt-BR"/>
        </w:rPr>
      </w:pPr>
      <w:proofErr w:type="gramStart"/>
      <w:r>
        <w:rPr>
          <w:b/>
          <w:bCs/>
          <w:lang w:val="pt-BR"/>
        </w:rPr>
        <w:t>RN[</w:t>
      </w:r>
      <w:proofErr w:type="gramEnd"/>
      <w:r>
        <w:rPr>
          <w:b/>
          <w:bCs/>
          <w:lang w:val="pt-BR"/>
        </w:rPr>
        <w:t>2.4.1]</w:t>
      </w:r>
    </w:p>
    <w:p w14:paraId="01A248A6" w14:textId="247ACC25" w:rsidR="00000000" w:rsidRDefault="00A63FA1">
      <w:pPr>
        <w:pStyle w:val="Ttulo2"/>
        <w:widowControl/>
        <w:rPr>
          <w:lang w:val="pt-BR"/>
        </w:rPr>
      </w:pPr>
      <w:r>
        <w:rPr>
          <w:lang w:val="pt-BR"/>
        </w:rPr>
        <w:t>&lt;</w:t>
      </w:r>
      <w:proofErr w:type="spellStart"/>
      <w:r>
        <w:rPr>
          <w:lang w:val="pt-BR"/>
        </w:rPr>
        <w:t>aGroupofBusinessRules</w:t>
      </w:r>
      <w:proofErr w:type="spellEnd"/>
      <w:r>
        <w:rPr>
          <w:lang w:val="pt-BR"/>
        </w:rPr>
        <w:t>&gt;</w:t>
      </w:r>
      <w:bookmarkEnd w:id="17"/>
    </w:p>
    <w:p w14:paraId="49C9BCFB" w14:textId="77777777" w:rsidR="00000000" w:rsidRDefault="00A63FA1">
      <w:pPr>
        <w:pStyle w:val="InfoBlue"/>
        <w:rPr>
          <w:lang w:val="pt-BR"/>
        </w:rPr>
      </w:pPr>
      <w:proofErr w:type="gramStart"/>
      <w:r>
        <w:rPr>
          <w:lang w:val="pt-BR"/>
        </w:rPr>
        <w:t>[Às</w:t>
      </w:r>
      <w:proofErr w:type="gramEnd"/>
      <w:r>
        <w:rPr>
          <w:lang w:val="pt-BR"/>
        </w:rPr>
        <w:t xml:space="preserve"> vezes é úti</w:t>
      </w:r>
      <w:r>
        <w:rPr>
          <w:lang w:val="pt-BR"/>
        </w:rPr>
        <w:t xml:space="preserve">l organizar as Regras de Negócios em grupos para melhorar a leitura. Por exemplo, se o domínio de problema contém Regras de Negócios relacionadas a contabilidade e construção civil (como seria o caso se estivéssemos desenvolvendo um sistema para gerenciar </w:t>
      </w:r>
      <w:r>
        <w:rPr>
          <w:lang w:val="pt-BR"/>
        </w:rPr>
        <w:t xml:space="preserve">projetos de construção), a apresentação das Regras de Negócios dos dois subdomínios diferentes pode ser confusa para o leitor. Para resolver esse problema, utilizamos grupos de Regras de Negócios. Ao apresentar os grupos de Regras de Negócios, forneça uma </w:t>
      </w:r>
      <w:r>
        <w:rPr>
          <w:lang w:val="pt-BR"/>
        </w:rPr>
        <w:t>pequena descrição que ajude o leitor a entender o que &lt;</w:t>
      </w:r>
      <w:proofErr w:type="spellStart"/>
      <w:r>
        <w:rPr>
          <w:lang w:val="pt-BR"/>
        </w:rPr>
        <w:t>aGroupOfBusinessRules</w:t>
      </w:r>
      <w:proofErr w:type="spellEnd"/>
      <w:r>
        <w:rPr>
          <w:lang w:val="pt-BR"/>
        </w:rPr>
        <w:t>&gt; representa. As Regras de Negócios apresentadas no grupo são organizadas em ordem alfabética para facilitar o acesso.]</w:t>
      </w:r>
    </w:p>
    <w:p w14:paraId="5B63B742" w14:textId="77777777" w:rsidR="00000000" w:rsidRDefault="00A63FA1">
      <w:pPr>
        <w:pStyle w:val="Ttulo3"/>
        <w:widowControl/>
        <w:rPr>
          <w:lang w:val="pt-BR"/>
        </w:rPr>
      </w:pPr>
      <w:bookmarkStart w:id="18" w:name="_Toc18206546"/>
      <w:r>
        <w:rPr>
          <w:lang w:val="pt-BR"/>
        </w:rPr>
        <w:t>&lt;</w:t>
      </w:r>
      <w:proofErr w:type="spellStart"/>
      <w:r>
        <w:rPr>
          <w:lang w:val="pt-BR"/>
        </w:rPr>
        <w:t>aGroupBusinessRule</w:t>
      </w:r>
      <w:proofErr w:type="spellEnd"/>
      <w:r>
        <w:rPr>
          <w:lang w:val="pt-BR"/>
        </w:rPr>
        <w:t>&gt;</w:t>
      </w:r>
      <w:bookmarkEnd w:id="18"/>
    </w:p>
    <w:p w14:paraId="1B7A4E9F" w14:textId="77777777" w:rsidR="00000000" w:rsidRDefault="00A63FA1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aGroupBusinessRule</w:t>
      </w:r>
      <w:proofErr w:type="spellEnd"/>
      <w:r>
        <w:rPr>
          <w:lang w:val="pt-BR"/>
        </w:rPr>
        <w:t xml:space="preserve">&gt; é </w:t>
      </w:r>
      <w:r>
        <w:rPr>
          <w:lang w:val="pt-BR"/>
        </w:rPr>
        <w:t>apresentada aqui, com todas as informações necessárias para que o leitor entenda o conceito.]</w:t>
      </w:r>
    </w:p>
    <w:p w14:paraId="3E26F5F7" w14:textId="77777777" w:rsidR="00000000" w:rsidRDefault="00A63FA1">
      <w:pPr>
        <w:pStyle w:val="Ttulo3"/>
        <w:widowControl/>
        <w:rPr>
          <w:lang w:val="pt-BR"/>
        </w:rPr>
      </w:pPr>
      <w:bookmarkStart w:id="19" w:name="_Toc18206547"/>
      <w:r>
        <w:rPr>
          <w:lang w:val="pt-BR"/>
        </w:rPr>
        <w:t>&lt;</w:t>
      </w:r>
      <w:proofErr w:type="spellStart"/>
      <w:r>
        <w:rPr>
          <w:lang w:val="pt-BR"/>
        </w:rPr>
        <w:t>anotherGroupBusinessRule</w:t>
      </w:r>
      <w:proofErr w:type="spellEnd"/>
      <w:r>
        <w:rPr>
          <w:lang w:val="pt-BR"/>
        </w:rPr>
        <w:t>&gt;</w:t>
      </w:r>
      <w:bookmarkEnd w:id="19"/>
    </w:p>
    <w:p w14:paraId="77B6D427" w14:textId="77777777" w:rsidR="00000000" w:rsidRDefault="00A63FA1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anotherGroupBusinessRule</w:t>
      </w:r>
      <w:proofErr w:type="spellEnd"/>
      <w:r>
        <w:rPr>
          <w:lang w:val="pt-BR"/>
        </w:rPr>
        <w:t>&gt; é apresentada aqui, com todas as informações necessárias para que o leitor entenda o conceit</w:t>
      </w:r>
      <w:r>
        <w:rPr>
          <w:lang w:val="pt-BR"/>
        </w:rPr>
        <w:t>o.]</w:t>
      </w:r>
    </w:p>
    <w:p w14:paraId="3BF5CAB0" w14:textId="77777777" w:rsidR="00000000" w:rsidRDefault="00A63FA1">
      <w:pPr>
        <w:pStyle w:val="Ttulo2"/>
        <w:rPr>
          <w:lang w:val="pt-BR"/>
        </w:rPr>
      </w:pPr>
      <w:bookmarkStart w:id="20" w:name="_Toc18206548"/>
      <w:r>
        <w:rPr>
          <w:lang w:val="pt-BR"/>
        </w:rPr>
        <w:t>&lt;</w:t>
      </w:r>
      <w:proofErr w:type="spellStart"/>
      <w:r>
        <w:rPr>
          <w:lang w:val="pt-BR"/>
        </w:rPr>
        <w:t>aSecondGroupOfBusinessRules</w:t>
      </w:r>
      <w:proofErr w:type="spellEnd"/>
      <w:r>
        <w:rPr>
          <w:lang w:val="pt-BR"/>
        </w:rPr>
        <w:t>&gt;</w:t>
      </w:r>
      <w:bookmarkEnd w:id="20"/>
    </w:p>
    <w:p w14:paraId="5F6D98C7" w14:textId="77777777" w:rsidR="00000000" w:rsidRDefault="00A63FA1">
      <w:pPr>
        <w:pStyle w:val="Ttulo3"/>
        <w:widowControl/>
        <w:rPr>
          <w:lang w:val="pt-BR"/>
        </w:rPr>
      </w:pPr>
      <w:bookmarkStart w:id="21" w:name="_Toc18206549"/>
      <w:r>
        <w:rPr>
          <w:lang w:val="pt-BR"/>
        </w:rPr>
        <w:t>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>&gt;</w:t>
      </w:r>
      <w:bookmarkEnd w:id="21"/>
    </w:p>
    <w:p w14:paraId="0A8AF824" w14:textId="77777777" w:rsidR="00000000" w:rsidRDefault="00A63FA1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105E3B7F" w14:textId="77777777" w:rsidR="00000000" w:rsidRDefault="00A63FA1">
      <w:pPr>
        <w:pStyle w:val="Ttulo3"/>
        <w:widowControl/>
        <w:rPr>
          <w:lang w:val="pt-BR"/>
        </w:rPr>
      </w:pPr>
      <w:bookmarkStart w:id="22" w:name="_Toc18206550"/>
      <w:r>
        <w:rPr>
          <w:lang w:val="pt-BR"/>
        </w:rPr>
        <w:t>&lt;</w:t>
      </w:r>
      <w:proofErr w:type="spellStart"/>
      <w:r>
        <w:rPr>
          <w:lang w:val="pt-BR"/>
        </w:rPr>
        <w:t>andAnotherGroupBusinessRule</w:t>
      </w:r>
      <w:proofErr w:type="spellEnd"/>
      <w:r>
        <w:rPr>
          <w:lang w:val="pt-BR"/>
        </w:rPr>
        <w:t>&gt;</w:t>
      </w:r>
      <w:bookmarkEnd w:id="22"/>
    </w:p>
    <w:p w14:paraId="0A1D3661" w14:textId="77777777" w:rsidR="00000000" w:rsidRDefault="00A63FA1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and</w:t>
      </w:r>
      <w:r>
        <w:rPr>
          <w:lang w:val="pt-BR"/>
        </w:rPr>
        <w:t>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1DBBE668" w14:textId="77777777" w:rsidR="00FD4020" w:rsidRDefault="00FD4020">
      <w:pPr>
        <w:pStyle w:val="InfoBlue"/>
        <w:rPr>
          <w:lang w:val="pt-BR"/>
        </w:rPr>
      </w:pPr>
    </w:p>
    <w:sectPr w:rsidR="00FD4020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CDAA8" w14:textId="77777777" w:rsidR="00A63FA1" w:rsidRDefault="00A63FA1">
      <w:pPr>
        <w:spacing w:line="240" w:lineRule="auto"/>
      </w:pPr>
      <w:r>
        <w:separator/>
      </w:r>
    </w:p>
  </w:endnote>
  <w:endnote w:type="continuationSeparator" w:id="0">
    <w:p w14:paraId="4A7A346D" w14:textId="77777777" w:rsidR="00A63FA1" w:rsidRDefault="00A63F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5C5AA123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0311B7" w14:textId="77777777" w:rsidR="00000000" w:rsidRDefault="00A63FA1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CB6502" w14:textId="60D3659F" w:rsidR="00000000" w:rsidRDefault="00A63FA1">
          <w:pPr>
            <w:jc w:val="center"/>
          </w:pPr>
          <w:r>
            <w:sym w:font="Symbol" w:char="F0D3"/>
          </w:r>
          <w:proofErr w:type="spellStart"/>
          <w:r w:rsidR="00CE1E6E">
            <w:t>BookStorage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D4020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EEDB29" w14:textId="77777777" w:rsidR="00000000" w:rsidRDefault="00A63FA1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BE4B5A0" w14:textId="77777777" w:rsidR="00000000" w:rsidRDefault="00A63F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6A060" w14:textId="77777777" w:rsidR="00A63FA1" w:rsidRDefault="00A63FA1">
      <w:pPr>
        <w:spacing w:line="240" w:lineRule="auto"/>
      </w:pPr>
      <w:r>
        <w:separator/>
      </w:r>
    </w:p>
  </w:footnote>
  <w:footnote w:type="continuationSeparator" w:id="0">
    <w:p w14:paraId="21DFEF96" w14:textId="77777777" w:rsidR="00A63FA1" w:rsidRDefault="00A63F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F361D" w14:textId="77777777" w:rsidR="00000000" w:rsidRDefault="00A63FA1">
    <w:pPr>
      <w:rPr>
        <w:sz w:val="24"/>
        <w:szCs w:val="24"/>
      </w:rPr>
    </w:pPr>
  </w:p>
  <w:p w14:paraId="06DBFA0A" w14:textId="77777777" w:rsidR="00000000" w:rsidRDefault="00A63FA1">
    <w:pPr>
      <w:pBdr>
        <w:top w:val="single" w:sz="6" w:space="1" w:color="auto"/>
      </w:pBdr>
      <w:rPr>
        <w:sz w:val="24"/>
        <w:szCs w:val="24"/>
      </w:rPr>
    </w:pPr>
  </w:p>
  <w:p w14:paraId="4013FCB8" w14:textId="77777777" w:rsidR="00000000" w:rsidRDefault="00A63FA1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FD4020" w:rsidRPr="00FD4020">
      <w:rPr>
        <w:rFonts w:ascii="Arial" w:hAnsi="Arial"/>
        <w:sz w:val="36"/>
        <w:szCs w:val="36"/>
      </w:rPr>
      <w:t xml:space="preserve">&lt;Nome da </w:t>
    </w:r>
    <w:proofErr w:type="spellStart"/>
    <w:r w:rsidR="00FD4020">
      <w:rPr>
        <w:rFonts w:ascii="Arial" w:hAnsi="Arial"/>
        <w:b/>
        <w:bCs/>
        <w:sz w:val="36"/>
        <w:szCs w:val="36"/>
      </w:rPr>
      <w:t>Empresa</w:t>
    </w:r>
    <w:proofErr w:type="spellEnd"/>
    <w:r w:rsidR="00FD4020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59D2E354" w14:textId="77777777" w:rsidR="00000000" w:rsidRDefault="00A63FA1">
    <w:pPr>
      <w:pBdr>
        <w:bottom w:val="single" w:sz="6" w:space="1" w:color="auto"/>
      </w:pBdr>
      <w:jc w:val="right"/>
      <w:rPr>
        <w:sz w:val="24"/>
        <w:szCs w:val="24"/>
      </w:rPr>
    </w:pPr>
  </w:p>
  <w:p w14:paraId="0A67E81C" w14:textId="77777777" w:rsidR="00000000" w:rsidRDefault="00A63FA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506636AE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DC853A" w14:textId="0B8580FC" w:rsidR="00000000" w:rsidRDefault="00540AF4">
          <w:proofErr w:type="spellStart"/>
          <w:r>
            <w:t>BookStorage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BEFFA68" w14:textId="77777777" w:rsidR="00000000" w:rsidRDefault="00A63FA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00000" w14:paraId="73F7FE2C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4C9550" w14:textId="77777777" w:rsidR="00000000" w:rsidRDefault="00A63FA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FD4020">
            <w:t>Regras</w:t>
          </w:r>
          <w:proofErr w:type="spellEnd"/>
          <w:r w:rsidR="00FD4020">
            <w:t xml:space="preserve"> de </w:t>
          </w:r>
          <w:proofErr w:type="spellStart"/>
          <w:r w:rsidR="00FD4020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0911AE" w14:textId="77777777" w:rsidR="00000000" w:rsidRDefault="00A63FA1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mmmaa</w:t>
          </w:r>
          <w:proofErr w:type="spellEnd"/>
          <w:r>
            <w:rPr>
              <w:lang w:val="pt-BR"/>
            </w:rPr>
            <w:t>&gt;</w:t>
          </w:r>
        </w:p>
      </w:tc>
    </w:tr>
    <w:tr w:rsidR="00000000" w14:paraId="013DBAE8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BDEE682" w14:textId="77777777" w:rsidR="00000000" w:rsidRDefault="00A63FA1">
          <w:r>
            <w:rPr>
              <w:lang w:val="pt-BR"/>
            </w:rPr>
            <w:t>&lt;identi</w:t>
          </w:r>
          <w:r>
            <w:rPr>
              <w:lang w:val="pt-BR"/>
            </w:rPr>
            <w:t>f</w:t>
          </w:r>
          <w:r>
            <w:rPr>
              <w:lang w:val="pt-BR"/>
            </w:rPr>
            <w:t>i</w:t>
          </w:r>
          <w:r>
            <w:rPr>
              <w:lang w:val="pt-BR"/>
            </w:rPr>
            <w:t>c</w:t>
          </w:r>
          <w:r>
            <w:rPr>
              <w:lang w:val="pt-BR"/>
            </w:rPr>
            <w:t>a</w:t>
          </w:r>
          <w:r>
            <w:rPr>
              <w:lang w:val="pt-BR"/>
            </w:rPr>
            <w:t>d</w:t>
          </w:r>
          <w:r>
            <w:rPr>
              <w:lang w:val="pt-BR"/>
            </w:rPr>
            <w:t>o</w:t>
          </w:r>
          <w:r>
            <w:rPr>
              <w:lang w:val="pt-BR"/>
            </w:rPr>
            <w:t>r</w:t>
          </w:r>
          <w:r>
            <w:rPr>
              <w:lang w:val="pt-BR"/>
            </w:rPr>
            <w:t xml:space="preserve"> </w:t>
          </w:r>
          <w:r>
            <w:rPr>
              <w:lang w:val="pt-BR"/>
            </w:rPr>
            <w:t>d</w:t>
          </w:r>
          <w:r>
            <w:rPr>
              <w:lang w:val="pt-BR"/>
            </w:rPr>
            <w:t>o</w:t>
          </w:r>
          <w:r>
            <w:rPr>
              <w:lang w:val="pt-BR"/>
            </w:rPr>
            <w:t xml:space="preserve"> </w:t>
          </w:r>
          <w:r>
            <w:rPr>
              <w:lang w:val="pt-BR"/>
            </w:rPr>
            <w:t>d</w:t>
          </w:r>
          <w:r>
            <w:rPr>
              <w:lang w:val="pt-BR"/>
            </w:rPr>
            <w:t>o</w:t>
          </w:r>
          <w:r>
            <w:rPr>
              <w:lang w:val="pt-BR"/>
            </w:rPr>
            <w:t>c</w:t>
          </w:r>
          <w:r>
            <w:rPr>
              <w:lang w:val="pt-BR"/>
            </w:rPr>
            <w:t>u</w:t>
          </w:r>
          <w:r>
            <w:rPr>
              <w:lang w:val="pt-BR"/>
            </w:rPr>
            <w:t>m</w:t>
          </w:r>
          <w:r>
            <w:rPr>
              <w:lang w:val="pt-BR"/>
            </w:rPr>
            <w:t>e</w:t>
          </w:r>
          <w:r>
            <w:rPr>
              <w:lang w:val="pt-BR"/>
            </w:rPr>
            <w:t>n</w:t>
          </w:r>
          <w:r>
            <w:rPr>
              <w:lang w:val="pt-BR"/>
            </w:rPr>
            <w:t>t</w:t>
          </w:r>
          <w:r>
            <w:rPr>
              <w:lang w:val="pt-BR"/>
            </w:rPr>
            <w:t>o</w:t>
          </w:r>
          <w:r>
            <w:rPr>
              <w:lang w:val="pt-BR"/>
            </w:rPr>
            <w:t>&gt;</w:t>
          </w:r>
        </w:p>
      </w:tc>
    </w:tr>
  </w:tbl>
  <w:p w14:paraId="38381A2B" w14:textId="77777777" w:rsidR="00000000" w:rsidRDefault="00A63F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20"/>
    <w:rsid w:val="00203B0B"/>
    <w:rsid w:val="0026520A"/>
    <w:rsid w:val="004B12E8"/>
    <w:rsid w:val="00540AF4"/>
    <w:rsid w:val="006A542F"/>
    <w:rsid w:val="00727A6B"/>
    <w:rsid w:val="0087219F"/>
    <w:rsid w:val="00911FAE"/>
    <w:rsid w:val="00A63FA1"/>
    <w:rsid w:val="00CD4D27"/>
    <w:rsid w:val="00CE1E6E"/>
    <w:rsid w:val="00D067B3"/>
    <w:rsid w:val="00D77016"/>
    <w:rsid w:val="00E24853"/>
    <w:rsid w:val="00FD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C69B8F"/>
  <w15:chartTrackingRefBased/>
  <w15:docId w15:val="{608A52A8-524F-4FC5-9E7C-7666EE92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ente\Desktop\ENGENHARIA-DE-SOFTWARE\modelos-trabalho-final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294</TotalTime>
  <Pages>6</Pages>
  <Words>1288</Words>
  <Characters>6956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cliente</dc:creator>
  <cp:keywords/>
  <dc:description/>
  <cp:lastModifiedBy>DANIEL LUCAS DE ALMEIDA</cp:lastModifiedBy>
  <cp:revision>2</cp:revision>
  <cp:lastPrinted>2001-09-13T12:41:00Z</cp:lastPrinted>
  <dcterms:created xsi:type="dcterms:W3CDTF">2021-05-24T23:40:00Z</dcterms:created>
  <dcterms:modified xsi:type="dcterms:W3CDTF">2021-05-25T04:34:00Z</dcterms:modified>
</cp:coreProperties>
</file>